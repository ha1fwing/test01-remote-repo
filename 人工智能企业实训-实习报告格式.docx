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CE992" w14:textId="77777777" w:rsidR="00646959" w:rsidRPr="001B33F4" w:rsidRDefault="00415D8E" w:rsidP="0031221C">
      <w:pPr>
        <w:spacing w:after="220" w:line="360" w:lineRule="auto"/>
        <w:jc w:val="center"/>
        <w:outlineLvl w:val="0"/>
        <w:rPr>
          <w:rFonts w:eastAsia="黑体"/>
          <w:bCs/>
          <w:kern w:val="44"/>
          <w:sz w:val="30"/>
          <w:szCs w:val="30"/>
        </w:rPr>
      </w:pPr>
      <w:bookmarkStart w:id="0" w:name="_Toc105579304"/>
      <w:bookmarkStart w:id="1" w:name="_Toc26710249"/>
      <w:bookmarkStart w:id="2" w:name="_Toc42621119"/>
      <w:r w:rsidRPr="001B33F4">
        <w:rPr>
          <w:rFonts w:eastAsia="黑体"/>
          <w:bCs/>
          <w:kern w:val="44"/>
          <w:sz w:val="30"/>
          <w:szCs w:val="30"/>
        </w:rPr>
        <w:t>摘</w:t>
      </w:r>
      <w:r w:rsidRPr="001B33F4">
        <w:rPr>
          <w:rFonts w:eastAsia="黑体"/>
          <w:bCs/>
          <w:kern w:val="44"/>
          <w:sz w:val="30"/>
          <w:szCs w:val="30"/>
        </w:rPr>
        <w:t xml:space="preserve">    </w:t>
      </w:r>
      <w:r w:rsidRPr="001B33F4">
        <w:rPr>
          <w:rFonts w:eastAsia="黑体"/>
          <w:bCs/>
          <w:kern w:val="44"/>
          <w:sz w:val="30"/>
          <w:szCs w:val="30"/>
        </w:rPr>
        <w:t>要</w:t>
      </w:r>
      <w:bookmarkEnd w:id="0"/>
      <w:bookmarkEnd w:id="1"/>
      <w:bookmarkEnd w:id="2"/>
    </w:p>
    <w:p w14:paraId="00696EF1" w14:textId="77777777" w:rsidR="00646959" w:rsidRPr="001B33F4" w:rsidRDefault="00415D8E">
      <w:pPr>
        <w:snapToGrid w:val="0"/>
        <w:ind w:firstLineChars="200" w:firstLine="480"/>
        <w:jc w:val="left"/>
      </w:pPr>
      <w:r w:rsidRPr="001B33F4">
        <w:t>基于</w:t>
      </w:r>
      <w:r w:rsidRPr="001B33F4">
        <w:t>web</w:t>
      </w:r>
      <w:r w:rsidRPr="001B33F4">
        <w:t>的高校就业管理信息系统是研究和开发一个管理就业信息的系统，该系统基于</w:t>
      </w:r>
      <w:r w:rsidRPr="001B33F4">
        <w:t>B/S</w:t>
      </w:r>
      <w:r w:rsidRPr="001B33F4">
        <w:t>三层结构，实现就业信息管理工作办公自动化、信息资源化、和管理科学化，能够更好地管理就业信息资源，提高工作效率，减轻学校相关工作人员管理的工作量。</w:t>
      </w:r>
    </w:p>
    <w:p w14:paraId="67D1D26A" w14:textId="77777777" w:rsidR="00646959" w:rsidRPr="001B33F4" w:rsidRDefault="00415D8E">
      <w:pPr>
        <w:snapToGrid w:val="0"/>
        <w:ind w:firstLineChars="200" w:firstLine="480"/>
        <w:jc w:val="left"/>
      </w:pPr>
      <w:r w:rsidRPr="001B33F4">
        <w:t>系统以沈阳建筑大学就业管理工作过程为基础，在</w:t>
      </w:r>
      <w:r w:rsidRPr="001B33F4">
        <w:t xml:space="preserve">Intellij idea 2020 </w:t>
      </w:r>
      <w:r w:rsidRPr="001B33F4">
        <w:t>开发环境下，使用基于</w:t>
      </w:r>
      <w:r w:rsidRPr="001B33F4">
        <w:t>Spring boot</w:t>
      </w:r>
      <w:r w:rsidRPr="001B33F4">
        <w:t>框架技术，结合</w:t>
      </w:r>
      <w:r w:rsidRPr="001B33F4">
        <w:t>Mysql</w:t>
      </w:r>
      <w:r w:rsidRPr="001B33F4">
        <w:t>、</w:t>
      </w:r>
      <w:r w:rsidRPr="001B33F4">
        <w:t>Redis</w:t>
      </w:r>
      <w:r w:rsidRPr="001B33F4">
        <w:t>数据库，同时还使用了</w:t>
      </w:r>
      <w:r w:rsidRPr="001B33F4">
        <w:t>Mybatis</w:t>
      </w:r>
      <w:r w:rsidRPr="001B33F4">
        <w:t>、</w:t>
      </w:r>
      <w:r w:rsidRPr="001B33F4">
        <w:t>Thymeleaf</w:t>
      </w:r>
      <w:r w:rsidRPr="001B33F4">
        <w:t>、</w:t>
      </w:r>
      <w:r w:rsidRPr="001B33F4">
        <w:t>Layui</w:t>
      </w:r>
      <w:r w:rsidRPr="001B33F4">
        <w:t>、</w:t>
      </w:r>
      <w:r w:rsidRPr="001B33F4">
        <w:t>Shiro</w:t>
      </w:r>
      <w:r w:rsidRPr="001B33F4">
        <w:t>等技术进行开发。通过就业管理信息系统这个平台，校级管理员、院级管理员、学生用户、企业用户可以跨越实践和空间的限制，实现协同工作。</w:t>
      </w:r>
    </w:p>
    <w:p w14:paraId="7782158E" w14:textId="77777777" w:rsidR="00646959" w:rsidRPr="001B33F4" w:rsidRDefault="00415D8E">
      <w:pPr>
        <w:snapToGrid w:val="0"/>
        <w:ind w:firstLineChars="200" w:firstLine="480"/>
        <w:jc w:val="left"/>
      </w:pPr>
      <w:r w:rsidRPr="001B33F4">
        <w:t>从系统使用角度出发，可将其划分为基础功能模块和业务处理模块。管理员可对基础功能模块进行操作，如角色管理、菜单权限管理、数据字典维护、用户信息管理与权限分配，不同级别的管理员维护管理一定范围的普通用户和就业信息。普通用户可对业务处理模块进行操作，如查看就业信息、投递简历、发布职位、发布面试邀请等。系统能够基本满足用户的实际需求。本文从系统分析、系统设计、详细设计、系统实现以及系统测试等方面进行了分析和描述。</w:t>
      </w:r>
    </w:p>
    <w:p w14:paraId="5481EA23" w14:textId="77777777" w:rsidR="00646959" w:rsidRPr="001B33F4" w:rsidRDefault="00646959">
      <w:pPr>
        <w:ind w:firstLineChars="200" w:firstLine="480"/>
      </w:pPr>
    </w:p>
    <w:p w14:paraId="17001CCE" w14:textId="4013DA8F" w:rsidR="00646959" w:rsidRPr="001B33F4" w:rsidRDefault="00415D8E">
      <w:pPr>
        <w:jc w:val="left"/>
        <w:rPr>
          <w:rFonts w:eastAsia="黑体"/>
          <w:b/>
        </w:rPr>
      </w:pPr>
      <w:r w:rsidRPr="001B33F4">
        <w:rPr>
          <w:rStyle w:val="Char0"/>
          <w:rFonts w:ascii="Times New Roman"/>
          <w:b/>
        </w:rPr>
        <w:t>关键词：</w:t>
      </w:r>
      <w:r w:rsidRPr="001B33F4">
        <w:rPr>
          <w:rStyle w:val="Char1"/>
          <w:rFonts w:ascii="Times New Roman" w:eastAsia="黑体"/>
          <w:b/>
        </w:rPr>
        <w:t>就业信息管理；</w:t>
      </w:r>
      <w:r w:rsidR="002E7A64">
        <w:rPr>
          <w:rStyle w:val="Char1"/>
          <w:rFonts w:ascii="Times New Roman" w:eastAsia="黑体" w:hint="eastAsia"/>
          <w:b/>
        </w:rPr>
        <w:t>权限管理</w:t>
      </w:r>
      <w:r w:rsidRPr="001B33F4">
        <w:rPr>
          <w:rStyle w:val="Char1"/>
          <w:rFonts w:ascii="Times New Roman" w:eastAsia="黑体"/>
          <w:b/>
        </w:rPr>
        <w:t>；权限管理；数字化校园</w:t>
      </w:r>
    </w:p>
    <w:p w14:paraId="7A5DC760" w14:textId="77777777" w:rsidR="00646959" w:rsidRPr="001B33F4" w:rsidRDefault="00646959"/>
    <w:p w14:paraId="7AB6A515" w14:textId="77777777" w:rsidR="00646959" w:rsidRPr="001B33F4" w:rsidRDefault="00646959"/>
    <w:p w14:paraId="3133698F" w14:textId="77777777" w:rsidR="005E382B" w:rsidRPr="001B33F4" w:rsidRDefault="005E382B">
      <w:pPr>
        <w:spacing w:after="220" w:line="360" w:lineRule="auto"/>
        <w:jc w:val="center"/>
        <w:rPr>
          <w:rFonts w:eastAsia="黑体"/>
          <w:sz w:val="30"/>
          <w:szCs w:val="30"/>
        </w:rPr>
        <w:sectPr w:rsidR="005E382B" w:rsidRPr="001B33F4" w:rsidSect="005F3BF9">
          <w:footerReference w:type="default" r:id="rId8"/>
          <w:footnotePr>
            <w:numFmt w:val="decimalEnclosedCircleChinese"/>
          </w:footnotePr>
          <w:pgSz w:w="11906" w:h="16838"/>
          <w:pgMar w:top="1985" w:right="1418" w:bottom="1418" w:left="1418" w:header="1418" w:footer="1134" w:gutter="0"/>
          <w:pgNumType w:fmt="upperRoman"/>
          <w:cols w:space="720"/>
          <w:docGrid w:linePitch="326" w:charSpace="-2048"/>
        </w:sectPr>
      </w:pPr>
    </w:p>
    <w:p w14:paraId="01D8009D" w14:textId="22E47399" w:rsidR="00646959" w:rsidRPr="001B33F4" w:rsidRDefault="00415D8E">
      <w:pPr>
        <w:spacing w:after="220" w:line="360" w:lineRule="auto"/>
        <w:jc w:val="center"/>
        <w:rPr>
          <w:rFonts w:eastAsia="黑体"/>
          <w:sz w:val="30"/>
          <w:szCs w:val="30"/>
        </w:rPr>
      </w:pPr>
      <w:r w:rsidRPr="001B33F4">
        <w:rPr>
          <w:rFonts w:eastAsia="黑体"/>
          <w:sz w:val="30"/>
          <w:szCs w:val="30"/>
        </w:rPr>
        <w:lastRenderedPageBreak/>
        <w:t>目</w:t>
      </w:r>
      <w:r w:rsidRPr="001B33F4">
        <w:rPr>
          <w:rFonts w:eastAsia="黑体"/>
          <w:sz w:val="30"/>
          <w:szCs w:val="30"/>
        </w:rPr>
        <w:t xml:space="preserve">  </w:t>
      </w:r>
      <w:r w:rsidRPr="001B33F4">
        <w:rPr>
          <w:rFonts w:eastAsia="黑体"/>
          <w:sz w:val="30"/>
          <w:szCs w:val="30"/>
        </w:rPr>
        <w:t>录</w:t>
      </w:r>
    </w:p>
    <w:p w14:paraId="4278BC26" w14:textId="1176BBC1" w:rsidR="00D21E7E" w:rsidRPr="00537999" w:rsidRDefault="00415D8E">
      <w:pPr>
        <w:pStyle w:val="11"/>
        <w:tabs>
          <w:tab w:val="right" w:leader="dot" w:pos="9060"/>
        </w:tabs>
        <w:rPr>
          <w:rFonts w:ascii="宋体" w:hAnsi="宋体"/>
          <w:noProof/>
          <w:kern w:val="2"/>
          <w:sz w:val="21"/>
          <w:szCs w:val="22"/>
        </w:rPr>
      </w:pPr>
      <w:r w:rsidRPr="00A07F91">
        <w:rPr>
          <w:rFonts w:asciiTheme="minorEastAsia" w:eastAsiaTheme="minorEastAsia" w:hAnsiTheme="minorEastAsia"/>
        </w:rPr>
        <w:fldChar w:fldCharType="begin"/>
      </w:r>
      <w:r w:rsidRPr="00A07F91">
        <w:rPr>
          <w:rFonts w:asciiTheme="minorEastAsia" w:eastAsiaTheme="minorEastAsia" w:hAnsiTheme="minorEastAsia"/>
        </w:rPr>
        <w:instrText xml:space="preserve">TOC \o "1-3" \h \u </w:instrText>
      </w:r>
      <w:r w:rsidRPr="00A07F91">
        <w:rPr>
          <w:rFonts w:asciiTheme="minorEastAsia" w:eastAsiaTheme="minorEastAsia" w:hAnsiTheme="minorEastAsia"/>
        </w:rPr>
        <w:fldChar w:fldCharType="separate"/>
      </w:r>
      <w:hyperlink w:anchor="_Toc42621119" w:history="1">
        <w:r w:rsidR="00D21E7E" w:rsidRPr="00537999">
          <w:rPr>
            <w:rStyle w:val="af"/>
            <w:rFonts w:ascii="宋体" w:hAnsi="宋体"/>
            <w:bCs/>
            <w:noProof/>
            <w:kern w:val="44"/>
          </w:rPr>
          <w:t>摘    要</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_Toc42621119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I</w:t>
        </w:r>
        <w:r w:rsidR="00D21E7E" w:rsidRPr="00537999">
          <w:rPr>
            <w:rFonts w:ascii="宋体" w:hAnsi="宋体"/>
            <w:noProof/>
          </w:rPr>
          <w:fldChar w:fldCharType="end"/>
        </w:r>
      </w:hyperlink>
    </w:p>
    <w:p w14:paraId="2CD6DB8B" w14:textId="5B252874" w:rsidR="00D21E7E" w:rsidRPr="00537999" w:rsidRDefault="000674EB">
      <w:pPr>
        <w:pStyle w:val="11"/>
        <w:tabs>
          <w:tab w:val="right" w:leader="dot" w:pos="9060"/>
        </w:tabs>
        <w:rPr>
          <w:rFonts w:ascii="宋体" w:hAnsi="宋体"/>
          <w:noProof/>
          <w:kern w:val="2"/>
          <w:sz w:val="21"/>
          <w:szCs w:val="22"/>
        </w:rPr>
      </w:pPr>
      <w:hyperlink w:anchor="_Toc42621120" w:history="1">
        <w:r w:rsidR="00D21E7E" w:rsidRPr="00537999">
          <w:rPr>
            <w:rStyle w:val="af"/>
            <w:rFonts w:ascii="宋体" w:hAnsi="宋体"/>
            <w:noProof/>
          </w:rPr>
          <w:t>Abstract</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_Toc42621120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II</w:t>
        </w:r>
        <w:r w:rsidR="00D21E7E" w:rsidRPr="00537999">
          <w:rPr>
            <w:rFonts w:ascii="宋体" w:hAnsi="宋体"/>
            <w:noProof/>
          </w:rPr>
          <w:fldChar w:fldCharType="end"/>
        </w:r>
      </w:hyperlink>
    </w:p>
    <w:p w14:paraId="49B11FE3" w14:textId="7A212B35" w:rsidR="00D21E7E" w:rsidRPr="00537999" w:rsidRDefault="000674EB">
      <w:pPr>
        <w:pStyle w:val="11"/>
        <w:tabs>
          <w:tab w:val="right" w:leader="dot" w:pos="9060"/>
        </w:tabs>
        <w:rPr>
          <w:rFonts w:ascii="宋体" w:hAnsi="宋体"/>
          <w:noProof/>
          <w:kern w:val="2"/>
          <w:sz w:val="21"/>
          <w:szCs w:val="22"/>
        </w:rPr>
      </w:pPr>
      <w:hyperlink w:anchor="_Toc42621121" w:history="1">
        <w:r w:rsidR="00D21E7E" w:rsidRPr="00537999">
          <w:rPr>
            <w:rStyle w:val="af"/>
            <w:rFonts w:ascii="宋体" w:hAnsi="宋体"/>
            <w:bCs/>
            <w:noProof/>
            <w:kern w:val="44"/>
          </w:rPr>
          <w:t>1  前  言</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_Toc42621121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w:t>
        </w:r>
        <w:r w:rsidR="00D21E7E" w:rsidRPr="00537999">
          <w:rPr>
            <w:rFonts w:ascii="宋体" w:hAnsi="宋体"/>
            <w:noProof/>
          </w:rPr>
          <w:fldChar w:fldCharType="end"/>
        </w:r>
      </w:hyperlink>
    </w:p>
    <w:p w14:paraId="2B2130BE" w14:textId="5E0FDE0F" w:rsidR="00D21E7E" w:rsidRPr="00537999" w:rsidRDefault="000674EB">
      <w:pPr>
        <w:pStyle w:val="21"/>
        <w:tabs>
          <w:tab w:val="right" w:leader="dot" w:pos="9060"/>
        </w:tabs>
        <w:ind w:left="480"/>
        <w:rPr>
          <w:rFonts w:ascii="宋体" w:hAnsi="宋体"/>
          <w:noProof/>
          <w:kern w:val="2"/>
          <w:sz w:val="21"/>
          <w:szCs w:val="22"/>
        </w:rPr>
      </w:pPr>
      <w:hyperlink w:anchor="_Toc42621122" w:history="1">
        <w:r w:rsidR="00D21E7E" w:rsidRPr="00537999">
          <w:rPr>
            <w:rStyle w:val="af"/>
            <w:rFonts w:ascii="宋体" w:hAnsi="宋体"/>
            <w:noProof/>
          </w:rPr>
          <w:t>1.1  课题研究背景</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_Toc42621122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w:t>
        </w:r>
        <w:r w:rsidR="00D21E7E" w:rsidRPr="00537999">
          <w:rPr>
            <w:rFonts w:ascii="宋体" w:hAnsi="宋体"/>
            <w:noProof/>
          </w:rPr>
          <w:fldChar w:fldCharType="end"/>
        </w:r>
      </w:hyperlink>
    </w:p>
    <w:p w14:paraId="3357A45E" w14:textId="50E01607" w:rsidR="00D21E7E" w:rsidRPr="00537999" w:rsidRDefault="000674EB">
      <w:pPr>
        <w:pStyle w:val="21"/>
        <w:tabs>
          <w:tab w:val="right" w:leader="dot" w:pos="9060"/>
        </w:tabs>
        <w:ind w:left="480"/>
        <w:rPr>
          <w:rFonts w:ascii="宋体" w:hAnsi="宋体"/>
          <w:noProof/>
          <w:kern w:val="2"/>
          <w:sz w:val="21"/>
          <w:szCs w:val="22"/>
        </w:rPr>
      </w:pPr>
      <w:hyperlink w:anchor="_Toc42621123" w:history="1">
        <w:r w:rsidR="00D21E7E" w:rsidRPr="00537999">
          <w:rPr>
            <w:rStyle w:val="af"/>
            <w:rFonts w:ascii="宋体" w:hAnsi="宋体"/>
            <w:noProof/>
          </w:rPr>
          <w:t>1.2  目的与意义</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_Toc42621123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w:t>
        </w:r>
        <w:r w:rsidR="00D21E7E" w:rsidRPr="00537999">
          <w:rPr>
            <w:rFonts w:ascii="宋体" w:hAnsi="宋体"/>
            <w:noProof/>
          </w:rPr>
          <w:fldChar w:fldCharType="end"/>
        </w:r>
      </w:hyperlink>
    </w:p>
    <w:p w14:paraId="44497E98" w14:textId="37E6EFE5" w:rsidR="00D21E7E" w:rsidRPr="00537999" w:rsidRDefault="000674EB">
      <w:pPr>
        <w:pStyle w:val="21"/>
        <w:tabs>
          <w:tab w:val="right" w:leader="dot" w:pos="9060"/>
        </w:tabs>
        <w:ind w:left="480"/>
        <w:rPr>
          <w:rFonts w:ascii="宋体" w:hAnsi="宋体"/>
          <w:noProof/>
          <w:kern w:val="2"/>
          <w:sz w:val="21"/>
          <w:szCs w:val="22"/>
        </w:rPr>
      </w:pPr>
      <w:hyperlink w:anchor="_Toc42621124" w:history="1">
        <w:r w:rsidR="00D21E7E" w:rsidRPr="00537999">
          <w:rPr>
            <w:rStyle w:val="af"/>
            <w:rFonts w:ascii="宋体" w:hAnsi="宋体"/>
            <w:noProof/>
          </w:rPr>
          <w:t>1.3  预期实现效果</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_Toc42621124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2</w:t>
        </w:r>
        <w:r w:rsidR="00D21E7E" w:rsidRPr="00537999">
          <w:rPr>
            <w:rFonts w:ascii="宋体" w:hAnsi="宋体"/>
            <w:noProof/>
          </w:rPr>
          <w:fldChar w:fldCharType="end"/>
        </w:r>
      </w:hyperlink>
    </w:p>
    <w:p w14:paraId="528A5BE5" w14:textId="5FD8913F" w:rsidR="00D21E7E" w:rsidRPr="00537999" w:rsidRDefault="000674EB">
      <w:pPr>
        <w:pStyle w:val="11"/>
        <w:tabs>
          <w:tab w:val="right" w:leader="dot" w:pos="9060"/>
        </w:tabs>
        <w:rPr>
          <w:rFonts w:ascii="宋体" w:hAnsi="宋体"/>
          <w:noProof/>
          <w:kern w:val="2"/>
          <w:sz w:val="21"/>
          <w:szCs w:val="22"/>
        </w:rPr>
      </w:pPr>
      <w:hyperlink w:anchor="_Toc42621125" w:history="1">
        <w:r w:rsidR="00D21E7E" w:rsidRPr="00537999">
          <w:rPr>
            <w:rStyle w:val="af"/>
            <w:rFonts w:ascii="宋体" w:hAnsi="宋体"/>
            <w:bCs/>
            <w:noProof/>
            <w:kern w:val="44"/>
          </w:rPr>
          <w:t>2  开发工具与关键技术</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_Toc42621125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3</w:t>
        </w:r>
        <w:r w:rsidR="00D21E7E" w:rsidRPr="00537999">
          <w:rPr>
            <w:rFonts w:ascii="宋体" w:hAnsi="宋体"/>
            <w:noProof/>
          </w:rPr>
          <w:fldChar w:fldCharType="end"/>
        </w:r>
      </w:hyperlink>
    </w:p>
    <w:p w14:paraId="20F42F65" w14:textId="08B21BC0" w:rsidR="00D21E7E" w:rsidRPr="00537999" w:rsidRDefault="000674EB">
      <w:pPr>
        <w:pStyle w:val="21"/>
        <w:tabs>
          <w:tab w:val="right" w:leader="dot" w:pos="9060"/>
        </w:tabs>
        <w:ind w:left="480"/>
        <w:rPr>
          <w:rFonts w:ascii="宋体" w:hAnsi="宋体"/>
          <w:noProof/>
          <w:kern w:val="2"/>
          <w:sz w:val="21"/>
          <w:szCs w:val="22"/>
        </w:rPr>
      </w:pPr>
      <w:hyperlink w:anchor="_Toc42621126" w:history="1">
        <w:r w:rsidR="00D21E7E" w:rsidRPr="00537999">
          <w:rPr>
            <w:rStyle w:val="af"/>
            <w:rFonts w:ascii="宋体" w:hAnsi="宋体"/>
            <w:noProof/>
          </w:rPr>
          <w:t>2.1  开发工具</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_Toc42621126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3</w:t>
        </w:r>
        <w:r w:rsidR="00D21E7E" w:rsidRPr="00537999">
          <w:rPr>
            <w:rFonts w:ascii="宋体" w:hAnsi="宋体"/>
            <w:noProof/>
          </w:rPr>
          <w:fldChar w:fldCharType="end"/>
        </w:r>
      </w:hyperlink>
    </w:p>
    <w:p w14:paraId="52CAE8F1" w14:textId="6B38FC3F" w:rsidR="00D21E7E" w:rsidRPr="00537999" w:rsidRDefault="000674EB">
      <w:pPr>
        <w:pStyle w:val="31"/>
        <w:tabs>
          <w:tab w:val="right" w:leader="dot" w:pos="9060"/>
        </w:tabs>
        <w:ind w:left="960"/>
        <w:rPr>
          <w:rFonts w:ascii="宋体" w:hAnsi="宋体"/>
          <w:noProof/>
          <w:kern w:val="2"/>
          <w:sz w:val="21"/>
          <w:szCs w:val="22"/>
        </w:rPr>
      </w:pPr>
      <w:hyperlink w:anchor="_Toc42621127" w:history="1">
        <w:r w:rsidR="00D21E7E" w:rsidRPr="00537999">
          <w:rPr>
            <w:rStyle w:val="af"/>
            <w:rFonts w:ascii="宋体" w:hAnsi="宋体"/>
            <w:noProof/>
          </w:rPr>
          <w:t>2.1.1  IntelliJ IDEA</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_Toc42621127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3</w:t>
        </w:r>
        <w:r w:rsidR="00D21E7E" w:rsidRPr="00537999">
          <w:rPr>
            <w:rFonts w:ascii="宋体" w:hAnsi="宋体"/>
            <w:noProof/>
          </w:rPr>
          <w:fldChar w:fldCharType="end"/>
        </w:r>
      </w:hyperlink>
    </w:p>
    <w:p w14:paraId="4D5748AE" w14:textId="4009B3C8" w:rsidR="00D21E7E" w:rsidRPr="00537999" w:rsidRDefault="000674EB">
      <w:pPr>
        <w:pStyle w:val="31"/>
        <w:tabs>
          <w:tab w:val="right" w:leader="dot" w:pos="9060"/>
        </w:tabs>
        <w:ind w:left="960"/>
        <w:rPr>
          <w:rFonts w:ascii="宋体" w:hAnsi="宋体"/>
          <w:noProof/>
          <w:kern w:val="2"/>
          <w:sz w:val="21"/>
          <w:szCs w:val="22"/>
        </w:rPr>
      </w:pPr>
      <w:hyperlink w:anchor="_Toc42621128" w:history="1">
        <w:r w:rsidR="00D21E7E" w:rsidRPr="00537999">
          <w:rPr>
            <w:rStyle w:val="af"/>
            <w:rFonts w:ascii="宋体" w:hAnsi="宋体"/>
            <w:noProof/>
          </w:rPr>
          <w:t>2.1.2  MySQL</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_Toc42621128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3</w:t>
        </w:r>
        <w:r w:rsidR="00D21E7E" w:rsidRPr="00537999">
          <w:rPr>
            <w:rFonts w:ascii="宋体" w:hAnsi="宋体"/>
            <w:noProof/>
          </w:rPr>
          <w:fldChar w:fldCharType="end"/>
        </w:r>
      </w:hyperlink>
    </w:p>
    <w:p w14:paraId="288C20F7" w14:textId="0B6B7F3B" w:rsidR="00D21E7E" w:rsidRPr="00537999" w:rsidRDefault="000674EB">
      <w:pPr>
        <w:pStyle w:val="31"/>
        <w:tabs>
          <w:tab w:val="right" w:leader="dot" w:pos="9060"/>
        </w:tabs>
        <w:ind w:left="960"/>
        <w:rPr>
          <w:rFonts w:ascii="宋体" w:hAnsi="宋体"/>
          <w:noProof/>
          <w:kern w:val="2"/>
          <w:sz w:val="21"/>
          <w:szCs w:val="22"/>
        </w:rPr>
      </w:pPr>
      <w:hyperlink w:anchor="_Toc42621129" w:history="1">
        <w:r w:rsidR="00D21E7E" w:rsidRPr="00537999">
          <w:rPr>
            <w:rStyle w:val="af"/>
            <w:rFonts w:ascii="宋体" w:hAnsi="宋体"/>
            <w:noProof/>
          </w:rPr>
          <w:t>2.1.3  Redis</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_Toc42621129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4</w:t>
        </w:r>
        <w:r w:rsidR="00D21E7E" w:rsidRPr="00537999">
          <w:rPr>
            <w:rFonts w:ascii="宋体" w:hAnsi="宋体"/>
            <w:noProof/>
          </w:rPr>
          <w:fldChar w:fldCharType="end"/>
        </w:r>
      </w:hyperlink>
    </w:p>
    <w:p w14:paraId="22D970D5" w14:textId="36744AF8" w:rsidR="00D21E7E" w:rsidRPr="00537999" w:rsidRDefault="000674EB">
      <w:pPr>
        <w:pStyle w:val="21"/>
        <w:tabs>
          <w:tab w:val="right" w:leader="dot" w:pos="9060"/>
        </w:tabs>
        <w:ind w:left="480"/>
        <w:rPr>
          <w:rFonts w:ascii="宋体" w:hAnsi="宋体"/>
          <w:noProof/>
          <w:kern w:val="2"/>
          <w:sz w:val="21"/>
          <w:szCs w:val="22"/>
        </w:rPr>
      </w:pPr>
      <w:hyperlink w:anchor="_Toc42621130" w:history="1">
        <w:r w:rsidR="00D21E7E" w:rsidRPr="00537999">
          <w:rPr>
            <w:rStyle w:val="af"/>
            <w:rFonts w:ascii="宋体" w:hAnsi="宋体"/>
            <w:noProof/>
          </w:rPr>
          <w:t>2.2  关键技术</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_Toc42621130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4</w:t>
        </w:r>
        <w:r w:rsidR="00D21E7E" w:rsidRPr="00537999">
          <w:rPr>
            <w:rFonts w:ascii="宋体" w:hAnsi="宋体"/>
            <w:noProof/>
          </w:rPr>
          <w:fldChar w:fldCharType="end"/>
        </w:r>
      </w:hyperlink>
    </w:p>
    <w:p w14:paraId="0ACA71B3" w14:textId="3E955738" w:rsidR="00D21E7E" w:rsidRPr="00537999" w:rsidRDefault="000674EB">
      <w:pPr>
        <w:pStyle w:val="31"/>
        <w:tabs>
          <w:tab w:val="right" w:leader="dot" w:pos="9060"/>
        </w:tabs>
        <w:ind w:left="960"/>
        <w:rPr>
          <w:rFonts w:ascii="宋体" w:hAnsi="宋体"/>
          <w:noProof/>
          <w:kern w:val="2"/>
          <w:sz w:val="21"/>
          <w:szCs w:val="22"/>
        </w:rPr>
      </w:pPr>
      <w:hyperlink w:anchor="_Toc42621131" w:history="1">
        <w:r w:rsidR="00D21E7E" w:rsidRPr="00537999">
          <w:rPr>
            <w:rStyle w:val="af"/>
            <w:rFonts w:ascii="宋体" w:hAnsi="宋体"/>
            <w:noProof/>
          </w:rPr>
          <w:t>2.2.1  JAVA语言</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_Toc42621131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4</w:t>
        </w:r>
        <w:r w:rsidR="00D21E7E" w:rsidRPr="00537999">
          <w:rPr>
            <w:rFonts w:ascii="宋体" w:hAnsi="宋体"/>
            <w:noProof/>
          </w:rPr>
          <w:fldChar w:fldCharType="end"/>
        </w:r>
      </w:hyperlink>
    </w:p>
    <w:p w14:paraId="13789D19" w14:textId="5B984BE6" w:rsidR="00D21E7E" w:rsidRPr="00537999" w:rsidRDefault="000674EB">
      <w:pPr>
        <w:pStyle w:val="31"/>
        <w:tabs>
          <w:tab w:val="right" w:leader="dot" w:pos="9060"/>
        </w:tabs>
        <w:ind w:left="960"/>
        <w:rPr>
          <w:rFonts w:ascii="宋体" w:hAnsi="宋体"/>
          <w:noProof/>
          <w:kern w:val="2"/>
          <w:sz w:val="21"/>
          <w:szCs w:val="22"/>
        </w:rPr>
      </w:pPr>
      <w:hyperlink w:anchor="_Toc42621132" w:history="1">
        <w:r w:rsidR="00D21E7E" w:rsidRPr="00537999">
          <w:rPr>
            <w:rStyle w:val="af"/>
            <w:rFonts w:ascii="宋体" w:hAnsi="宋体"/>
            <w:noProof/>
          </w:rPr>
          <w:t>2.2.2  Spring Boot框架</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_Toc42621132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5</w:t>
        </w:r>
        <w:r w:rsidR="00D21E7E" w:rsidRPr="00537999">
          <w:rPr>
            <w:rFonts w:ascii="宋体" w:hAnsi="宋体"/>
            <w:noProof/>
          </w:rPr>
          <w:fldChar w:fldCharType="end"/>
        </w:r>
      </w:hyperlink>
    </w:p>
    <w:p w14:paraId="152F7CFC" w14:textId="61B95645" w:rsidR="00D21E7E" w:rsidRPr="00537999" w:rsidRDefault="000674EB">
      <w:pPr>
        <w:pStyle w:val="31"/>
        <w:tabs>
          <w:tab w:val="right" w:leader="dot" w:pos="9060"/>
        </w:tabs>
        <w:ind w:left="960"/>
        <w:rPr>
          <w:rFonts w:ascii="宋体" w:hAnsi="宋体"/>
          <w:noProof/>
          <w:kern w:val="2"/>
          <w:sz w:val="21"/>
          <w:szCs w:val="22"/>
        </w:rPr>
      </w:pPr>
      <w:hyperlink w:anchor="_Toc42621133" w:history="1">
        <w:r w:rsidR="00D21E7E" w:rsidRPr="00537999">
          <w:rPr>
            <w:rStyle w:val="af"/>
            <w:rFonts w:ascii="宋体" w:hAnsi="宋体"/>
            <w:noProof/>
          </w:rPr>
          <w:t>2.2.3  Layui</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_Toc42621133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5</w:t>
        </w:r>
        <w:r w:rsidR="00D21E7E" w:rsidRPr="00537999">
          <w:rPr>
            <w:rFonts w:ascii="宋体" w:hAnsi="宋体"/>
            <w:noProof/>
          </w:rPr>
          <w:fldChar w:fldCharType="end"/>
        </w:r>
      </w:hyperlink>
    </w:p>
    <w:p w14:paraId="59DA8C2A" w14:textId="522F6073" w:rsidR="00D21E7E" w:rsidRPr="00537999" w:rsidRDefault="000674EB">
      <w:pPr>
        <w:pStyle w:val="31"/>
        <w:tabs>
          <w:tab w:val="right" w:leader="dot" w:pos="9060"/>
        </w:tabs>
        <w:ind w:left="960"/>
        <w:rPr>
          <w:rFonts w:ascii="宋体" w:hAnsi="宋体"/>
          <w:noProof/>
          <w:kern w:val="2"/>
          <w:sz w:val="21"/>
          <w:szCs w:val="22"/>
        </w:rPr>
      </w:pPr>
      <w:hyperlink w:anchor="_Toc42621134" w:history="1">
        <w:r w:rsidR="00D21E7E" w:rsidRPr="00537999">
          <w:rPr>
            <w:rStyle w:val="af"/>
            <w:rFonts w:ascii="宋体" w:hAnsi="宋体"/>
            <w:noProof/>
          </w:rPr>
          <w:t>2.2.4  Shiro</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_Toc42621134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6</w:t>
        </w:r>
        <w:r w:rsidR="00D21E7E" w:rsidRPr="00537999">
          <w:rPr>
            <w:rFonts w:ascii="宋体" w:hAnsi="宋体"/>
            <w:noProof/>
          </w:rPr>
          <w:fldChar w:fldCharType="end"/>
        </w:r>
      </w:hyperlink>
    </w:p>
    <w:p w14:paraId="303FFF13" w14:textId="041D53E4" w:rsidR="00D21E7E" w:rsidRPr="00537999" w:rsidRDefault="000674EB">
      <w:pPr>
        <w:pStyle w:val="31"/>
        <w:tabs>
          <w:tab w:val="right" w:leader="dot" w:pos="9060"/>
        </w:tabs>
        <w:ind w:left="960"/>
        <w:rPr>
          <w:rFonts w:ascii="宋体" w:hAnsi="宋体"/>
          <w:noProof/>
          <w:kern w:val="2"/>
          <w:sz w:val="21"/>
          <w:szCs w:val="22"/>
        </w:rPr>
      </w:pPr>
      <w:hyperlink w:anchor="_Toc42621135" w:history="1">
        <w:r w:rsidR="00D21E7E" w:rsidRPr="00537999">
          <w:rPr>
            <w:rStyle w:val="af"/>
            <w:rFonts w:ascii="宋体" w:hAnsi="宋体"/>
            <w:noProof/>
          </w:rPr>
          <w:t>2.2.5  Mybatis-generator逆向工程</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_Toc42621135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7</w:t>
        </w:r>
        <w:r w:rsidR="00D21E7E" w:rsidRPr="00537999">
          <w:rPr>
            <w:rFonts w:ascii="宋体" w:hAnsi="宋体"/>
            <w:noProof/>
          </w:rPr>
          <w:fldChar w:fldCharType="end"/>
        </w:r>
      </w:hyperlink>
    </w:p>
    <w:p w14:paraId="2229513F" w14:textId="478DB438" w:rsidR="00D21E7E" w:rsidRPr="00537999" w:rsidRDefault="000674EB">
      <w:pPr>
        <w:pStyle w:val="31"/>
        <w:tabs>
          <w:tab w:val="right" w:leader="dot" w:pos="9060"/>
        </w:tabs>
        <w:ind w:left="960"/>
        <w:rPr>
          <w:rFonts w:ascii="宋体" w:hAnsi="宋体"/>
          <w:noProof/>
          <w:kern w:val="2"/>
          <w:sz w:val="21"/>
          <w:szCs w:val="22"/>
        </w:rPr>
      </w:pPr>
      <w:hyperlink w:anchor="_Toc42621136" w:history="1">
        <w:r w:rsidR="00D21E7E" w:rsidRPr="00537999">
          <w:rPr>
            <w:rStyle w:val="af"/>
            <w:rFonts w:ascii="宋体" w:hAnsi="宋体"/>
            <w:noProof/>
          </w:rPr>
          <w:t>2.2.6  jQuery</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_Toc42621136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8</w:t>
        </w:r>
        <w:r w:rsidR="00D21E7E" w:rsidRPr="00537999">
          <w:rPr>
            <w:rFonts w:ascii="宋体" w:hAnsi="宋体"/>
            <w:noProof/>
          </w:rPr>
          <w:fldChar w:fldCharType="end"/>
        </w:r>
      </w:hyperlink>
    </w:p>
    <w:p w14:paraId="261EB375" w14:textId="2C30901D" w:rsidR="00D21E7E" w:rsidRPr="00537999" w:rsidRDefault="000674EB">
      <w:pPr>
        <w:pStyle w:val="11"/>
        <w:tabs>
          <w:tab w:val="right" w:leader="dot" w:pos="9060"/>
        </w:tabs>
        <w:rPr>
          <w:rFonts w:ascii="宋体" w:hAnsi="宋体"/>
          <w:noProof/>
          <w:kern w:val="2"/>
          <w:sz w:val="21"/>
          <w:szCs w:val="22"/>
        </w:rPr>
      </w:pPr>
      <w:hyperlink w:anchor="_Toc42621137" w:history="1">
        <w:r w:rsidR="00D21E7E" w:rsidRPr="00537999">
          <w:rPr>
            <w:rStyle w:val="af"/>
            <w:rFonts w:ascii="宋体" w:hAnsi="宋体"/>
            <w:noProof/>
          </w:rPr>
          <w:t>3  需求分析</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_Toc42621137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9</w:t>
        </w:r>
        <w:r w:rsidR="00D21E7E" w:rsidRPr="00537999">
          <w:rPr>
            <w:rFonts w:ascii="宋体" w:hAnsi="宋体"/>
            <w:noProof/>
          </w:rPr>
          <w:fldChar w:fldCharType="end"/>
        </w:r>
      </w:hyperlink>
    </w:p>
    <w:p w14:paraId="02D7539E" w14:textId="2AEA21C2" w:rsidR="00D21E7E" w:rsidRPr="00537999" w:rsidRDefault="000674EB">
      <w:pPr>
        <w:pStyle w:val="21"/>
        <w:tabs>
          <w:tab w:val="right" w:leader="dot" w:pos="9060"/>
        </w:tabs>
        <w:ind w:left="480"/>
        <w:rPr>
          <w:rFonts w:ascii="宋体" w:hAnsi="宋体"/>
          <w:noProof/>
          <w:kern w:val="2"/>
          <w:sz w:val="21"/>
          <w:szCs w:val="22"/>
        </w:rPr>
      </w:pPr>
      <w:hyperlink w:anchor="_Toc42621138" w:history="1">
        <w:r w:rsidR="00D21E7E" w:rsidRPr="00537999">
          <w:rPr>
            <w:rStyle w:val="af"/>
            <w:rFonts w:ascii="宋体" w:hAnsi="宋体"/>
            <w:noProof/>
          </w:rPr>
          <w:t>3.1  工程复杂性说明</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_Toc42621138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9</w:t>
        </w:r>
        <w:r w:rsidR="00D21E7E" w:rsidRPr="00537999">
          <w:rPr>
            <w:rFonts w:ascii="宋体" w:hAnsi="宋体"/>
            <w:noProof/>
          </w:rPr>
          <w:fldChar w:fldCharType="end"/>
        </w:r>
      </w:hyperlink>
    </w:p>
    <w:p w14:paraId="19AF8C26" w14:textId="1F4EB557" w:rsidR="00D21E7E" w:rsidRPr="00537999" w:rsidRDefault="000674EB">
      <w:pPr>
        <w:pStyle w:val="21"/>
        <w:tabs>
          <w:tab w:val="right" w:leader="dot" w:pos="9060"/>
        </w:tabs>
        <w:ind w:left="480"/>
        <w:rPr>
          <w:rFonts w:ascii="宋体" w:hAnsi="宋体"/>
          <w:noProof/>
          <w:kern w:val="2"/>
          <w:sz w:val="21"/>
          <w:szCs w:val="22"/>
        </w:rPr>
      </w:pPr>
      <w:hyperlink w:anchor="_Toc42621139" w:history="1">
        <w:r w:rsidR="00D21E7E" w:rsidRPr="00537999">
          <w:rPr>
            <w:rStyle w:val="af"/>
            <w:rFonts w:ascii="宋体" w:hAnsi="宋体"/>
            <w:noProof/>
          </w:rPr>
          <w:t>3.2  功能需求分析</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_Toc42621139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10</w:t>
        </w:r>
        <w:r w:rsidR="00D21E7E" w:rsidRPr="00537999">
          <w:rPr>
            <w:rFonts w:ascii="宋体" w:hAnsi="宋体"/>
            <w:noProof/>
          </w:rPr>
          <w:fldChar w:fldCharType="end"/>
        </w:r>
      </w:hyperlink>
    </w:p>
    <w:p w14:paraId="7EA046AD" w14:textId="40D0243D" w:rsidR="00D21E7E" w:rsidRPr="00537999" w:rsidRDefault="000674EB">
      <w:pPr>
        <w:pStyle w:val="31"/>
        <w:tabs>
          <w:tab w:val="right" w:leader="dot" w:pos="9060"/>
        </w:tabs>
        <w:ind w:left="960"/>
        <w:rPr>
          <w:rFonts w:ascii="宋体" w:hAnsi="宋体"/>
          <w:noProof/>
          <w:kern w:val="2"/>
          <w:sz w:val="21"/>
          <w:szCs w:val="22"/>
        </w:rPr>
      </w:pPr>
      <w:hyperlink w:anchor="_Toc42621140" w:history="1">
        <w:r w:rsidR="00D21E7E" w:rsidRPr="00537999">
          <w:rPr>
            <w:rStyle w:val="af"/>
            <w:rFonts w:ascii="宋体" w:hAnsi="宋体"/>
            <w:noProof/>
          </w:rPr>
          <w:t>3.2.1  用户模块</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_Toc42621140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10</w:t>
        </w:r>
        <w:r w:rsidR="00D21E7E" w:rsidRPr="00537999">
          <w:rPr>
            <w:rFonts w:ascii="宋体" w:hAnsi="宋体"/>
            <w:noProof/>
          </w:rPr>
          <w:fldChar w:fldCharType="end"/>
        </w:r>
      </w:hyperlink>
    </w:p>
    <w:p w14:paraId="65C44685" w14:textId="2D4B3D47" w:rsidR="00D21E7E" w:rsidRPr="00537999" w:rsidRDefault="000674EB">
      <w:pPr>
        <w:pStyle w:val="31"/>
        <w:tabs>
          <w:tab w:val="right" w:leader="dot" w:pos="9060"/>
        </w:tabs>
        <w:ind w:left="960"/>
        <w:rPr>
          <w:rFonts w:ascii="宋体" w:hAnsi="宋体"/>
          <w:noProof/>
          <w:kern w:val="2"/>
          <w:sz w:val="21"/>
          <w:szCs w:val="22"/>
        </w:rPr>
      </w:pPr>
      <w:hyperlink w:anchor="_Toc42621141" w:history="1">
        <w:r w:rsidR="00D21E7E" w:rsidRPr="00537999">
          <w:rPr>
            <w:rStyle w:val="af"/>
            <w:rFonts w:ascii="宋体" w:hAnsi="宋体"/>
            <w:noProof/>
          </w:rPr>
          <w:t>3.2.2  功能介绍</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_Toc42621141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10</w:t>
        </w:r>
        <w:r w:rsidR="00D21E7E" w:rsidRPr="00537999">
          <w:rPr>
            <w:rFonts w:ascii="宋体" w:hAnsi="宋体"/>
            <w:noProof/>
          </w:rPr>
          <w:fldChar w:fldCharType="end"/>
        </w:r>
      </w:hyperlink>
    </w:p>
    <w:p w14:paraId="35D236E8" w14:textId="75C97109" w:rsidR="00D21E7E" w:rsidRPr="00537999" w:rsidRDefault="000674EB">
      <w:pPr>
        <w:pStyle w:val="21"/>
        <w:tabs>
          <w:tab w:val="right" w:leader="dot" w:pos="9060"/>
        </w:tabs>
        <w:ind w:left="480"/>
        <w:rPr>
          <w:rFonts w:ascii="宋体" w:hAnsi="宋体"/>
          <w:noProof/>
          <w:kern w:val="2"/>
          <w:sz w:val="21"/>
          <w:szCs w:val="22"/>
        </w:rPr>
      </w:pPr>
      <w:hyperlink w:anchor="_Toc42621142" w:history="1">
        <w:r w:rsidR="00D21E7E" w:rsidRPr="00537999">
          <w:rPr>
            <w:rStyle w:val="af"/>
            <w:rFonts w:ascii="宋体" w:hAnsi="宋体"/>
            <w:noProof/>
          </w:rPr>
          <w:t>3.3  性能需求</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_Toc42621142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11</w:t>
        </w:r>
        <w:r w:rsidR="00D21E7E" w:rsidRPr="00537999">
          <w:rPr>
            <w:rFonts w:ascii="宋体" w:hAnsi="宋体"/>
            <w:noProof/>
          </w:rPr>
          <w:fldChar w:fldCharType="end"/>
        </w:r>
      </w:hyperlink>
    </w:p>
    <w:p w14:paraId="5C912CE9" w14:textId="09CC3247" w:rsidR="00D21E7E" w:rsidRPr="00537999" w:rsidRDefault="000674EB">
      <w:pPr>
        <w:pStyle w:val="11"/>
        <w:tabs>
          <w:tab w:val="right" w:leader="dot" w:pos="9060"/>
        </w:tabs>
        <w:rPr>
          <w:rFonts w:ascii="宋体" w:hAnsi="宋体"/>
          <w:noProof/>
          <w:kern w:val="2"/>
          <w:sz w:val="21"/>
          <w:szCs w:val="22"/>
        </w:rPr>
      </w:pPr>
      <w:hyperlink w:anchor="_Toc42621143" w:history="1">
        <w:r w:rsidR="00D21E7E" w:rsidRPr="00537999">
          <w:rPr>
            <w:rStyle w:val="af"/>
            <w:rFonts w:ascii="宋体" w:hAnsi="宋体"/>
            <w:bCs/>
            <w:noProof/>
            <w:kern w:val="44"/>
          </w:rPr>
          <w:t>4  可行性分析</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_Toc42621143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12</w:t>
        </w:r>
        <w:r w:rsidR="00D21E7E" w:rsidRPr="00537999">
          <w:rPr>
            <w:rFonts w:ascii="宋体" w:hAnsi="宋体"/>
            <w:noProof/>
          </w:rPr>
          <w:fldChar w:fldCharType="end"/>
        </w:r>
      </w:hyperlink>
    </w:p>
    <w:p w14:paraId="4874BD30" w14:textId="2134F9E5" w:rsidR="00D21E7E" w:rsidRPr="00537999" w:rsidRDefault="000674EB">
      <w:pPr>
        <w:pStyle w:val="21"/>
        <w:tabs>
          <w:tab w:val="right" w:leader="dot" w:pos="9060"/>
        </w:tabs>
        <w:ind w:left="480"/>
        <w:rPr>
          <w:rFonts w:ascii="宋体" w:hAnsi="宋体"/>
          <w:noProof/>
          <w:kern w:val="2"/>
          <w:sz w:val="21"/>
          <w:szCs w:val="22"/>
        </w:rPr>
      </w:pPr>
      <w:hyperlink w:anchor="_Toc42621144" w:history="1">
        <w:r w:rsidR="00D21E7E" w:rsidRPr="00537999">
          <w:rPr>
            <w:rStyle w:val="af"/>
            <w:rFonts w:ascii="宋体" w:hAnsi="宋体"/>
            <w:noProof/>
          </w:rPr>
          <w:t>4.1  经济可行性分析</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_Toc42621144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12</w:t>
        </w:r>
        <w:r w:rsidR="00D21E7E" w:rsidRPr="00537999">
          <w:rPr>
            <w:rFonts w:ascii="宋体" w:hAnsi="宋体"/>
            <w:noProof/>
          </w:rPr>
          <w:fldChar w:fldCharType="end"/>
        </w:r>
      </w:hyperlink>
    </w:p>
    <w:p w14:paraId="418AAC69" w14:textId="02080528" w:rsidR="00D21E7E" w:rsidRPr="00537999" w:rsidRDefault="000674EB">
      <w:pPr>
        <w:pStyle w:val="21"/>
        <w:tabs>
          <w:tab w:val="right" w:leader="dot" w:pos="9060"/>
        </w:tabs>
        <w:ind w:left="480"/>
        <w:rPr>
          <w:rFonts w:ascii="宋体" w:hAnsi="宋体"/>
          <w:noProof/>
          <w:kern w:val="2"/>
          <w:sz w:val="21"/>
          <w:szCs w:val="22"/>
        </w:rPr>
      </w:pPr>
      <w:hyperlink w:anchor="_Toc42621145" w:history="1">
        <w:r w:rsidR="00D21E7E" w:rsidRPr="00537999">
          <w:rPr>
            <w:rStyle w:val="af"/>
            <w:rFonts w:ascii="宋体" w:hAnsi="宋体"/>
            <w:noProof/>
          </w:rPr>
          <w:t>4.2  技术可行性分析</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_Toc42621145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12</w:t>
        </w:r>
        <w:r w:rsidR="00D21E7E" w:rsidRPr="00537999">
          <w:rPr>
            <w:rFonts w:ascii="宋体" w:hAnsi="宋体"/>
            <w:noProof/>
          </w:rPr>
          <w:fldChar w:fldCharType="end"/>
        </w:r>
      </w:hyperlink>
    </w:p>
    <w:p w14:paraId="0005070C" w14:textId="2B6E865F" w:rsidR="00D21E7E" w:rsidRPr="00537999" w:rsidRDefault="000674EB">
      <w:pPr>
        <w:pStyle w:val="11"/>
        <w:tabs>
          <w:tab w:val="right" w:leader="dot" w:pos="9060"/>
        </w:tabs>
        <w:rPr>
          <w:rFonts w:ascii="宋体" w:hAnsi="宋体"/>
          <w:noProof/>
          <w:kern w:val="2"/>
          <w:sz w:val="21"/>
          <w:szCs w:val="22"/>
        </w:rPr>
      </w:pPr>
      <w:hyperlink w:anchor="_Toc42621146" w:history="1">
        <w:r w:rsidR="00D21E7E" w:rsidRPr="00537999">
          <w:rPr>
            <w:rStyle w:val="af"/>
            <w:rFonts w:ascii="宋体" w:hAnsi="宋体"/>
            <w:bCs/>
            <w:noProof/>
            <w:kern w:val="44"/>
          </w:rPr>
          <w:t>5  总体分析与设计</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_Toc42621146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13</w:t>
        </w:r>
        <w:r w:rsidR="00D21E7E" w:rsidRPr="00537999">
          <w:rPr>
            <w:rFonts w:ascii="宋体" w:hAnsi="宋体"/>
            <w:noProof/>
          </w:rPr>
          <w:fldChar w:fldCharType="end"/>
        </w:r>
      </w:hyperlink>
    </w:p>
    <w:p w14:paraId="5BEC1519" w14:textId="32FE22F2" w:rsidR="00D21E7E" w:rsidRPr="00537999" w:rsidRDefault="000674EB">
      <w:pPr>
        <w:pStyle w:val="21"/>
        <w:tabs>
          <w:tab w:val="right" w:leader="dot" w:pos="9060"/>
        </w:tabs>
        <w:ind w:left="480"/>
        <w:rPr>
          <w:rFonts w:ascii="宋体" w:hAnsi="宋体"/>
          <w:noProof/>
          <w:kern w:val="2"/>
          <w:sz w:val="21"/>
          <w:szCs w:val="22"/>
        </w:rPr>
      </w:pPr>
      <w:hyperlink w:anchor="_Toc42621147" w:history="1">
        <w:r w:rsidR="00D21E7E" w:rsidRPr="00537999">
          <w:rPr>
            <w:rStyle w:val="af"/>
            <w:rFonts w:ascii="宋体" w:hAnsi="宋体"/>
            <w:noProof/>
          </w:rPr>
          <w:t>5.1  设计思路</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_Toc42621147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13</w:t>
        </w:r>
        <w:r w:rsidR="00D21E7E" w:rsidRPr="00537999">
          <w:rPr>
            <w:rFonts w:ascii="宋体" w:hAnsi="宋体"/>
            <w:noProof/>
          </w:rPr>
          <w:fldChar w:fldCharType="end"/>
        </w:r>
      </w:hyperlink>
    </w:p>
    <w:p w14:paraId="0AF253B4" w14:textId="1E9C67C5" w:rsidR="00D21E7E" w:rsidRPr="00537999" w:rsidRDefault="000674EB">
      <w:pPr>
        <w:pStyle w:val="21"/>
        <w:tabs>
          <w:tab w:val="right" w:leader="dot" w:pos="9060"/>
        </w:tabs>
        <w:ind w:left="480"/>
        <w:rPr>
          <w:rFonts w:ascii="宋体" w:hAnsi="宋体"/>
          <w:noProof/>
          <w:kern w:val="2"/>
          <w:sz w:val="21"/>
          <w:szCs w:val="22"/>
        </w:rPr>
      </w:pPr>
      <w:hyperlink w:anchor="_Toc42621148" w:history="1">
        <w:r w:rsidR="00D21E7E" w:rsidRPr="00537999">
          <w:rPr>
            <w:rStyle w:val="af"/>
            <w:rFonts w:ascii="宋体" w:hAnsi="宋体"/>
            <w:noProof/>
          </w:rPr>
          <w:t>5.2  系统主要设计目标</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_Toc42621148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13</w:t>
        </w:r>
        <w:r w:rsidR="00D21E7E" w:rsidRPr="00537999">
          <w:rPr>
            <w:rFonts w:ascii="宋体" w:hAnsi="宋体"/>
            <w:noProof/>
          </w:rPr>
          <w:fldChar w:fldCharType="end"/>
        </w:r>
      </w:hyperlink>
    </w:p>
    <w:p w14:paraId="0D81C5C9" w14:textId="2C94651D" w:rsidR="00D21E7E" w:rsidRPr="00537999" w:rsidRDefault="000674EB">
      <w:pPr>
        <w:pStyle w:val="21"/>
        <w:tabs>
          <w:tab w:val="right" w:leader="dot" w:pos="9060"/>
        </w:tabs>
        <w:ind w:left="480"/>
        <w:rPr>
          <w:rFonts w:ascii="宋体" w:hAnsi="宋体"/>
          <w:noProof/>
          <w:kern w:val="2"/>
          <w:sz w:val="21"/>
          <w:szCs w:val="22"/>
        </w:rPr>
      </w:pPr>
      <w:hyperlink w:anchor="_Toc42621149" w:history="1">
        <w:r w:rsidR="00D21E7E" w:rsidRPr="00537999">
          <w:rPr>
            <w:rStyle w:val="af"/>
            <w:rFonts w:ascii="宋体" w:hAnsi="宋体"/>
            <w:noProof/>
          </w:rPr>
          <w:t>5.3  系统功能结构</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_Toc42621149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14</w:t>
        </w:r>
        <w:r w:rsidR="00D21E7E" w:rsidRPr="00537999">
          <w:rPr>
            <w:rFonts w:ascii="宋体" w:hAnsi="宋体"/>
            <w:noProof/>
          </w:rPr>
          <w:fldChar w:fldCharType="end"/>
        </w:r>
      </w:hyperlink>
    </w:p>
    <w:p w14:paraId="468D55A2" w14:textId="6FA9458E" w:rsidR="00D21E7E" w:rsidRPr="00537999" w:rsidRDefault="000674EB">
      <w:pPr>
        <w:pStyle w:val="21"/>
        <w:tabs>
          <w:tab w:val="right" w:leader="dot" w:pos="9060"/>
        </w:tabs>
        <w:ind w:left="480"/>
        <w:rPr>
          <w:rFonts w:ascii="宋体" w:hAnsi="宋体"/>
          <w:noProof/>
          <w:kern w:val="2"/>
          <w:sz w:val="21"/>
          <w:szCs w:val="22"/>
        </w:rPr>
      </w:pPr>
      <w:hyperlink w:anchor="_Toc42621150" w:history="1">
        <w:r w:rsidR="00D21E7E" w:rsidRPr="00537999">
          <w:rPr>
            <w:rStyle w:val="af"/>
            <w:rFonts w:ascii="宋体" w:hAnsi="宋体"/>
            <w:noProof/>
          </w:rPr>
          <w:t>5.4  系统详细设计</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_Toc42621150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17</w:t>
        </w:r>
        <w:r w:rsidR="00D21E7E" w:rsidRPr="00537999">
          <w:rPr>
            <w:rFonts w:ascii="宋体" w:hAnsi="宋体"/>
            <w:noProof/>
          </w:rPr>
          <w:fldChar w:fldCharType="end"/>
        </w:r>
      </w:hyperlink>
    </w:p>
    <w:p w14:paraId="371B08BC" w14:textId="63384FE2" w:rsidR="00D21E7E" w:rsidRPr="00537999" w:rsidRDefault="000674EB">
      <w:pPr>
        <w:pStyle w:val="31"/>
        <w:tabs>
          <w:tab w:val="right" w:leader="dot" w:pos="9060"/>
        </w:tabs>
        <w:ind w:left="960"/>
        <w:rPr>
          <w:rFonts w:ascii="宋体" w:hAnsi="宋体"/>
          <w:noProof/>
          <w:kern w:val="2"/>
          <w:sz w:val="21"/>
          <w:szCs w:val="22"/>
        </w:rPr>
      </w:pPr>
      <w:hyperlink w:anchor="_Toc42621151" w:history="1">
        <w:r w:rsidR="00D21E7E" w:rsidRPr="00537999">
          <w:rPr>
            <w:rStyle w:val="af"/>
            <w:rFonts w:ascii="宋体" w:hAnsi="宋体"/>
            <w:noProof/>
          </w:rPr>
          <w:t>5.4.1  系统登录</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_Toc42621151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17</w:t>
        </w:r>
        <w:r w:rsidR="00D21E7E" w:rsidRPr="00537999">
          <w:rPr>
            <w:rFonts w:ascii="宋体" w:hAnsi="宋体"/>
            <w:noProof/>
          </w:rPr>
          <w:fldChar w:fldCharType="end"/>
        </w:r>
      </w:hyperlink>
    </w:p>
    <w:p w14:paraId="232AE8D1" w14:textId="48EB2201" w:rsidR="00D21E7E" w:rsidRPr="00537999" w:rsidRDefault="000674EB">
      <w:pPr>
        <w:pStyle w:val="31"/>
        <w:tabs>
          <w:tab w:val="right" w:leader="dot" w:pos="9060"/>
        </w:tabs>
        <w:ind w:left="960"/>
        <w:rPr>
          <w:rFonts w:ascii="宋体" w:hAnsi="宋体"/>
          <w:noProof/>
          <w:kern w:val="2"/>
          <w:sz w:val="21"/>
          <w:szCs w:val="22"/>
        </w:rPr>
      </w:pPr>
      <w:hyperlink w:anchor="_Toc42621152" w:history="1">
        <w:r w:rsidR="00D21E7E" w:rsidRPr="00537999">
          <w:rPr>
            <w:rStyle w:val="af"/>
            <w:rFonts w:ascii="宋体" w:hAnsi="宋体"/>
            <w:noProof/>
          </w:rPr>
          <w:t>5.4.2  个人信息编辑</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_Toc42621152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17</w:t>
        </w:r>
        <w:r w:rsidR="00D21E7E" w:rsidRPr="00537999">
          <w:rPr>
            <w:rFonts w:ascii="宋体" w:hAnsi="宋体"/>
            <w:noProof/>
          </w:rPr>
          <w:fldChar w:fldCharType="end"/>
        </w:r>
      </w:hyperlink>
    </w:p>
    <w:p w14:paraId="40326F92" w14:textId="64C87928" w:rsidR="00D21E7E" w:rsidRPr="00537999" w:rsidRDefault="000674EB">
      <w:pPr>
        <w:pStyle w:val="31"/>
        <w:tabs>
          <w:tab w:val="right" w:leader="dot" w:pos="9060"/>
        </w:tabs>
        <w:ind w:left="960"/>
        <w:rPr>
          <w:rFonts w:ascii="宋体" w:hAnsi="宋体"/>
          <w:noProof/>
          <w:kern w:val="2"/>
          <w:sz w:val="21"/>
          <w:szCs w:val="22"/>
        </w:rPr>
      </w:pPr>
      <w:hyperlink w:anchor="_Toc42621153" w:history="1">
        <w:r w:rsidR="00D21E7E" w:rsidRPr="00537999">
          <w:rPr>
            <w:rStyle w:val="af"/>
            <w:rFonts w:ascii="宋体" w:hAnsi="宋体"/>
            <w:noProof/>
          </w:rPr>
          <w:t>5.4.3  所有职位信息</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_Toc42621153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17</w:t>
        </w:r>
        <w:r w:rsidR="00D21E7E" w:rsidRPr="00537999">
          <w:rPr>
            <w:rFonts w:ascii="宋体" w:hAnsi="宋体"/>
            <w:noProof/>
          </w:rPr>
          <w:fldChar w:fldCharType="end"/>
        </w:r>
      </w:hyperlink>
    </w:p>
    <w:p w14:paraId="69EEFF1D" w14:textId="3F348C70" w:rsidR="00D21E7E" w:rsidRPr="00537999" w:rsidRDefault="000674EB">
      <w:pPr>
        <w:pStyle w:val="31"/>
        <w:tabs>
          <w:tab w:val="right" w:leader="dot" w:pos="9060"/>
        </w:tabs>
        <w:ind w:left="960"/>
        <w:rPr>
          <w:rFonts w:ascii="宋体" w:hAnsi="宋体"/>
          <w:noProof/>
          <w:kern w:val="2"/>
          <w:sz w:val="21"/>
          <w:szCs w:val="22"/>
        </w:rPr>
      </w:pPr>
      <w:hyperlink w:anchor="_Toc42621154" w:history="1">
        <w:r w:rsidR="00D21E7E" w:rsidRPr="00537999">
          <w:rPr>
            <w:rStyle w:val="af"/>
            <w:rFonts w:ascii="宋体" w:hAnsi="宋体"/>
            <w:noProof/>
          </w:rPr>
          <w:t>5.4.4  所以企业信息</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_Toc42621154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17</w:t>
        </w:r>
        <w:r w:rsidR="00D21E7E" w:rsidRPr="00537999">
          <w:rPr>
            <w:rFonts w:ascii="宋体" w:hAnsi="宋体"/>
            <w:noProof/>
          </w:rPr>
          <w:fldChar w:fldCharType="end"/>
        </w:r>
      </w:hyperlink>
    </w:p>
    <w:p w14:paraId="10BDFBE4" w14:textId="0D9BB725" w:rsidR="00D21E7E" w:rsidRPr="00537999" w:rsidRDefault="000674EB">
      <w:pPr>
        <w:pStyle w:val="31"/>
        <w:tabs>
          <w:tab w:val="right" w:leader="dot" w:pos="9060"/>
        </w:tabs>
        <w:ind w:left="960"/>
        <w:rPr>
          <w:rFonts w:ascii="宋体" w:hAnsi="宋体"/>
          <w:noProof/>
          <w:kern w:val="2"/>
          <w:sz w:val="21"/>
          <w:szCs w:val="22"/>
        </w:rPr>
      </w:pPr>
      <w:hyperlink w:anchor="_Toc42621155" w:history="1">
        <w:r w:rsidR="00D21E7E" w:rsidRPr="00537999">
          <w:rPr>
            <w:rStyle w:val="af"/>
            <w:rFonts w:ascii="宋体" w:hAnsi="宋体"/>
            <w:noProof/>
          </w:rPr>
          <w:t>5.4.5  职位信息管理</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_Toc42621155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18</w:t>
        </w:r>
        <w:r w:rsidR="00D21E7E" w:rsidRPr="00537999">
          <w:rPr>
            <w:rFonts w:ascii="宋体" w:hAnsi="宋体"/>
            <w:noProof/>
          </w:rPr>
          <w:fldChar w:fldCharType="end"/>
        </w:r>
      </w:hyperlink>
    </w:p>
    <w:p w14:paraId="63751312" w14:textId="7D51607D" w:rsidR="00D21E7E" w:rsidRPr="00537999" w:rsidRDefault="000674EB">
      <w:pPr>
        <w:pStyle w:val="31"/>
        <w:tabs>
          <w:tab w:val="right" w:leader="dot" w:pos="9060"/>
        </w:tabs>
        <w:ind w:left="960"/>
        <w:rPr>
          <w:rFonts w:ascii="宋体" w:hAnsi="宋体"/>
          <w:noProof/>
          <w:kern w:val="2"/>
          <w:sz w:val="21"/>
          <w:szCs w:val="22"/>
        </w:rPr>
      </w:pPr>
      <w:hyperlink w:anchor="_Toc42621156" w:history="1">
        <w:r w:rsidR="00D21E7E" w:rsidRPr="00537999">
          <w:rPr>
            <w:rStyle w:val="af"/>
            <w:rFonts w:ascii="宋体" w:hAnsi="宋体"/>
            <w:noProof/>
          </w:rPr>
          <w:t>5.4.6  企业信息管理</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_Toc42621156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18</w:t>
        </w:r>
        <w:r w:rsidR="00D21E7E" w:rsidRPr="00537999">
          <w:rPr>
            <w:rFonts w:ascii="宋体" w:hAnsi="宋体"/>
            <w:noProof/>
          </w:rPr>
          <w:fldChar w:fldCharType="end"/>
        </w:r>
      </w:hyperlink>
    </w:p>
    <w:p w14:paraId="1D69910D" w14:textId="73777799" w:rsidR="00D21E7E" w:rsidRPr="00537999" w:rsidRDefault="000674EB">
      <w:pPr>
        <w:pStyle w:val="31"/>
        <w:tabs>
          <w:tab w:val="right" w:leader="dot" w:pos="9060"/>
        </w:tabs>
        <w:ind w:left="960"/>
        <w:rPr>
          <w:rFonts w:ascii="宋体" w:hAnsi="宋体"/>
          <w:noProof/>
          <w:kern w:val="2"/>
          <w:sz w:val="21"/>
          <w:szCs w:val="22"/>
        </w:rPr>
      </w:pPr>
      <w:hyperlink w:anchor="_Toc42621157" w:history="1">
        <w:r w:rsidR="00D21E7E" w:rsidRPr="00537999">
          <w:rPr>
            <w:rStyle w:val="af"/>
            <w:rFonts w:ascii="宋体" w:hAnsi="宋体"/>
            <w:noProof/>
          </w:rPr>
          <w:t>5.4.7  我的投递信息</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_Toc42621157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18</w:t>
        </w:r>
        <w:r w:rsidR="00D21E7E" w:rsidRPr="00537999">
          <w:rPr>
            <w:rFonts w:ascii="宋体" w:hAnsi="宋体"/>
            <w:noProof/>
          </w:rPr>
          <w:fldChar w:fldCharType="end"/>
        </w:r>
      </w:hyperlink>
    </w:p>
    <w:p w14:paraId="75EE6EB2" w14:textId="2F414C41" w:rsidR="00D21E7E" w:rsidRPr="00537999" w:rsidRDefault="000674EB">
      <w:pPr>
        <w:pStyle w:val="31"/>
        <w:tabs>
          <w:tab w:val="right" w:leader="dot" w:pos="9060"/>
        </w:tabs>
        <w:ind w:left="960"/>
        <w:rPr>
          <w:rFonts w:ascii="宋体" w:hAnsi="宋体"/>
          <w:noProof/>
          <w:kern w:val="2"/>
          <w:sz w:val="21"/>
          <w:szCs w:val="22"/>
        </w:rPr>
      </w:pPr>
      <w:hyperlink w:anchor="_Toc42621158" w:history="1">
        <w:r w:rsidR="00D21E7E" w:rsidRPr="00537999">
          <w:rPr>
            <w:rStyle w:val="af"/>
            <w:rFonts w:ascii="宋体" w:hAnsi="宋体"/>
            <w:noProof/>
          </w:rPr>
          <w:t>5.4.8  简历投递信息</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_Toc42621158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18</w:t>
        </w:r>
        <w:r w:rsidR="00D21E7E" w:rsidRPr="00537999">
          <w:rPr>
            <w:rFonts w:ascii="宋体" w:hAnsi="宋体"/>
            <w:noProof/>
          </w:rPr>
          <w:fldChar w:fldCharType="end"/>
        </w:r>
      </w:hyperlink>
    </w:p>
    <w:p w14:paraId="57198DBC" w14:textId="5D5A50D1" w:rsidR="00D21E7E" w:rsidRPr="00537999" w:rsidRDefault="000674EB">
      <w:pPr>
        <w:pStyle w:val="31"/>
        <w:tabs>
          <w:tab w:val="right" w:leader="dot" w:pos="9060"/>
        </w:tabs>
        <w:ind w:left="960"/>
        <w:rPr>
          <w:rFonts w:ascii="宋体" w:hAnsi="宋体"/>
          <w:noProof/>
          <w:kern w:val="2"/>
          <w:sz w:val="21"/>
          <w:szCs w:val="22"/>
        </w:rPr>
      </w:pPr>
      <w:hyperlink w:anchor="_Toc42621159" w:history="1">
        <w:r w:rsidR="00D21E7E" w:rsidRPr="00537999">
          <w:rPr>
            <w:rStyle w:val="af"/>
            <w:rFonts w:ascii="宋体" w:hAnsi="宋体"/>
            <w:noProof/>
          </w:rPr>
          <w:t>5.4.9  就业信息统计</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_Toc42621159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19</w:t>
        </w:r>
        <w:r w:rsidR="00D21E7E" w:rsidRPr="00537999">
          <w:rPr>
            <w:rFonts w:ascii="宋体" w:hAnsi="宋体"/>
            <w:noProof/>
          </w:rPr>
          <w:fldChar w:fldCharType="end"/>
        </w:r>
      </w:hyperlink>
    </w:p>
    <w:p w14:paraId="0A5F54DE" w14:textId="62B8BECE" w:rsidR="00D21E7E" w:rsidRPr="00537999" w:rsidRDefault="000674EB">
      <w:pPr>
        <w:pStyle w:val="31"/>
        <w:tabs>
          <w:tab w:val="right" w:leader="dot" w:pos="9060"/>
        </w:tabs>
        <w:ind w:left="960"/>
        <w:rPr>
          <w:rFonts w:ascii="宋体" w:hAnsi="宋体"/>
          <w:noProof/>
          <w:kern w:val="2"/>
          <w:sz w:val="21"/>
          <w:szCs w:val="22"/>
        </w:rPr>
      </w:pPr>
      <w:hyperlink w:anchor="_Toc42621160" w:history="1">
        <w:r w:rsidR="00D21E7E" w:rsidRPr="00537999">
          <w:rPr>
            <w:rStyle w:val="af"/>
            <w:rFonts w:ascii="宋体" w:hAnsi="宋体"/>
            <w:noProof/>
          </w:rPr>
          <w:t>5.4.10  常见问题</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_Toc42621160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19</w:t>
        </w:r>
        <w:r w:rsidR="00D21E7E" w:rsidRPr="00537999">
          <w:rPr>
            <w:rFonts w:ascii="宋体" w:hAnsi="宋体"/>
            <w:noProof/>
          </w:rPr>
          <w:fldChar w:fldCharType="end"/>
        </w:r>
      </w:hyperlink>
    </w:p>
    <w:p w14:paraId="06478DE3" w14:textId="2FD5D73B" w:rsidR="00D21E7E" w:rsidRPr="00537999" w:rsidRDefault="000674EB">
      <w:pPr>
        <w:pStyle w:val="31"/>
        <w:tabs>
          <w:tab w:val="right" w:leader="dot" w:pos="9060"/>
        </w:tabs>
        <w:ind w:left="960"/>
        <w:rPr>
          <w:rFonts w:ascii="宋体" w:hAnsi="宋体"/>
          <w:noProof/>
          <w:kern w:val="2"/>
          <w:sz w:val="21"/>
          <w:szCs w:val="22"/>
        </w:rPr>
      </w:pPr>
      <w:hyperlink w:anchor="_Toc42621161" w:history="1">
        <w:r w:rsidR="00D21E7E" w:rsidRPr="00537999">
          <w:rPr>
            <w:rStyle w:val="af"/>
            <w:rFonts w:ascii="宋体" w:hAnsi="宋体"/>
            <w:noProof/>
          </w:rPr>
          <w:t>5.4.11  角色管理</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_Toc42621161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19</w:t>
        </w:r>
        <w:r w:rsidR="00D21E7E" w:rsidRPr="00537999">
          <w:rPr>
            <w:rFonts w:ascii="宋体" w:hAnsi="宋体"/>
            <w:noProof/>
          </w:rPr>
          <w:fldChar w:fldCharType="end"/>
        </w:r>
      </w:hyperlink>
    </w:p>
    <w:p w14:paraId="021AEAA7" w14:textId="325949E0" w:rsidR="00D21E7E" w:rsidRPr="00537999" w:rsidRDefault="000674EB">
      <w:pPr>
        <w:pStyle w:val="31"/>
        <w:tabs>
          <w:tab w:val="right" w:leader="dot" w:pos="9060"/>
        </w:tabs>
        <w:ind w:left="960"/>
        <w:rPr>
          <w:rFonts w:ascii="宋体" w:hAnsi="宋体"/>
          <w:noProof/>
          <w:kern w:val="2"/>
          <w:sz w:val="21"/>
          <w:szCs w:val="22"/>
        </w:rPr>
      </w:pPr>
      <w:hyperlink w:anchor="_Toc42621162" w:history="1">
        <w:r w:rsidR="00D21E7E" w:rsidRPr="00537999">
          <w:rPr>
            <w:rStyle w:val="af"/>
            <w:rFonts w:ascii="宋体" w:hAnsi="宋体"/>
            <w:noProof/>
          </w:rPr>
          <w:t>5.4.12  菜单权限管理</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_Toc42621162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19</w:t>
        </w:r>
        <w:r w:rsidR="00D21E7E" w:rsidRPr="00537999">
          <w:rPr>
            <w:rFonts w:ascii="宋体" w:hAnsi="宋体"/>
            <w:noProof/>
          </w:rPr>
          <w:fldChar w:fldCharType="end"/>
        </w:r>
      </w:hyperlink>
    </w:p>
    <w:p w14:paraId="5DA8AA16" w14:textId="3EA86F71" w:rsidR="00D21E7E" w:rsidRPr="00537999" w:rsidRDefault="000674EB">
      <w:pPr>
        <w:pStyle w:val="31"/>
        <w:tabs>
          <w:tab w:val="right" w:leader="dot" w:pos="9060"/>
        </w:tabs>
        <w:ind w:left="960"/>
        <w:rPr>
          <w:rFonts w:ascii="宋体" w:hAnsi="宋体"/>
          <w:noProof/>
          <w:kern w:val="2"/>
          <w:sz w:val="21"/>
          <w:szCs w:val="22"/>
        </w:rPr>
      </w:pPr>
      <w:hyperlink w:anchor="_Toc42621163" w:history="1">
        <w:r w:rsidR="00D21E7E" w:rsidRPr="00537999">
          <w:rPr>
            <w:rStyle w:val="af"/>
            <w:rFonts w:ascii="宋体" w:hAnsi="宋体"/>
            <w:noProof/>
          </w:rPr>
          <w:t>5.4.13  数据字典管理</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_Toc42621163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19</w:t>
        </w:r>
        <w:r w:rsidR="00D21E7E" w:rsidRPr="00537999">
          <w:rPr>
            <w:rFonts w:ascii="宋体" w:hAnsi="宋体"/>
            <w:noProof/>
          </w:rPr>
          <w:fldChar w:fldCharType="end"/>
        </w:r>
      </w:hyperlink>
    </w:p>
    <w:p w14:paraId="2A91E849" w14:textId="07B4E903" w:rsidR="00D21E7E" w:rsidRPr="00537999" w:rsidRDefault="000674EB">
      <w:pPr>
        <w:pStyle w:val="31"/>
        <w:tabs>
          <w:tab w:val="right" w:leader="dot" w:pos="9060"/>
        </w:tabs>
        <w:ind w:left="960"/>
        <w:rPr>
          <w:rFonts w:ascii="宋体" w:hAnsi="宋体"/>
          <w:noProof/>
          <w:kern w:val="2"/>
          <w:sz w:val="21"/>
          <w:szCs w:val="22"/>
        </w:rPr>
      </w:pPr>
      <w:hyperlink w:anchor="_Toc42621164" w:history="1">
        <w:r w:rsidR="00D21E7E" w:rsidRPr="00537999">
          <w:rPr>
            <w:rStyle w:val="af"/>
            <w:rFonts w:ascii="宋体" w:hAnsi="宋体"/>
            <w:noProof/>
          </w:rPr>
          <w:t>5.4.14  用户管理</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_Toc42621164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20</w:t>
        </w:r>
        <w:r w:rsidR="00D21E7E" w:rsidRPr="00537999">
          <w:rPr>
            <w:rFonts w:ascii="宋体" w:hAnsi="宋体"/>
            <w:noProof/>
          </w:rPr>
          <w:fldChar w:fldCharType="end"/>
        </w:r>
      </w:hyperlink>
    </w:p>
    <w:p w14:paraId="3A88FE47" w14:textId="4FC2DE90" w:rsidR="00D21E7E" w:rsidRPr="00537999" w:rsidRDefault="000674EB">
      <w:pPr>
        <w:pStyle w:val="31"/>
        <w:tabs>
          <w:tab w:val="right" w:leader="dot" w:pos="9060"/>
        </w:tabs>
        <w:ind w:left="960"/>
        <w:rPr>
          <w:rFonts w:ascii="宋体" w:hAnsi="宋体"/>
          <w:noProof/>
          <w:kern w:val="2"/>
          <w:sz w:val="21"/>
          <w:szCs w:val="22"/>
        </w:rPr>
      </w:pPr>
      <w:hyperlink w:anchor="_Toc42621165" w:history="1">
        <w:r w:rsidR="00D21E7E" w:rsidRPr="00537999">
          <w:rPr>
            <w:rStyle w:val="af"/>
            <w:rFonts w:ascii="宋体" w:hAnsi="宋体"/>
            <w:noProof/>
          </w:rPr>
          <w:t>5.4.15  接口管理</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_Toc42621165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20</w:t>
        </w:r>
        <w:r w:rsidR="00D21E7E" w:rsidRPr="00537999">
          <w:rPr>
            <w:rFonts w:ascii="宋体" w:hAnsi="宋体"/>
            <w:noProof/>
          </w:rPr>
          <w:fldChar w:fldCharType="end"/>
        </w:r>
      </w:hyperlink>
    </w:p>
    <w:p w14:paraId="348FC7C1" w14:textId="556D4CCE" w:rsidR="00D21E7E" w:rsidRPr="00537999" w:rsidRDefault="000674EB">
      <w:pPr>
        <w:pStyle w:val="31"/>
        <w:tabs>
          <w:tab w:val="right" w:leader="dot" w:pos="9060"/>
        </w:tabs>
        <w:ind w:left="960"/>
        <w:rPr>
          <w:rFonts w:ascii="宋体" w:hAnsi="宋体"/>
          <w:noProof/>
          <w:kern w:val="2"/>
          <w:sz w:val="21"/>
          <w:szCs w:val="22"/>
        </w:rPr>
      </w:pPr>
      <w:hyperlink w:anchor="_Toc42621166" w:history="1">
        <w:r w:rsidR="00D21E7E" w:rsidRPr="00537999">
          <w:rPr>
            <w:rStyle w:val="af"/>
            <w:rFonts w:ascii="宋体" w:hAnsi="宋体"/>
            <w:noProof/>
          </w:rPr>
          <w:t>5.4.16  SQL监控</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_Toc42621166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20</w:t>
        </w:r>
        <w:r w:rsidR="00D21E7E" w:rsidRPr="00537999">
          <w:rPr>
            <w:rFonts w:ascii="宋体" w:hAnsi="宋体"/>
            <w:noProof/>
          </w:rPr>
          <w:fldChar w:fldCharType="end"/>
        </w:r>
      </w:hyperlink>
    </w:p>
    <w:p w14:paraId="0AEF086A" w14:textId="40C1E3D9" w:rsidR="00D21E7E" w:rsidRPr="00537999" w:rsidRDefault="000674EB">
      <w:pPr>
        <w:pStyle w:val="21"/>
        <w:tabs>
          <w:tab w:val="right" w:leader="dot" w:pos="9060"/>
        </w:tabs>
        <w:ind w:left="480"/>
        <w:rPr>
          <w:rFonts w:ascii="宋体" w:hAnsi="宋体"/>
          <w:noProof/>
          <w:kern w:val="2"/>
          <w:sz w:val="21"/>
          <w:szCs w:val="22"/>
        </w:rPr>
      </w:pPr>
      <w:hyperlink w:anchor="_Toc42621167" w:history="1">
        <w:r w:rsidR="00D21E7E" w:rsidRPr="00537999">
          <w:rPr>
            <w:rStyle w:val="af"/>
            <w:rFonts w:ascii="宋体" w:hAnsi="宋体"/>
            <w:noProof/>
          </w:rPr>
          <w:t>5.5  数据库设计</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_Toc42621167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20</w:t>
        </w:r>
        <w:r w:rsidR="00D21E7E" w:rsidRPr="00537999">
          <w:rPr>
            <w:rFonts w:ascii="宋体" w:hAnsi="宋体"/>
            <w:noProof/>
          </w:rPr>
          <w:fldChar w:fldCharType="end"/>
        </w:r>
      </w:hyperlink>
    </w:p>
    <w:p w14:paraId="0F22810F" w14:textId="6502712A" w:rsidR="00D21E7E" w:rsidRPr="00537999" w:rsidRDefault="000674EB">
      <w:pPr>
        <w:pStyle w:val="11"/>
        <w:tabs>
          <w:tab w:val="right" w:leader="dot" w:pos="9060"/>
        </w:tabs>
        <w:rPr>
          <w:rFonts w:ascii="宋体" w:hAnsi="宋体"/>
          <w:noProof/>
          <w:kern w:val="2"/>
          <w:sz w:val="21"/>
          <w:szCs w:val="22"/>
        </w:rPr>
      </w:pPr>
      <w:hyperlink w:anchor="_Toc42621168" w:history="1">
        <w:r w:rsidR="00D21E7E" w:rsidRPr="00537999">
          <w:rPr>
            <w:rStyle w:val="af"/>
            <w:rFonts w:ascii="宋体" w:hAnsi="宋体"/>
            <w:noProof/>
          </w:rPr>
          <w:t>6  系统实现</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_Toc42621168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31</w:t>
        </w:r>
        <w:r w:rsidR="00D21E7E" w:rsidRPr="00537999">
          <w:rPr>
            <w:rFonts w:ascii="宋体" w:hAnsi="宋体"/>
            <w:noProof/>
          </w:rPr>
          <w:fldChar w:fldCharType="end"/>
        </w:r>
      </w:hyperlink>
    </w:p>
    <w:p w14:paraId="39BDD8EB" w14:textId="536A7536" w:rsidR="00D21E7E" w:rsidRPr="00537999" w:rsidRDefault="000674EB">
      <w:pPr>
        <w:pStyle w:val="21"/>
        <w:tabs>
          <w:tab w:val="right" w:leader="dot" w:pos="9060"/>
        </w:tabs>
        <w:ind w:left="480"/>
        <w:rPr>
          <w:rFonts w:ascii="宋体" w:hAnsi="宋体"/>
          <w:noProof/>
          <w:kern w:val="2"/>
          <w:sz w:val="21"/>
          <w:szCs w:val="22"/>
        </w:rPr>
      </w:pPr>
      <w:hyperlink w:anchor="_Toc42621169" w:history="1">
        <w:r w:rsidR="00D21E7E" w:rsidRPr="00537999">
          <w:rPr>
            <w:rStyle w:val="af"/>
            <w:rFonts w:ascii="宋体" w:hAnsi="宋体"/>
            <w:noProof/>
          </w:rPr>
          <w:t>6.1  用户登录</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_Toc42621169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31</w:t>
        </w:r>
        <w:r w:rsidR="00D21E7E" w:rsidRPr="00537999">
          <w:rPr>
            <w:rFonts w:ascii="宋体" w:hAnsi="宋体"/>
            <w:noProof/>
          </w:rPr>
          <w:fldChar w:fldCharType="end"/>
        </w:r>
      </w:hyperlink>
    </w:p>
    <w:p w14:paraId="43377940" w14:textId="474A001D" w:rsidR="00D21E7E" w:rsidRPr="00537999" w:rsidRDefault="000674EB">
      <w:pPr>
        <w:pStyle w:val="21"/>
        <w:tabs>
          <w:tab w:val="right" w:leader="dot" w:pos="9060"/>
        </w:tabs>
        <w:ind w:left="480"/>
        <w:rPr>
          <w:rFonts w:ascii="宋体" w:hAnsi="宋体"/>
          <w:noProof/>
          <w:kern w:val="2"/>
          <w:sz w:val="21"/>
          <w:szCs w:val="22"/>
        </w:rPr>
      </w:pPr>
      <w:hyperlink w:anchor="_Toc42621170" w:history="1">
        <w:r w:rsidR="00D21E7E" w:rsidRPr="00537999">
          <w:rPr>
            <w:rStyle w:val="af"/>
            <w:rFonts w:ascii="宋体" w:hAnsi="宋体"/>
            <w:noProof/>
          </w:rPr>
          <w:t>6.2  主页</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_Toc42621170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31</w:t>
        </w:r>
        <w:r w:rsidR="00D21E7E" w:rsidRPr="00537999">
          <w:rPr>
            <w:rFonts w:ascii="宋体" w:hAnsi="宋体"/>
            <w:noProof/>
          </w:rPr>
          <w:fldChar w:fldCharType="end"/>
        </w:r>
      </w:hyperlink>
    </w:p>
    <w:p w14:paraId="423369D6" w14:textId="20CBB218" w:rsidR="00D21E7E" w:rsidRPr="00537999" w:rsidRDefault="000674EB">
      <w:pPr>
        <w:pStyle w:val="21"/>
        <w:tabs>
          <w:tab w:val="right" w:leader="dot" w:pos="9060"/>
        </w:tabs>
        <w:ind w:left="480"/>
        <w:rPr>
          <w:rFonts w:ascii="宋体" w:hAnsi="宋体"/>
          <w:noProof/>
          <w:kern w:val="2"/>
          <w:sz w:val="21"/>
          <w:szCs w:val="22"/>
        </w:rPr>
      </w:pPr>
      <w:hyperlink w:anchor="_Toc42621171" w:history="1">
        <w:r w:rsidR="00D21E7E" w:rsidRPr="00537999">
          <w:rPr>
            <w:rStyle w:val="af"/>
            <w:rFonts w:ascii="宋体" w:hAnsi="宋体"/>
            <w:noProof/>
          </w:rPr>
          <w:t>6.3  个人信息编辑</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_Toc42621171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32</w:t>
        </w:r>
        <w:r w:rsidR="00D21E7E" w:rsidRPr="00537999">
          <w:rPr>
            <w:rFonts w:ascii="宋体" w:hAnsi="宋体"/>
            <w:noProof/>
          </w:rPr>
          <w:fldChar w:fldCharType="end"/>
        </w:r>
      </w:hyperlink>
    </w:p>
    <w:p w14:paraId="49700B90" w14:textId="7847E665" w:rsidR="00D21E7E" w:rsidRPr="00537999" w:rsidRDefault="000674EB">
      <w:pPr>
        <w:pStyle w:val="21"/>
        <w:tabs>
          <w:tab w:val="right" w:leader="dot" w:pos="9060"/>
        </w:tabs>
        <w:ind w:left="480"/>
        <w:rPr>
          <w:rFonts w:ascii="宋体" w:hAnsi="宋体"/>
          <w:noProof/>
          <w:kern w:val="2"/>
          <w:sz w:val="21"/>
          <w:szCs w:val="22"/>
        </w:rPr>
      </w:pPr>
      <w:hyperlink w:anchor="_Toc42621172" w:history="1">
        <w:r w:rsidR="00D21E7E" w:rsidRPr="00537999">
          <w:rPr>
            <w:rStyle w:val="af"/>
            <w:rFonts w:ascii="宋体" w:hAnsi="宋体"/>
            <w:noProof/>
          </w:rPr>
          <w:t>6.4  密码修改</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_Toc42621172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33</w:t>
        </w:r>
        <w:r w:rsidR="00D21E7E" w:rsidRPr="00537999">
          <w:rPr>
            <w:rFonts w:ascii="宋体" w:hAnsi="宋体"/>
            <w:noProof/>
          </w:rPr>
          <w:fldChar w:fldCharType="end"/>
        </w:r>
      </w:hyperlink>
    </w:p>
    <w:p w14:paraId="6A785E77" w14:textId="6FD5D78F" w:rsidR="00D21E7E" w:rsidRPr="00537999" w:rsidRDefault="000674EB">
      <w:pPr>
        <w:pStyle w:val="21"/>
        <w:tabs>
          <w:tab w:val="right" w:leader="dot" w:pos="9060"/>
        </w:tabs>
        <w:ind w:left="480"/>
        <w:rPr>
          <w:rFonts w:ascii="宋体" w:hAnsi="宋体"/>
          <w:noProof/>
          <w:kern w:val="2"/>
          <w:sz w:val="21"/>
          <w:szCs w:val="22"/>
        </w:rPr>
      </w:pPr>
      <w:hyperlink w:anchor="_Toc42621173" w:history="1">
        <w:r w:rsidR="00D21E7E" w:rsidRPr="00537999">
          <w:rPr>
            <w:rStyle w:val="af"/>
            <w:rFonts w:ascii="宋体" w:hAnsi="宋体"/>
            <w:noProof/>
          </w:rPr>
          <w:t>6.5  所有职位</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_Toc42621173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34</w:t>
        </w:r>
        <w:r w:rsidR="00D21E7E" w:rsidRPr="00537999">
          <w:rPr>
            <w:rFonts w:ascii="宋体" w:hAnsi="宋体"/>
            <w:noProof/>
          </w:rPr>
          <w:fldChar w:fldCharType="end"/>
        </w:r>
      </w:hyperlink>
    </w:p>
    <w:p w14:paraId="26CCDC31" w14:textId="7FF447F3" w:rsidR="00D21E7E" w:rsidRPr="00537999" w:rsidRDefault="000674EB">
      <w:pPr>
        <w:pStyle w:val="21"/>
        <w:tabs>
          <w:tab w:val="right" w:leader="dot" w:pos="9060"/>
        </w:tabs>
        <w:ind w:left="480"/>
        <w:rPr>
          <w:rFonts w:ascii="宋体" w:hAnsi="宋体"/>
          <w:noProof/>
          <w:kern w:val="2"/>
          <w:sz w:val="21"/>
          <w:szCs w:val="22"/>
        </w:rPr>
      </w:pPr>
      <w:hyperlink w:anchor="_Toc42621174" w:history="1">
        <w:r w:rsidR="00D21E7E" w:rsidRPr="00537999">
          <w:rPr>
            <w:rStyle w:val="af"/>
            <w:rFonts w:ascii="宋体" w:hAnsi="宋体"/>
            <w:noProof/>
          </w:rPr>
          <w:t>6.6  所有企业</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_Toc42621174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36</w:t>
        </w:r>
        <w:r w:rsidR="00D21E7E" w:rsidRPr="00537999">
          <w:rPr>
            <w:rFonts w:ascii="宋体" w:hAnsi="宋体"/>
            <w:noProof/>
          </w:rPr>
          <w:fldChar w:fldCharType="end"/>
        </w:r>
      </w:hyperlink>
    </w:p>
    <w:p w14:paraId="1C27F8ED" w14:textId="201E635D" w:rsidR="00D21E7E" w:rsidRPr="00537999" w:rsidRDefault="000674EB">
      <w:pPr>
        <w:pStyle w:val="21"/>
        <w:tabs>
          <w:tab w:val="right" w:leader="dot" w:pos="9060"/>
        </w:tabs>
        <w:ind w:left="480"/>
        <w:rPr>
          <w:rFonts w:ascii="宋体" w:hAnsi="宋体"/>
          <w:noProof/>
          <w:kern w:val="2"/>
          <w:sz w:val="21"/>
          <w:szCs w:val="22"/>
        </w:rPr>
      </w:pPr>
      <w:hyperlink w:anchor="_Toc42621175" w:history="1">
        <w:r w:rsidR="00D21E7E" w:rsidRPr="00537999">
          <w:rPr>
            <w:rStyle w:val="af"/>
            <w:rFonts w:ascii="宋体" w:hAnsi="宋体"/>
            <w:noProof/>
          </w:rPr>
          <w:t>6.7  企业信息管理</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_Toc42621175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37</w:t>
        </w:r>
        <w:r w:rsidR="00D21E7E" w:rsidRPr="00537999">
          <w:rPr>
            <w:rFonts w:ascii="宋体" w:hAnsi="宋体"/>
            <w:noProof/>
          </w:rPr>
          <w:fldChar w:fldCharType="end"/>
        </w:r>
      </w:hyperlink>
    </w:p>
    <w:p w14:paraId="44856D9F" w14:textId="2284800A" w:rsidR="00D21E7E" w:rsidRPr="00537999" w:rsidRDefault="000674EB">
      <w:pPr>
        <w:pStyle w:val="21"/>
        <w:tabs>
          <w:tab w:val="right" w:leader="dot" w:pos="9060"/>
        </w:tabs>
        <w:ind w:left="480"/>
        <w:rPr>
          <w:rFonts w:ascii="宋体" w:hAnsi="宋体"/>
          <w:noProof/>
          <w:kern w:val="2"/>
          <w:sz w:val="21"/>
          <w:szCs w:val="22"/>
        </w:rPr>
      </w:pPr>
      <w:hyperlink w:anchor="_Toc42621176" w:history="1">
        <w:r w:rsidR="00D21E7E" w:rsidRPr="00537999">
          <w:rPr>
            <w:rStyle w:val="af"/>
            <w:rFonts w:ascii="宋体" w:hAnsi="宋体"/>
            <w:noProof/>
          </w:rPr>
          <w:t>6.8  职位信息管理</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_Toc42621176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38</w:t>
        </w:r>
        <w:r w:rsidR="00D21E7E" w:rsidRPr="00537999">
          <w:rPr>
            <w:rFonts w:ascii="宋体" w:hAnsi="宋体"/>
            <w:noProof/>
          </w:rPr>
          <w:fldChar w:fldCharType="end"/>
        </w:r>
      </w:hyperlink>
    </w:p>
    <w:p w14:paraId="4DCB3837" w14:textId="2F16A8A8" w:rsidR="00D21E7E" w:rsidRPr="00537999" w:rsidRDefault="000674EB">
      <w:pPr>
        <w:pStyle w:val="21"/>
        <w:tabs>
          <w:tab w:val="right" w:leader="dot" w:pos="9060"/>
        </w:tabs>
        <w:ind w:left="480"/>
        <w:rPr>
          <w:rFonts w:ascii="宋体" w:hAnsi="宋体"/>
          <w:noProof/>
          <w:kern w:val="2"/>
          <w:sz w:val="21"/>
          <w:szCs w:val="22"/>
        </w:rPr>
      </w:pPr>
      <w:hyperlink w:anchor="_Toc42621177" w:history="1">
        <w:r w:rsidR="00D21E7E" w:rsidRPr="00537999">
          <w:rPr>
            <w:rStyle w:val="af"/>
            <w:rFonts w:ascii="宋体" w:hAnsi="宋体"/>
            <w:noProof/>
          </w:rPr>
          <w:t>6.9  投递信息</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_Toc42621177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40</w:t>
        </w:r>
        <w:r w:rsidR="00D21E7E" w:rsidRPr="00537999">
          <w:rPr>
            <w:rFonts w:ascii="宋体" w:hAnsi="宋体"/>
            <w:noProof/>
          </w:rPr>
          <w:fldChar w:fldCharType="end"/>
        </w:r>
      </w:hyperlink>
    </w:p>
    <w:p w14:paraId="08386C74" w14:textId="7743FEA4" w:rsidR="00D21E7E" w:rsidRPr="00537999" w:rsidRDefault="000674EB">
      <w:pPr>
        <w:pStyle w:val="21"/>
        <w:tabs>
          <w:tab w:val="right" w:leader="dot" w:pos="9060"/>
        </w:tabs>
        <w:ind w:left="480"/>
        <w:rPr>
          <w:rFonts w:ascii="宋体" w:hAnsi="宋体"/>
          <w:noProof/>
          <w:kern w:val="2"/>
          <w:sz w:val="21"/>
          <w:szCs w:val="22"/>
        </w:rPr>
      </w:pPr>
      <w:hyperlink w:anchor="_Toc42621178" w:history="1">
        <w:r w:rsidR="00D21E7E" w:rsidRPr="00537999">
          <w:rPr>
            <w:rStyle w:val="af"/>
            <w:rFonts w:ascii="宋体" w:hAnsi="宋体"/>
            <w:noProof/>
          </w:rPr>
          <w:t>6.10  简历投递信息</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_Toc42621178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41</w:t>
        </w:r>
        <w:r w:rsidR="00D21E7E" w:rsidRPr="00537999">
          <w:rPr>
            <w:rFonts w:ascii="宋体" w:hAnsi="宋体"/>
            <w:noProof/>
          </w:rPr>
          <w:fldChar w:fldCharType="end"/>
        </w:r>
      </w:hyperlink>
    </w:p>
    <w:p w14:paraId="77A542C7" w14:textId="5659552B" w:rsidR="00D21E7E" w:rsidRPr="00537999" w:rsidRDefault="000674EB">
      <w:pPr>
        <w:pStyle w:val="21"/>
        <w:tabs>
          <w:tab w:val="right" w:leader="dot" w:pos="9060"/>
        </w:tabs>
        <w:ind w:left="480"/>
        <w:rPr>
          <w:rFonts w:ascii="宋体" w:hAnsi="宋体"/>
          <w:noProof/>
          <w:kern w:val="2"/>
          <w:sz w:val="21"/>
          <w:szCs w:val="22"/>
        </w:rPr>
      </w:pPr>
      <w:hyperlink w:anchor="_Toc42621179" w:history="1">
        <w:r w:rsidR="00D21E7E" w:rsidRPr="00537999">
          <w:rPr>
            <w:rStyle w:val="af"/>
            <w:rFonts w:ascii="宋体" w:hAnsi="宋体"/>
            <w:noProof/>
          </w:rPr>
          <w:t>6.11  就业信息统计</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_Toc42621179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44</w:t>
        </w:r>
        <w:r w:rsidR="00D21E7E" w:rsidRPr="00537999">
          <w:rPr>
            <w:rFonts w:ascii="宋体" w:hAnsi="宋体"/>
            <w:noProof/>
          </w:rPr>
          <w:fldChar w:fldCharType="end"/>
        </w:r>
      </w:hyperlink>
    </w:p>
    <w:p w14:paraId="19FFC5AE" w14:textId="0EC65F17" w:rsidR="00D21E7E" w:rsidRPr="00537999" w:rsidRDefault="000674EB">
      <w:pPr>
        <w:pStyle w:val="21"/>
        <w:tabs>
          <w:tab w:val="right" w:leader="dot" w:pos="9060"/>
        </w:tabs>
        <w:ind w:left="480"/>
        <w:rPr>
          <w:rFonts w:ascii="宋体" w:hAnsi="宋体"/>
          <w:noProof/>
          <w:kern w:val="2"/>
          <w:sz w:val="21"/>
          <w:szCs w:val="22"/>
        </w:rPr>
      </w:pPr>
      <w:hyperlink w:anchor="_Toc42621180" w:history="1">
        <w:r w:rsidR="00D21E7E" w:rsidRPr="00537999">
          <w:rPr>
            <w:rStyle w:val="af"/>
            <w:rFonts w:ascii="宋体" w:hAnsi="宋体"/>
            <w:noProof/>
          </w:rPr>
          <w:t>6.12  常见问题</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_Toc42621180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45</w:t>
        </w:r>
        <w:r w:rsidR="00D21E7E" w:rsidRPr="00537999">
          <w:rPr>
            <w:rFonts w:ascii="宋体" w:hAnsi="宋体"/>
            <w:noProof/>
          </w:rPr>
          <w:fldChar w:fldCharType="end"/>
        </w:r>
      </w:hyperlink>
    </w:p>
    <w:p w14:paraId="044F6195" w14:textId="0AA34EE3" w:rsidR="00D21E7E" w:rsidRPr="00537999" w:rsidRDefault="000674EB">
      <w:pPr>
        <w:pStyle w:val="21"/>
        <w:tabs>
          <w:tab w:val="right" w:leader="dot" w:pos="9060"/>
        </w:tabs>
        <w:ind w:left="480"/>
        <w:rPr>
          <w:rFonts w:ascii="宋体" w:hAnsi="宋体"/>
          <w:noProof/>
          <w:kern w:val="2"/>
          <w:sz w:val="21"/>
          <w:szCs w:val="22"/>
        </w:rPr>
      </w:pPr>
      <w:hyperlink w:anchor="_Toc42621181" w:history="1">
        <w:r w:rsidR="00D21E7E" w:rsidRPr="00537999">
          <w:rPr>
            <w:rStyle w:val="af"/>
            <w:rFonts w:ascii="宋体" w:hAnsi="宋体"/>
            <w:noProof/>
          </w:rPr>
          <w:t>6.13  角色管理</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_Toc42621181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46</w:t>
        </w:r>
        <w:r w:rsidR="00D21E7E" w:rsidRPr="00537999">
          <w:rPr>
            <w:rFonts w:ascii="宋体" w:hAnsi="宋体"/>
            <w:noProof/>
          </w:rPr>
          <w:fldChar w:fldCharType="end"/>
        </w:r>
      </w:hyperlink>
    </w:p>
    <w:p w14:paraId="745F3B89" w14:textId="7EF5AC6D" w:rsidR="00D21E7E" w:rsidRPr="00537999" w:rsidRDefault="000674EB">
      <w:pPr>
        <w:pStyle w:val="21"/>
        <w:tabs>
          <w:tab w:val="right" w:leader="dot" w:pos="9060"/>
        </w:tabs>
        <w:ind w:left="480"/>
        <w:rPr>
          <w:rFonts w:ascii="宋体" w:hAnsi="宋体"/>
          <w:noProof/>
          <w:kern w:val="2"/>
          <w:sz w:val="21"/>
          <w:szCs w:val="22"/>
        </w:rPr>
      </w:pPr>
      <w:hyperlink w:anchor="_Toc42621182" w:history="1">
        <w:r w:rsidR="00D21E7E" w:rsidRPr="00537999">
          <w:rPr>
            <w:rStyle w:val="af"/>
            <w:rFonts w:ascii="宋体" w:hAnsi="宋体"/>
            <w:noProof/>
          </w:rPr>
          <w:t>6.14  菜单权限管理</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_Toc42621182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47</w:t>
        </w:r>
        <w:r w:rsidR="00D21E7E" w:rsidRPr="00537999">
          <w:rPr>
            <w:rFonts w:ascii="宋体" w:hAnsi="宋体"/>
            <w:noProof/>
          </w:rPr>
          <w:fldChar w:fldCharType="end"/>
        </w:r>
      </w:hyperlink>
    </w:p>
    <w:p w14:paraId="047BEFA2" w14:textId="0C9EA667" w:rsidR="00D21E7E" w:rsidRPr="00537999" w:rsidRDefault="000674EB">
      <w:pPr>
        <w:pStyle w:val="21"/>
        <w:tabs>
          <w:tab w:val="right" w:leader="dot" w:pos="9060"/>
        </w:tabs>
        <w:ind w:left="480"/>
        <w:rPr>
          <w:rFonts w:ascii="宋体" w:hAnsi="宋体"/>
          <w:noProof/>
          <w:kern w:val="2"/>
          <w:sz w:val="21"/>
          <w:szCs w:val="22"/>
        </w:rPr>
      </w:pPr>
      <w:hyperlink w:anchor="_Toc42621183" w:history="1">
        <w:r w:rsidR="00D21E7E" w:rsidRPr="00537999">
          <w:rPr>
            <w:rStyle w:val="af"/>
            <w:rFonts w:ascii="宋体" w:hAnsi="宋体"/>
            <w:noProof/>
          </w:rPr>
          <w:t>6.15  数据字典</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_Toc42621183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49</w:t>
        </w:r>
        <w:r w:rsidR="00D21E7E" w:rsidRPr="00537999">
          <w:rPr>
            <w:rFonts w:ascii="宋体" w:hAnsi="宋体"/>
            <w:noProof/>
          </w:rPr>
          <w:fldChar w:fldCharType="end"/>
        </w:r>
      </w:hyperlink>
    </w:p>
    <w:p w14:paraId="21A4CCE1" w14:textId="5F80FADF" w:rsidR="00D21E7E" w:rsidRPr="00537999" w:rsidRDefault="000674EB">
      <w:pPr>
        <w:pStyle w:val="21"/>
        <w:tabs>
          <w:tab w:val="right" w:leader="dot" w:pos="9060"/>
        </w:tabs>
        <w:ind w:left="480"/>
        <w:rPr>
          <w:rFonts w:ascii="宋体" w:hAnsi="宋体"/>
          <w:noProof/>
          <w:kern w:val="2"/>
          <w:sz w:val="21"/>
          <w:szCs w:val="22"/>
        </w:rPr>
      </w:pPr>
      <w:hyperlink w:anchor="_Toc42621184" w:history="1">
        <w:r w:rsidR="00D21E7E" w:rsidRPr="00537999">
          <w:rPr>
            <w:rStyle w:val="af"/>
            <w:rFonts w:ascii="宋体" w:hAnsi="宋体"/>
            <w:noProof/>
          </w:rPr>
          <w:t>6.16  用户管理</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_Toc42621184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50</w:t>
        </w:r>
        <w:r w:rsidR="00D21E7E" w:rsidRPr="00537999">
          <w:rPr>
            <w:rFonts w:ascii="宋体" w:hAnsi="宋体"/>
            <w:noProof/>
          </w:rPr>
          <w:fldChar w:fldCharType="end"/>
        </w:r>
      </w:hyperlink>
    </w:p>
    <w:p w14:paraId="4A54A1F7" w14:textId="0210682F" w:rsidR="00D21E7E" w:rsidRPr="00537999" w:rsidRDefault="000674EB">
      <w:pPr>
        <w:pStyle w:val="21"/>
        <w:tabs>
          <w:tab w:val="right" w:leader="dot" w:pos="9060"/>
        </w:tabs>
        <w:ind w:left="480"/>
        <w:rPr>
          <w:rFonts w:ascii="宋体" w:hAnsi="宋体"/>
          <w:noProof/>
          <w:kern w:val="2"/>
          <w:sz w:val="21"/>
          <w:szCs w:val="22"/>
        </w:rPr>
      </w:pPr>
      <w:hyperlink w:anchor="_Toc42621185" w:history="1">
        <w:r w:rsidR="00D21E7E" w:rsidRPr="00537999">
          <w:rPr>
            <w:rStyle w:val="af"/>
            <w:rFonts w:ascii="宋体" w:hAnsi="宋体"/>
            <w:noProof/>
          </w:rPr>
          <w:t>6.17  接口管理</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_Toc42621185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51</w:t>
        </w:r>
        <w:r w:rsidR="00D21E7E" w:rsidRPr="00537999">
          <w:rPr>
            <w:rFonts w:ascii="宋体" w:hAnsi="宋体"/>
            <w:noProof/>
          </w:rPr>
          <w:fldChar w:fldCharType="end"/>
        </w:r>
      </w:hyperlink>
    </w:p>
    <w:p w14:paraId="2BD64C7C" w14:textId="565A0AE1" w:rsidR="00D21E7E" w:rsidRPr="00537999" w:rsidRDefault="000674EB">
      <w:pPr>
        <w:pStyle w:val="21"/>
        <w:tabs>
          <w:tab w:val="right" w:leader="dot" w:pos="9060"/>
        </w:tabs>
        <w:ind w:left="480"/>
        <w:rPr>
          <w:rFonts w:ascii="宋体" w:hAnsi="宋体"/>
          <w:noProof/>
          <w:kern w:val="2"/>
          <w:sz w:val="21"/>
          <w:szCs w:val="22"/>
        </w:rPr>
      </w:pPr>
      <w:hyperlink w:anchor="_Toc42621186" w:history="1">
        <w:r w:rsidR="00D21E7E" w:rsidRPr="00537999">
          <w:rPr>
            <w:rStyle w:val="af"/>
            <w:rFonts w:ascii="宋体" w:hAnsi="宋体"/>
            <w:noProof/>
          </w:rPr>
          <w:t>6.18  SQL监控</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_Toc42621186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52</w:t>
        </w:r>
        <w:r w:rsidR="00D21E7E" w:rsidRPr="00537999">
          <w:rPr>
            <w:rFonts w:ascii="宋体" w:hAnsi="宋体"/>
            <w:noProof/>
          </w:rPr>
          <w:fldChar w:fldCharType="end"/>
        </w:r>
      </w:hyperlink>
    </w:p>
    <w:p w14:paraId="5740FD06" w14:textId="2A8B9510" w:rsidR="00D21E7E" w:rsidRPr="00537999" w:rsidRDefault="000674EB">
      <w:pPr>
        <w:pStyle w:val="21"/>
        <w:tabs>
          <w:tab w:val="right" w:leader="dot" w:pos="9060"/>
        </w:tabs>
        <w:ind w:left="480"/>
        <w:rPr>
          <w:rFonts w:ascii="宋体" w:hAnsi="宋体"/>
          <w:noProof/>
          <w:kern w:val="2"/>
          <w:sz w:val="21"/>
          <w:szCs w:val="22"/>
        </w:rPr>
      </w:pPr>
      <w:hyperlink w:anchor="_Toc42621187" w:history="1">
        <w:r w:rsidR="00D21E7E" w:rsidRPr="00537999">
          <w:rPr>
            <w:rStyle w:val="af"/>
            <w:rFonts w:ascii="宋体" w:hAnsi="宋体"/>
            <w:noProof/>
          </w:rPr>
          <w:t>6.19  数据下载</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_Toc42621187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53</w:t>
        </w:r>
        <w:r w:rsidR="00D21E7E" w:rsidRPr="00537999">
          <w:rPr>
            <w:rFonts w:ascii="宋体" w:hAnsi="宋体"/>
            <w:noProof/>
          </w:rPr>
          <w:fldChar w:fldCharType="end"/>
        </w:r>
      </w:hyperlink>
    </w:p>
    <w:p w14:paraId="7337B00F" w14:textId="6AF45F12" w:rsidR="00D21E7E" w:rsidRPr="00537999" w:rsidRDefault="000674EB">
      <w:pPr>
        <w:pStyle w:val="11"/>
        <w:tabs>
          <w:tab w:val="right" w:leader="dot" w:pos="9060"/>
        </w:tabs>
        <w:rPr>
          <w:rFonts w:ascii="宋体" w:hAnsi="宋体"/>
          <w:noProof/>
          <w:kern w:val="2"/>
          <w:sz w:val="21"/>
          <w:szCs w:val="22"/>
        </w:rPr>
      </w:pPr>
      <w:hyperlink w:anchor="_Toc42621188" w:history="1">
        <w:r w:rsidR="00D21E7E" w:rsidRPr="00537999">
          <w:rPr>
            <w:rStyle w:val="af"/>
            <w:rFonts w:ascii="宋体" w:hAnsi="宋体"/>
            <w:noProof/>
          </w:rPr>
          <w:t>7 系统测试</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_Toc42621188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55</w:t>
        </w:r>
        <w:r w:rsidR="00D21E7E" w:rsidRPr="00537999">
          <w:rPr>
            <w:rFonts w:ascii="宋体" w:hAnsi="宋体"/>
            <w:noProof/>
          </w:rPr>
          <w:fldChar w:fldCharType="end"/>
        </w:r>
      </w:hyperlink>
    </w:p>
    <w:p w14:paraId="3A6A2A55" w14:textId="0ABAC08F" w:rsidR="00D21E7E" w:rsidRPr="00537999" w:rsidRDefault="000674EB">
      <w:pPr>
        <w:pStyle w:val="21"/>
        <w:tabs>
          <w:tab w:val="right" w:leader="dot" w:pos="9060"/>
        </w:tabs>
        <w:ind w:left="480"/>
        <w:rPr>
          <w:rFonts w:ascii="宋体" w:hAnsi="宋体"/>
          <w:noProof/>
          <w:kern w:val="2"/>
          <w:sz w:val="21"/>
          <w:szCs w:val="22"/>
        </w:rPr>
      </w:pPr>
      <w:hyperlink w:anchor="_Toc42621189" w:history="1">
        <w:r w:rsidR="00D21E7E" w:rsidRPr="00537999">
          <w:rPr>
            <w:rStyle w:val="af"/>
            <w:rFonts w:ascii="宋体" w:hAnsi="宋体"/>
            <w:noProof/>
          </w:rPr>
          <w:t>7.1  系统测试</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_Toc42621189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55</w:t>
        </w:r>
        <w:r w:rsidR="00D21E7E" w:rsidRPr="00537999">
          <w:rPr>
            <w:rFonts w:ascii="宋体" w:hAnsi="宋体"/>
            <w:noProof/>
          </w:rPr>
          <w:fldChar w:fldCharType="end"/>
        </w:r>
      </w:hyperlink>
    </w:p>
    <w:p w14:paraId="15E6D486" w14:textId="28C8EB25" w:rsidR="00D21E7E" w:rsidRPr="00537999" w:rsidRDefault="000674EB">
      <w:pPr>
        <w:pStyle w:val="21"/>
        <w:tabs>
          <w:tab w:val="right" w:leader="dot" w:pos="9060"/>
        </w:tabs>
        <w:ind w:left="480"/>
        <w:rPr>
          <w:rFonts w:ascii="宋体" w:hAnsi="宋体"/>
          <w:noProof/>
          <w:kern w:val="2"/>
          <w:sz w:val="21"/>
          <w:szCs w:val="22"/>
        </w:rPr>
      </w:pPr>
      <w:hyperlink w:anchor="_Toc42621190" w:history="1">
        <w:r w:rsidR="00D21E7E" w:rsidRPr="00537999">
          <w:rPr>
            <w:rStyle w:val="af"/>
            <w:rFonts w:ascii="宋体" w:hAnsi="宋体"/>
            <w:noProof/>
          </w:rPr>
          <w:t>7.2  功能测试</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_Toc42621190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55</w:t>
        </w:r>
        <w:r w:rsidR="00D21E7E" w:rsidRPr="00537999">
          <w:rPr>
            <w:rFonts w:ascii="宋体" w:hAnsi="宋体"/>
            <w:noProof/>
          </w:rPr>
          <w:fldChar w:fldCharType="end"/>
        </w:r>
      </w:hyperlink>
    </w:p>
    <w:p w14:paraId="5373E3C2" w14:textId="114653A4" w:rsidR="00D21E7E" w:rsidRPr="00537999" w:rsidRDefault="000674EB">
      <w:pPr>
        <w:pStyle w:val="31"/>
        <w:tabs>
          <w:tab w:val="right" w:leader="dot" w:pos="9060"/>
        </w:tabs>
        <w:ind w:left="960"/>
        <w:rPr>
          <w:rFonts w:ascii="宋体" w:hAnsi="宋体"/>
          <w:noProof/>
          <w:kern w:val="2"/>
          <w:sz w:val="21"/>
          <w:szCs w:val="22"/>
        </w:rPr>
      </w:pPr>
      <w:hyperlink w:anchor="_Toc42621191" w:history="1">
        <w:r w:rsidR="00D21E7E" w:rsidRPr="00537999">
          <w:rPr>
            <w:rStyle w:val="af"/>
            <w:rFonts w:ascii="宋体" w:hAnsi="宋体"/>
            <w:noProof/>
          </w:rPr>
          <w:t>7.2.1  连接测试</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_Toc42621191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55</w:t>
        </w:r>
        <w:r w:rsidR="00D21E7E" w:rsidRPr="00537999">
          <w:rPr>
            <w:rFonts w:ascii="宋体" w:hAnsi="宋体"/>
            <w:noProof/>
          </w:rPr>
          <w:fldChar w:fldCharType="end"/>
        </w:r>
      </w:hyperlink>
    </w:p>
    <w:p w14:paraId="1FF56378" w14:textId="7AD5789E" w:rsidR="00D21E7E" w:rsidRPr="00537999" w:rsidRDefault="000674EB">
      <w:pPr>
        <w:pStyle w:val="31"/>
        <w:tabs>
          <w:tab w:val="right" w:leader="dot" w:pos="9060"/>
        </w:tabs>
        <w:ind w:left="960"/>
        <w:rPr>
          <w:rFonts w:ascii="宋体" w:hAnsi="宋体"/>
          <w:noProof/>
          <w:kern w:val="2"/>
          <w:sz w:val="21"/>
          <w:szCs w:val="22"/>
        </w:rPr>
      </w:pPr>
      <w:hyperlink w:anchor="_Toc42621192" w:history="1">
        <w:r w:rsidR="00D21E7E" w:rsidRPr="00537999">
          <w:rPr>
            <w:rStyle w:val="af"/>
            <w:rFonts w:ascii="宋体" w:hAnsi="宋体"/>
            <w:noProof/>
          </w:rPr>
          <w:t>7.2.2  表单测试</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_Toc42621192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55</w:t>
        </w:r>
        <w:r w:rsidR="00D21E7E" w:rsidRPr="00537999">
          <w:rPr>
            <w:rFonts w:ascii="宋体" w:hAnsi="宋体"/>
            <w:noProof/>
          </w:rPr>
          <w:fldChar w:fldCharType="end"/>
        </w:r>
      </w:hyperlink>
    </w:p>
    <w:p w14:paraId="23F5ABD7" w14:textId="1E29F8B8" w:rsidR="00D21E7E" w:rsidRPr="00537999" w:rsidRDefault="000674EB">
      <w:pPr>
        <w:pStyle w:val="31"/>
        <w:tabs>
          <w:tab w:val="right" w:leader="dot" w:pos="9060"/>
        </w:tabs>
        <w:ind w:left="960"/>
        <w:rPr>
          <w:rFonts w:ascii="宋体" w:hAnsi="宋体"/>
          <w:noProof/>
          <w:kern w:val="2"/>
          <w:sz w:val="21"/>
          <w:szCs w:val="22"/>
        </w:rPr>
      </w:pPr>
      <w:hyperlink w:anchor="_Toc42621193" w:history="1">
        <w:r w:rsidR="00D21E7E" w:rsidRPr="00537999">
          <w:rPr>
            <w:rStyle w:val="af"/>
            <w:rFonts w:ascii="宋体" w:hAnsi="宋体"/>
            <w:noProof/>
          </w:rPr>
          <w:t>7.2.3  数据库测试</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_Toc42621193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55</w:t>
        </w:r>
        <w:r w:rsidR="00D21E7E" w:rsidRPr="00537999">
          <w:rPr>
            <w:rFonts w:ascii="宋体" w:hAnsi="宋体"/>
            <w:noProof/>
          </w:rPr>
          <w:fldChar w:fldCharType="end"/>
        </w:r>
      </w:hyperlink>
    </w:p>
    <w:p w14:paraId="22CE2841" w14:textId="3492EBEF" w:rsidR="00D21E7E" w:rsidRPr="00537999" w:rsidRDefault="000674EB">
      <w:pPr>
        <w:pStyle w:val="21"/>
        <w:tabs>
          <w:tab w:val="right" w:leader="dot" w:pos="9060"/>
        </w:tabs>
        <w:ind w:left="480"/>
        <w:rPr>
          <w:rFonts w:ascii="宋体" w:hAnsi="宋体"/>
          <w:noProof/>
          <w:kern w:val="2"/>
          <w:sz w:val="21"/>
          <w:szCs w:val="22"/>
        </w:rPr>
      </w:pPr>
      <w:hyperlink w:anchor="_Toc42621194" w:history="1">
        <w:r w:rsidR="00D21E7E" w:rsidRPr="00537999">
          <w:rPr>
            <w:rStyle w:val="af"/>
            <w:rFonts w:ascii="宋体" w:hAnsi="宋体"/>
            <w:noProof/>
          </w:rPr>
          <w:t>7.3  浏览器兼容测试</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_Toc42621194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55</w:t>
        </w:r>
        <w:r w:rsidR="00D21E7E" w:rsidRPr="00537999">
          <w:rPr>
            <w:rFonts w:ascii="宋体" w:hAnsi="宋体"/>
            <w:noProof/>
          </w:rPr>
          <w:fldChar w:fldCharType="end"/>
        </w:r>
      </w:hyperlink>
    </w:p>
    <w:p w14:paraId="59EB1496" w14:textId="1BF7BBE6" w:rsidR="00D21E7E" w:rsidRPr="00537999" w:rsidRDefault="000674EB">
      <w:pPr>
        <w:pStyle w:val="21"/>
        <w:tabs>
          <w:tab w:val="right" w:leader="dot" w:pos="9060"/>
        </w:tabs>
        <w:ind w:left="480"/>
        <w:rPr>
          <w:rFonts w:ascii="宋体" w:hAnsi="宋体"/>
          <w:noProof/>
          <w:kern w:val="2"/>
          <w:sz w:val="21"/>
          <w:szCs w:val="22"/>
        </w:rPr>
      </w:pPr>
      <w:hyperlink w:anchor="_Toc42621195" w:history="1">
        <w:r w:rsidR="00D21E7E" w:rsidRPr="00537999">
          <w:rPr>
            <w:rStyle w:val="af"/>
            <w:rFonts w:ascii="宋体" w:hAnsi="宋体"/>
            <w:noProof/>
          </w:rPr>
          <w:t>7.4  测试用例</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_Toc42621195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56</w:t>
        </w:r>
        <w:r w:rsidR="00D21E7E" w:rsidRPr="00537999">
          <w:rPr>
            <w:rFonts w:ascii="宋体" w:hAnsi="宋体"/>
            <w:noProof/>
          </w:rPr>
          <w:fldChar w:fldCharType="end"/>
        </w:r>
      </w:hyperlink>
    </w:p>
    <w:p w14:paraId="2A81A991" w14:textId="7C57C37C" w:rsidR="00D21E7E" w:rsidRPr="00537999" w:rsidRDefault="000674EB">
      <w:pPr>
        <w:pStyle w:val="31"/>
        <w:tabs>
          <w:tab w:val="right" w:leader="dot" w:pos="9060"/>
        </w:tabs>
        <w:ind w:left="960"/>
        <w:rPr>
          <w:rFonts w:ascii="宋体" w:hAnsi="宋体"/>
          <w:noProof/>
          <w:kern w:val="2"/>
          <w:sz w:val="21"/>
          <w:szCs w:val="22"/>
        </w:rPr>
      </w:pPr>
      <w:hyperlink w:anchor="_Toc42621196" w:history="1">
        <w:r w:rsidR="00D21E7E" w:rsidRPr="00537999">
          <w:rPr>
            <w:rStyle w:val="af"/>
            <w:rFonts w:ascii="宋体" w:hAnsi="宋体"/>
            <w:noProof/>
          </w:rPr>
          <w:t>7.4.1  发布职位信息</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_Toc42621196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56</w:t>
        </w:r>
        <w:r w:rsidR="00D21E7E" w:rsidRPr="00537999">
          <w:rPr>
            <w:rFonts w:ascii="宋体" w:hAnsi="宋体"/>
            <w:noProof/>
          </w:rPr>
          <w:fldChar w:fldCharType="end"/>
        </w:r>
      </w:hyperlink>
    </w:p>
    <w:p w14:paraId="4B52E8CE" w14:textId="0A7C7124" w:rsidR="00D21E7E" w:rsidRPr="00537999" w:rsidRDefault="000674EB">
      <w:pPr>
        <w:pStyle w:val="31"/>
        <w:tabs>
          <w:tab w:val="right" w:leader="dot" w:pos="9060"/>
        </w:tabs>
        <w:ind w:left="960"/>
        <w:rPr>
          <w:rFonts w:ascii="宋体" w:hAnsi="宋体"/>
          <w:noProof/>
          <w:kern w:val="2"/>
          <w:sz w:val="21"/>
          <w:szCs w:val="22"/>
        </w:rPr>
      </w:pPr>
      <w:hyperlink w:anchor="_Toc42621197" w:history="1">
        <w:r w:rsidR="00D21E7E" w:rsidRPr="00537999">
          <w:rPr>
            <w:rStyle w:val="af"/>
            <w:rFonts w:ascii="宋体" w:hAnsi="宋体"/>
            <w:noProof/>
          </w:rPr>
          <w:t>7.4.2  发送offer模块测试</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_Toc42621197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57</w:t>
        </w:r>
        <w:r w:rsidR="00D21E7E" w:rsidRPr="00537999">
          <w:rPr>
            <w:rFonts w:ascii="宋体" w:hAnsi="宋体"/>
            <w:noProof/>
          </w:rPr>
          <w:fldChar w:fldCharType="end"/>
        </w:r>
      </w:hyperlink>
    </w:p>
    <w:p w14:paraId="46BA0B77" w14:textId="1A7E8BCB" w:rsidR="00D21E7E" w:rsidRPr="00537999" w:rsidRDefault="000674EB">
      <w:pPr>
        <w:pStyle w:val="21"/>
        <w:tabs>
          <w:tab w:val="right" w:leader="dot" w:pos="9060"/>
        </w:tabs>
        <w:ind w:left="480"/>
        <w:rPr>
          <w:rFonts w:ascii="宋体" w:hAnsi="宋体"/>
          <w:noProof/>
          <w:kern w:val="2"/>
          <w:sz w:val="21"/>
          <w:szCs w:val="22"/>
        </w:rPr>
      </w:pPr>
      <w:hyperlink w:anchor="_Toc42621198" w:history="1">
        <w:r w:rsidR="00D21E7E" w:rsidRPr="00537999">
          <w:rPr>
            <w:rStyle w:val="af"/>
            <w:rFonts w:ascii="宋体" w:hAnsi="宋体"/>
            <w:noProof/>
          </w:rPr>
          <w:t>7.5  测试结果</w:t>
        </w:r>
        <w:r w:rsidR="00D21E7E" w:rsidRPr="00537999">
          <w:rPr>
            <w:rFonts w:ascii="宋体" w:hAnsi="宋体"/>
            <w:noProof/>
          </w:rPr>
          <w:tab/>
        </w:r>
        <w:r w:rsidR="00D21E7E" w:rsidRPr="00537999">
          <w:rPr>
            <w:rFonts w:ascii="宋体" w:hAnsi="宋体"/>
            <w:noProof/>
          </w:rPr>
          <w:fldChar w:fldCharType="begin"/>
        </w:r>
        <w:r w:rsidR="00D21E7E" w:rsidRPr="00537999">
          <w:rPr>
            <w:rFonts w:ascii="宋体" w:hAnsi="宋体"/>
            <w:noProof/>
          </w:rPr>
          <w:instrText xml:space="preserve"> PAGEREF _Toc42621198 \h </w:instrText>
        </w:r>
        <w:r w:rsidR="00D21E7E" w:rsidRPr="00537999">
          <w:rPr>
            <w:rFonts w:ascii="宋体" w:hAnsi="宋体"/>
            <w:noProof/>
          </w:rPr>
        </w:r>
        <w:r w:rsidR="00D21E7E" w:rsidRPr="00537999">
          <w:rPr>
            <w:rFonts w:ascii="宋体" w:hAnsi="宋体"/>
            <w:noProof/>
          </w:rPr>
          <w:fldChar w:fldCharType="separate"/>
        </w:r>
        <w:r w:rsidR="00D21E7E" w:rsidRPr="00537999">
          <w:rPr>
            <w:rFonts w:ascii="宋体" w:hAnsi="宋体"/>
            <w:noProof/>
          </w:rPr>
          <w:t>57</w:t>
        </w:r>
        <w:r w:rsidR="00D21E7E" w:rsidRPr="00537999">
          <w:rPr>
            <w:rFonts w:ascii="宋体" w:hAnsi="宋体"/>
            <w:noProof/>
          </w:rPr>
          <w:fldChar w:fldCharType="end"/>
        </w:r>
      </w:hyperlink>
    </w:p>
    <w:p w14:paraId="2DB582CF" w14:textId="51B8E386" w:rsidR="00646959" w:rsidRPr="00A07F91" w:rsidRDefault="00415D8E">
      <w:pPr>
        <w:spacing w:afterLines="100" w:after="240"/>
        <w:jc w:val="left"/>
        <w:rPr>
          <w:rFonts w:asciiTheme="minorEastAsia" w:eastAsiaTheme="minorEastAsia" w:hAnsiTheme="minorEastAsia"/>
        </w:rPr>
        <w:sectPr w:rsidR="00646959" w:rsidRPr="00A07F91" w:rsidSect="005F3BF9">
          <w:footnotePr>
            <w:numFmt w:val="decimalEnclosedCircleChinese"/>
          </w:footnotePr>
          <w:pgSz w:w="11906" w:h="16838"/>
          <w:pgMar w:top="1985" w:right="1418" w:bottom="1418" w:left="1418" w:header="1418" w:footer="1134" w:gutter="0"/>
          <w:pgNumType w:fmt="upperRoman"/>
          <w:cols w:space="720"/>
          <w:docGrid w:linePitch="326" w:charSpace="-2048"/>
        </w:sectPr>
      </w:pPr>
      <w:r w:rsidRPr="00A07F91">
        <w:rPr>
          <w:rFonts w:asciiTheme="minorEastAsia" w:eastAsiaTheme="minorEastAsia" w:hAnsiTheme="minorEastAsia"/>
        </w:rPr>
        <w:fldChar w:fldCharType="end"/>
      </w:r>
      <w:bookmarkStart w:id="3" w:name="_GoBack"/>
      <w:bookmarkEnd w:id="3"/>
    </w:p>
    <w:p w14:paraId="276809E8" w14:textId="5ED873D2" w:rsidR="00646959" w:rsidRPr="001B33F4" w:rsidRDefault="00415D8E">
      <w:pPr>
        <w:snapToGrid w:val="0"/>
        <w:spacing w:after="220" w:line="360" w:lineRule="auto"/>
        <w:jc w:val="left"/>
        <w:outlineLvl w:val="0"/>
        <w:rPr>
          <w:rFonts w:eastAsia="黑体"/>
          <w:sz w:val="28"/>
          <w:szCs w:val="28"/>
        </w:rPr>
      </w:pPr>
      <w:bookmarkStart w:id="4" w:name="_Toc42621121"/>
      <w:r w:rsidRPr="001B33F4">
        <w:rPr>
          <w:rStyle w:val="10"/>
          <w:rFonts w:ascii="Times New Roman"/>
        </w:rPr>
        <w:lastRenderedPageBreak/>
        <w:t xml:space="preserve">1  </w:t>
      </w:r>
      <w:r w:rsidR="005163BE" w:rsidRPr="001B33F4">
        <w:rPr>
          <w:rStyle w:val="10"/>
          <w:rFonts w:ascii="Times New Roman"/>
        </w:rPr>
        <w:t>前</w:t>
      </w:r>
      <w:r w:rsidR="005163BE" w:rsidRPr="001B33F4">
        <w:rPr>
          <w:rStyle w:val="10"/>
          <w:rFonts w:ascii="Times New Roman"/>
        </w:rPr>
        <w:t xml:space="preserve">  </w:t>
      </w:r>
      <w:r w:rsidR="005163BE" w:rsidRPr="001B33F4">
        <w:rPr>
          <w:rStyle w:val="10"/>
          <w:rFonts w:ascii="Times New Roman"/>
        </w:rPr>
        <w:t>言</w:t>
      </w:r>
      <w:bookmarkEnd w:id="4"/>
    </w:p>
    <w:p w14:paraId="5D50C06D" w14:textId="3854EF92" w:rsidR="00646959" w:rsidRPr="001B33F4" w:rsidRDefault="00415D8E">
      <w:pPr>
        <w:pStyle w:val="2"/>
        <w:snapToGrid w:val="0"/>
        <w:spacing w:before="120"/>
        <w:jc w:val="left"/>
        <w:rPr>
          <w:rFonts w:ascii="Times New Roman"/>
        </w:rPr>
      </w:pPr>
      <w:bookmarkStart w:id="5" w:name="_Toc42621122"/>
      <w:r w:rsidRPr="001B33F4">
        <w:rPr>
          <w:rFonts w:ascii="Times New Roman"/>
        </w:rPr>
        <w:t>1.1</w:t>
      </w:r>
      <w:r w:rsidR="0031221C" w:rsidRPr="001B33F4">
        <w:rPr>
          <w:rFonts w:ascii="Times New Roman"/>
        </w:rPr>
        <w:t xml:space="preserve">  </w:t>
      </w:r>
      <w:r w:rsidRPr="001B33F4">
        <w:rPr>
          <w:rFonts w:ascii="Times New Roman"/>
        </w:rPr>
        <w:t>课题研究背景</w:t>
      </w:r>
      <w:bookmarkEnd w:id="5"/>
    </w:p>
    <w:p w14:paraId="7DF309CF" w14:textId="77777777" w:rsidR="00646959" w:rsidRPr="001B33F4" w:rsidRDefault="00415D8E" w:rsidP="00746A86">
      <w:pPr>
        <w:snapToGrid w:val="0"/>
        <w:ind w:firstLineChars="200" w:firstLine="480"/>
      </w:pPr>
      <w:r w:rsidRPr="001B33F4">
        <w:t>近年来，随着社会信息技术的高速发展，网络技术早已渗透到社会的各个方面，各个领域，改变着人们的生存方式。随着我国高校大学生数量迅猛增长和社会经济生活条件不断完善，高校毕业生就业工作面临着严峻的形势和新的挑战，传统的就业工作模式随之改变，正在向以信息技术为基础的现代化管理方式迈进。</w:t>
      </w:r>
    </w:p>
    <w:p w14:paraId="09B9D57A" w14:textId="77777777" w:rsidR="00646959" w:rsidRPr="001B33F4" w:rsidRDefault="00415D8E" w:rsidP="00746A86">
      <w:pPr>
        <w:snapToGrid w:val="0"/>
        <w:ind w:firstLineChars="200" w:firstLine="480"/>
      </w:pPr>
      <w:r w:rsidRPr="001B33F4">
        <w:t>从</w:t>
      </w:r>
      <w:r w:rsidRPr="001B33F4">
        <w:t>20</w:t>
      </w:r>
      <w:r w:rsidRPr="001B33F4">
        <w:t>世纪</w:t>
      </w:r>
      <w:r w:rsidRPr="001B33F4">
        <w:t>90</w:t>
      </w:r>
      <w:r w:rsidRPr="001B33F4">
        <w:t>年代中期开始，互联网在中国飞速大战，带动了相关信息产业的发展，包括通信业、设备制造业、软件产业和服务业等，对国民经济和社会发展都起到了巨大的推动作用。截止到</w:t>
      </w:r>
      <w:r w:rsidRPr="001B33F4">
        <w:t>2003</w:t>
      </w:r>
      <w:r w:rsidRPr="001B33F4">
        <w:t>年</w:t>
      </w:r>
      <w:r w:rsidRPr="001B33F4">
        <w:t>6</w:t>
      </w:r>
      <w:r w:rsidRPr="001B33F4">
        <w:t>月为止，中国已建成</w:t>
      </w:r>
      <w:r w:rsidRPr="001B33F4">
        <w:t>9</w:t>
      </w:r>
      <w:r w:rsidRPr="001B33F4">
        <w:t>大互联网络，在信息搜索和管理方面，它超大的信息存储量、方面快捷的信息查询能力和完善的信息管理功能已经为广大用户所知。而在信息传递方面，新兴的网络技术，同传统的信息传递方式相比，其最大的价值在于它能够跨越地区、地理的限制，通过遍布全球的网络将计算机连接起来，使互联网上的任何一个用户都能够通过网络访问世界上其他任何一台计算机，从而分享全世界的信息资源。被人们称之为</w:t>
      </w:r>
      <w:r w:rsidRPr="001B33F4">
        <w:t>“</w:t>
      </w:r>
      <w:r w:rsidRPr="001B33F4">
        <w:t>信息高速公路</w:t>
      </w:r>
      <w:r w:rsidRPr="001B33F4">
        <w:t>”</w:t>
      </w:r>
      <w:r w:rsidRPr="001B33F4">
        <w:t>的网络技术，在信息发布和传播方面，以其分布之广、信息量直达、传输之快、交互性之强等无可比拟的优势，成为解决毕业生就业信息体系诸多弊端的重要方式。</w:t>
      </w:r>
    </w:p>
    <w:p w14:paraId="393F6FFA" w14:textId="3BAA0890" w:rsidR="00646959" w:rsidRPr="001B33F4" w:rsidRDefault="00415D8E">
      <w:pPr>
        <w:pStyle w:val="2"/>
        <w:snapToGrid w:val="0"/>
        <w:spacing w:before="120"/>
        <w:jc w:val="left"/>
        <w:rPr>
          <w:rFonts w:ascii="Times New Roman"/>
        </w:rPr>
      </w:pPr>
      <w:bookmarkStart w:id="6" w:name="_Toc42621123"/>
      <w:r w:rsidRPr="001B33F4">
        <w:rPr>
          <w:rFonts w:ascii="Times New Roman"/>
        </w:rPr>
        <w:t>1.2</w:t>
      </w:r>
      <w:r w:rsidR="0031221C" w:rsidRPr="001B33F4">
        <w:rPr>
          <w:rFonts w:ascii="Times New Roman"/>
        </w:rPr>
        <w:t xml:space="preserve">  </w:t>
      </w:r>
      <w:r w:rsidRPr="001B33F4">
        <w:rPr>
          <w:rFonts w:ascii="Times New Roman"/>
        </w:rPr>
        <w:t>目的与意义</w:t>
      </w:r>
      <w:bookmarkEnd w:id="6"/>
    </w:p>
    <w:p w14:paraId="51B7AEAC" w14:textId="1D8A89C0" w:rsidR="00646959" w:rsidRPr="001B33F4" w:rsidRDefault="00415D8E" w:rsidP="00746A86">
      <w:pPr>
        <w:snapToGrid w:val="0"/>
        <w:ind w:firstLineChars="200" w:firstLine="480"/>
      </w:pPr>
      <w:r w:rsidRPr="001B33F4">
        <w:t>就业信息是毕业生择业的前提，是通向用人单位的纽带。就业信息越丰富，毕业生择业的可选择新就越大，就业质量也越高。就业信息管理平台作为高校数字化校园建设的重要组成部分之一，设计高校就业信息管理的每一个环节。通过就业信息管理平台，将企业用人信息和学生求职信息进行对接，实现信息准确交互。在后台管理方面，高校就业管理相关人员对就业信息数据可进行及时更新，不用再进行以往繁杂的手工操作和纸质文件办公处理。相关人员进入就业信息管理系统的数据维护界面，就可以对新的数据和信息进行更新、修添加等操作，极大地提高了高校就业工作人员的工作效率，同通过就业信息管理系统的使用，能给学生构建一个系统化、网络化的实时、高校的就业信息平台，为学生选择就业单位、就业去向提供了更加广</w:t>
      </w:r>
      <w:bookmarkStart w:id="7" w:name="OLE_LINK2"/>
      <w:bookmarkStart w:id="8" w:name="OLE_LINK1"/>
      <w:r w:rsidRPr="001B33F4">
        <w:t>阔的空间</w:t>
      </w:r>
      <w:r w:rsidR="00285649" w:rsidRPr="001B33F4">
        <w:rPr>
          <w:vertAlign w:val="superscript"/>
        </w:rPr>
        <w:t xml:space="preserve"> [1]</w:t>
      </w:r>
      <w:r w:rsidRPr="001B33F4">
        <w:t>。</w:t>
      </w:r>
      <w:bookmarkEnd w:id="7"/>
      <w:bookmarkEnd w:id="8"/>
    </w:p>
    <w:p w14:paraId="0EB4E90F" w14:textId="76362D66" w:rsidR="00646959" w:rsidRPr="001B33F4" w:rsidRDefault="00415D8E">
      <w:pPr>
        <w:pStyle w:val="2"/>
        <w:snapToGrid w:val="0"/>
        <w:spacing w:before="120"/>
        <w:jc w:val="left"/>
        <w:rPr>
          <w:rFonts w:ascii="Times New Roman"/>
        </w:rPr>
      </w:pPr>
      <w:bookmarkStart w:id="9" w:name="_Toc42621124"/>
      <w:r w:rsidRPr="001B33F4">
        <w:rPr>
          <w:rFonts w:ascii="Times New Roman"/>
        </w:rPr>
        <w:t>1.3</w:t>
      </w:r>
      <w:r w:rsidR="0031221C" w:rsidRPr="001B33F4">
        <w:rPr>
          <w:rFonts w:ascii="Times New Roman"/>
        </w:rPr>
        <w:t xml:space="preserve">  </w:t>
      </w:r>
      <w:r w:rsidRPr="001B33F4">
        <w:rPr>
          <w:rFonts w:ascii="Times New Roman"/>
        </w:rPr>
        <w:t>预期实现效果</w:t>
      </w:r>
      <w:bookmarkEnd w:id="9"/>
    </w:p>
    <w:p w14:paraId="4D5D9F7E" w14:textId="77777777" w:rsidR="00646959" w:rsidRPr="001B33F4" w:rsidRDefault="00415D8E" w:rsidP="00746A86">
      <w:pPr>
        <w:snapToGrid w:val="0"/>
        <w:ind w:firstLineChars="200" w:firstLine="480"/>
      </w:pPr>
      <w:r w:rsidRPr="001B33F4">
        <w:t>高校就业管理信息系统界面风格统一，系统操作灵活。满足超级管理、普通管理员、学生、企业四大用户的基本功能需求，实现就业信息管理过程中的相关业务需求。</w:t>
      </w:r>
    </w:p>
    <w:p w14:paraId="1BBC83B6" w14:textId="77777777" w:rsidR="00646959" w:rsidRPr="001B33F4" w:rsidRDefault="00646959">
      <w:pPr>
        <w:snapToGrid w:val="0"/>
        <w:spacing w:after="220" w:line="360" w:lineRule="auto"/>
        <w:jc w:val="left"/>
        <w:outlineLvl w:val="0"/>
        <w:rPr>
          <w:rStyle w:val="10"/>
          <w:rFonts w:ascii="Times New Roman"/>
        </w:rPr>
        <w:sectPr w:rsidR="00646959" w:rsidRPr="001B33F4" w:rsidSect="005F3BF9">
          <w:footerReference w:type="default" r:id="rId9"/>
          <w:footnotePr>
            <w:numFmt w:val="decimalEnclosedCircleChinese"/>
          </w:footnotePr>
          <w:pgSz w:w="11906" w:h="16838"/>
          <w:pgMar w:top="1985" w:right="1418" w:bottom="1418" w:left="1418" w:header="1418" w:footer="1134" w:gutter="0"/>
          <w:pgNumType w:start="1"/>
          <w:cols w:space="0"/>
          <w:docGrid w:linePitch="326"/>
        </w:sectPr>
      </w:pPr>
    </w:p>
    <w:p w14:paraId="2A1595EA" w14:textId="77777777" w:rsidR="00646959" w:rsidRPr="001B33F4" w:rsidRDefault="00415D8E">
      <w:pPr>
        <w:snapToGrid w:val="0"/>
        <w:spacing w:after="220" w:line="360" w:lineRule="auto"/>
        <w:jc w:val="left"/>
        <w:outlineLvl w:val="0"/>
        <w:rPr>
          <w:rStyle w:val="10"/>
          <w:rFonts w:ascii="Times New Roman"/>
        </w:rPr>
      </w:pPr>
      <w:bookmarkStart w:id="10" w:name="_Toc42621125"/>
      <w:r w:rsidRPr="001B33F4">
        <w:rPr>
          <w:rStyle w:val="10"/>
          <w:rFonts w:ascii="Times New Roman"/>
        </w:rPr>
        <w:lastRenderedPageBreak/>
        <w:t xml:space="preserve">2  </w:t>
      </w:r>
      <w:r w:rsidRPr="001B33F4">
        <w:rPr>
          <w:rStyle w:val="10"/>
          <w:rFonts w:ascii="Times New Roman"/>
        </w:rPr>
        <w:t>开发工具与关键技术</w:t>
      </w:r>
      <w:bookmarkEnd w:id="10"/>
    </w:p>
    <w:p w14:paraId="1924FFB6" w14:textId="7E6E7BE0" w:rsidR="00646959" w:rsidRPr="001B33F4" w:rsidRDefault="00415D8E">
      <w:pPr>
        <w:pStyle w:val="2"/>
        <w:snapToGrid w:val="0"/>
        <w:spacing w:before="120"/>
        <w:jc w:val="left"/>
        <w:rPr>
          <w:rFonts w:ascii="Times New Roman"/>
        </w:rPr>
      </w:pPr>
      <w:bookmarkStart w:id="11" w:name="_Toc42621126"/>
      <w:r w:rsidRPr="001B33F4">
        <w:rPr>
          <w:rFonts w:ascii="Times New Roman"/>
        </w:rPr>
        <w:t>2.1</w:t>
      </w:r>
      <w:r w:rsidR="0031221C" w:rsidRPr="001B33F4">
        <w:rPr>
          <w:rFonts w:ascii="Times New Roman"/>
        </w:rPr>
        <w:t xml:space="preserve">  </w:t>
      </w:r>
      <w:r w:rsidRPr="001B33F4">
        <w:rPr>
          <w:rFonts w:ascii="Times New Roman"/>
        </w:rPr>
        <w:t>开发工具</w:t>
      </w:r>
      <w:bookmarkEnd w:id="11"/>
    </w:p>
    <w:p w14:paraId="3B72AA75" w14:textId="0F61CD99" w:rsidR="00646959" w:rsidRPr="001B33F4" w:rsidRDefault="00415D8E">
      <w:pPr>
        <w:pStyle w:val="3"/>
        <w:spacing w:before="120"/>
        <w:jc w:val="left"/>
        <w:rPr>
          <w:rFonts w:ascii="Times New Roman"/>
        </w:rPr>
      </w:pPr>
      <w:bookmarkStart w:id="12" w:name="_Toc42621127"/>
      <w:r w:rsidRPr="001B33F4">
        <w:rPr>
          <w:rFonts w:ascii="Times New Roman"/>
        </w:rPr>
        <w:t>2.1.1</w:t>
      </w:r>
      <w:r w:rsidR="008C175B" w:rsidRPr="001B33F4">
        <w:rPr>
          <w:rFonts w:ascii="Times New Roman"/>
        </w:rPr>
        <w:t xml:space="preserve">  </w:t>
      </w:r>
      <w:r w:rsidRPr="001B33F4">
        <w:rPr>
          <w:rFonts w:ascii="Times New Roman"/>
        </w:rPr>
        <w:t>IntelliJ IDEA</w:t>
      </w:r>
      <w:bookmarkEnd w:id="12"/>
    </w:p>
    <w:p w14:paraId="39020CF7" w14:textId="77777777" w:rsidR="00646959" w:rsidRPr="001B33F4" w:rsidRDefault="00415D8E" w:rsidP="00746A86">
      <w:pPr>
        <w:snapToGrid w:val="0"/>
        <w:ind w:firstLineChars="200" w:firstLine="480"/>
      </w:pPr>
      <w:r w:rsidRPr="001B33F4">
        <w:t>IDEA</w:t>
      </w:r>
      <w:r w:rsidRPr="001B33F4">
        <w:t>全称</w:t>
      </w:r>
      <w:r w:rsidRPr="001B33F4">
        <w:t>IntelliJ IDEA</w:t>
      </w:r>
      <w:r w:rsidRPr="001B33F4">
        <w:t>，是</w:t>
      </w:r>
      <w:r w:rsidRPr="001B33F4">
        <w:t>java</w:t>
      </w:r>
      <w:r w:rsidRPr="001B33F4">
        <w:t>编程语言开发的集成环境。</w:t>
      </w:r>
      <w:r w:rsidRPr="001B33F4">
        <w:t>IntelliJ</w:t>
      </w:r>
      <w:r w:rsidRPr="001B33F4">
        <w:t>在业界被公认为最好的</w:t>
      </w:r>
      <w:r w:rsidRPr="001B33F4">
        <w:t>java</w:t>
      </w:r>
      <w:r w:rsidRPr="001B33F4">
        <w:t>开发工具，尤其在智能代码助手、代码手动提示、重构、</w:t>
      </w:r>
      <w:r w:rsidRPr="001B33F4">
        <w:t>JavaEE</w:t>
      </w:r>
      <w:r w:rsidRPr="001B33F4">
        <w:t>支持、各类版本工具</w:t>
      </w:r>
      <w:r w:rsidRPr="001B33F4">
        <w:t>(git</w:t>
      </w:r>
      <w:r w:rsidRPr="001B33F4">
        <w:t>、</w:t>
      </w:r>
      <w:r w:rsidRPr="001B33F4">
        <w:t>svn</w:t>
      </w:r>
      <w:r w:rsidRPr="001B33F4">
        <w:t>等</w:t>
      </w:r>
      <w:r w:rsidRPr="001B33F4">
        <w:t>)</w:t>
      </w:r>
      <w:r w:rsidRPr="001B33F4">
        <w:t>、</w:t>
      </w:r>
      <w:r w:rsidRPr="001B33F4">
        <w:t>JUnit</w:t>
      </w:r>
      <w:r w:rsidRPr="001B33F4">
        <w:t>、</w:t>
      </w:r>
      <w:r w:rsidRPr="001B33F4">
        <w:t>CVS</w:t>
      </w:r>
      <w:r w:rsidRPr="001B33F4">
        <w:t>整合、代码分析、创新的</w:t>
      </w:r>
      <w:r w:rsidRPr="001B33F4">
        <w:t>GUI</w:t>
      </w:r>
      <w:r w:rsidRPr="001B33F4">
        <w:t>设计等方面的功能可以说是超常的。</w:t>
      </w:r>
      <w:r w:rsidRPr="001B33F4">
        <w:t>IDEA</w:t>
      </w:r>
      <w:r w:rsidRPr="001B33F4">
        <w:t>是</w:t>
      </w:r>
      <w:r w:rsidRPr="001B33F4">
        <w:t>JetBrains</w:t>
      </w:r>
      <w:r w:rsidRPr="001B33F4">
        <w:t>公司的产品，这家公司总部位于捷克共和国的首都布拉格，开发人员以严谨著称的东欧程序员为主。它的期间版本还支持</w:t>
      </w:r>
      <w:r w:rsidRPr="001B33F4">
        <w:t>HTML</w:t>
      </w:r>
      <w:r w:rsidRPr="001B33F4">
        <w:t>、</w:t>
      </w:r>
      <w:r w:rsidRPr="001B33F4">
        <w:t>CSS</w:t>
      </w:r>
      <w:r w:rsidRPr="001B33F4">
        <w:t>、</w:t>
      </w:r>
      <w:r w:rsidRPr="001B33F4">
        <w:t>PHP</w:t>
      </w:r>
      <w:r w:rsidRPr="001B33F4">
        <w:t>、</w:t>
      </w:r>
      <w:r w:rsidRPr="001B33F4">
        <w:t>MySQL</w:t>
      </w:r>
      <w:r w:rsidRPr="001B33F4">
        <w:t>、</w:t>
      </w:r>
      <w:r w:rsidRPr="001B33F4">
        <w:t>Python</w:t>
      </w:r>
      <w:r w:rsidRPr="001B33F4">
        <w:t>等。免费版只支持</w:t>
      </w:r>
      <w:r w:rsidRPr="001B33F4">
        <w:t>Java</w:t>
      </w:r>
      <w:r w:rsidRPr="001B33F4">
        <w:t>等少数语言。</w:t>
      </w:r>
    </w:p>
    <w:p w14:paraId="1EB83DFE" w14:textId="77777777" w:rsidR="00646959" w:rsidRPr="001B33F4" w:rsidRDefault="00415D8E" w:rsidP="00746A86">
      <w:pPr>
        <w:snapToGrid w:val="0"/>
        <w:ind w:firstLineChars="200" w:firstLine="480"/>
      </w:pPr>
      <w:r w:rsidRPr="001B33F4">
        <w:t>特色功能</w:t>
      </w:r>
    </w:p>
    <w:p w14:paraId="1D2F0015" w14:textId="77777777" w:rsidR="00646959" w:rsidRPr="001B33F4" w:rsidRDefault="00415D8E" w:rsidP="00746A86">
      <w:pPr>
        <w:snapToGrid w:val="0"/>
        <w:ind w:firstLineChars="200" w:firstLine="480"/>
      </w:pPr>
      <w:r w:rsidRPr="001B33F4">
        <w:t>（</w:t>
      </w:r>
      <w:r w:rsidRPr="001B33F4">
        <w:t>1</w:t>
      </w:r>
      <w:r w:rsidRPr="001B33F4">
        <w:t>）智能选取：在很多时候我们要选取某个方法，或某个循环或想一步一步从一个变量到整个类慢慢扩充着选取，</w:t>
      </w:r>
      <w:r w:rsidRPr="001B33F4">
        <w:t>IDEA</w:t>
      </w:r>
      <w:r w:rsidRPr="001B33F4">
        <w:t>就提供这种基于语法的选择，在默认设置中</w:t>
      </w:r>
      <w:r w:rsidRPr="001B33F4">
        <w:t>Ctrl+W</w:t>
      </w:r>
      <w:r w:rsidRPr="001B33F4">
        <w:t>，可以实现选取范围的不断扩充，这种方式在重构的时候尤其显得方便。</w:t>
      </w:r>
    </w:p>
    <w:p w14:paraId="2F22F20F" w14:textId="77777777" w:rsidR="00646959" w:rsidRPr="001B33F4" w:rsidRDefault="00415D8E" w:rsidP="00746A86">
      <w:pPr>
        <w:snapToGrid w:val="0"/>
        <w:ind w:firstLineChars="200" w:firstLine="480"/>
      </w:pPr>
      <w:r w:rsidRPr="001B33F4">
        <w:t>（</w:t>
      </w:r>
      <w:r w:rsidRPr="001B33F4">
        <w:t>2</w:t>
      </w:r>
      <w:r w:rsidRPr="001B33F4">
        <w:t>）</w:t>
      </w:r>
      <w:r w:rsidRPr="001B33F4">
        <w:t>Junit</w:t>
      </w:r>
      <w:r w:rsidRPr="001B33F4">
        <w:t>的完美支持</w:t>
      </w:r>
    </w:p>
    <w:p w14:paraId="306DCED9" w14:textId="1B93A5E9" w:rsidR="00646959" w:rsidRPr="001B33F4" w:rsidRDefault="00415D8E">
      <w:pPr>
        <w:pStyle w:val="3"/>
        <w:spacing w:before="120"/>
        <w:jc w:val="left"/>
        <w:rPr>
          <w:rFonts w:ascii="Times New Roman"/>
        </w:rPr>
      </w:pPr>
      <w:bookmarkStart w:id="13" w:name="_Toc42621128"/>
      <w:r w:rsidRPr="001B33F4">
        <w:rPr>
          <w:rFonts w:ascii="Times New Roman"/>
        </w:rPr>
        <w:t>2.1.2</w:t>
      </w:r>
      <w:r w:rsidR="008C175B" w:rsidRPr="001B33F4">
        <w:rPr>
          <w:rFonts w:ascii="Times New Roman"/>
        </w:rPr>
        <w:t xml:space="preserve">  </w:t>
      </w:r>
      <w:r w:rsidRPr="001B33F4">
        <w:rPr>
          <w:rFonts w:ascii="Times New Roman"/>
        </w:rPr>
        <w:t>MySQL</w:t>
      </w:r>
      <w:bookmarkEnd w:id="13"/>
    </w:p>
    <w:p w14:paraId="013F62F3" w14:textId="1EFB929A" w:rsidR="003366A1" w:rsidRPr="001B33F4" w:rsidRDefault="00415D8E" w:rsidP="00746A86">
      <w:pPr>
        <w:snapToGrid w:val="0"/>
        <w:ind w:firstLineChars="200" w:firstLine="480"/>
      </w:pPr>
      <w:r w:rsidRPr="001B33F4">
        <w:t>MySQL</w:t>
      </w:r>
      <w:r w:rsidRPr="001B33F4">
        <w:t>是一个</w:t>
      </w:r>
      <w:hyperlink r:id="rId10" w:tgtFrame="_blank" w:history="1">
        <w:r w:rsidRPr="001B33F4">
          <w:t>关系型数据库管理系统</w:t>
        </w:r>
      </w:hyperlink>
      <w:r w:rsidRPr="001B33F4">
        <w:t>，由瑞典</w:t>
      </w:r>
      <w:r w:rsidRPr="001B33F4">
        <w:t xml:space="preserve">MySQL AB </w:t>
      </w:r>
      <w:r w:rsidRPr="001B33F4">
        <w:t>公司开发，属于</w:t>
      </w:r>
      <w:hyperlink r:id="rId11" w:tgtFrame="_blank" w:history="1">
        <w:r w:rsidRPr="001B33F4">
          <w:t>Oracle</w:t>
        </w:r>
      </w:hyperlink>
      <w:r w:rsidRPr="001B33F4">
        <w:t>旗下产品。</w:t>
      </w:r>
      <w:r w:rsidRPr="001B33F4">
        <w:t>MySQL</w:t>
      </w:r>
      <w:r w:rsidRPr="001B33F4">
        <w:t>是最流行的</w:t>
      </w:r>
      <w:hyperlink r:id="rId12" w:tgtFrame="_blank" w:history="1">
        <w:r w:rsidRPr="001B33F4">
          <w:t>关系型数据库管理系统</w:t>
        </w:r>
      </w:hyperlink>
      <w:r w:rsidRPr="001B33F4">
        <w:t>之一，在</w:t>
      </w:r>
      <w:r w:rsidRPr="001B33F4">
        <w:t xml:space="preserve">WEB </w:t>
      </w:r>
      <w:r w:rsidRPr="001B33F4">
        <w:t>应用方面，</w:t>
      </w:r>
      <w:r w:rsidRPr="001B33F4">
        <w:t>MySQL</w:t>
      </w:r>
      <w:r w:rsidRPr="001B33F4">
        <w:t>是最好的</w:t>
      </w:r>
      <w:hyperlink r:id="rId13" w:tgtFrame="_blank" w:history="1">
        <w:r w:rsidRPr="001B33F4">
          <w:t>RDBMS</w:t>
        </w:r>
      </w:hyperlink>
      <w:r w:rsidRPr="001B33F4">
        <w:t>(Relational Database Management System</w:t>
      </w:r>
      <w:r w:rsidRPr="001B33F4">
        <w:t>关系数据库管理系统</w:t>
      </w:r>
      <w:r w:rsidRPr="001B33F4">
        <w:t xml:space="preserve">) </w:t>
      </w:r>
      <w:r w:rsidRPr="001B33F4">
        <w:t>应用软件之一。</w:t>
      </w:r>
      <w:r w:rsidR="00A20479" w:rsidRPr="001B33F4">
        <w:t>它具有很多管理工具，如</w:t>
      </w:r>
      <w:r w:rsidR="00A20479" w:rsidRPr="001B33F4">
        <w:t>MySQL Workbench</w:t>
      </w:r>
      <w:r w:rsidR="00A20479" w:rsidRPr="001B33F4">
        <w:t>，</w:t>
      </w:r>
      <w:r w:rsidR="00A20479" w:rsidRPr="001B33F4">
        <w:t>Navicat</w:t>
      </w:r>
      <w:r w:rsidR="00A20479" w:rsidRPr="001B33F4">
        <w:t>等</w:t>
      </w:r>
      <w:r w:rsidR="003366A1" w:rsidRPr="001B33F4">
        <w:t>，不支持热备份，安全及权限机制复杂且非标准化</w:t>
      </w:r>
      <w:r w:rsidR="00C63923" w:rsidRPr="001B33F4">
        <w:t>[9]</w:t>
      </w:r>
      <w:r w:rsidR="003366A1" w:rsidRPr="001B33F4">
        <w:t>。</w:t>
      </w:r>
    </w:p>
    <w:p w14:paraId="7CB220E2" w14:textId="77C3A492" w:rsidR="00646959" w:rsidRPr="001B33F4" w:rsidRDefault="00415D8E" w:rsidP="00746A86">
      <w:pPr>
        <w:snapToGrid w:val="0"/>
        <w:ind w:firstLineChars="200" w:firstLine="480"/>
      </w:pPr>
      <w:r w:rsidRPr="001B33F4">
        <w:t>数据库将数据保存在不同的表中，而不是将所有数据放在一个大仓库内，这样就增加了速度并提高了灵活性。</w:t>
      </w:r>
      <w:r w:rsidRPr="001B33F4">
        <w:t>MySQL</w:t>
      </w:r>
      <w:r w:rsidRPr="001B33F4">
        <w:t>所使用的</w:t>
      </w:r>
      <w:r w:rsidRPr="001B33F4">
        <w:t xml:space="preserve"> SQL</w:t>
      </w:r>
      <w:r w:rsidRPr="001B33F4">
        <w:t>语言是用于访问</w:t>
      </w:r>
      <w:hyperlink r:id="rId14" w:tgtFrame="_blank" w:history="1">
        <w:r w:rsidRPr="001B33F4">
          <w:t>数据库</w:t>
        </w:r>
      </w:hyperlink>
      <w:r w:rsidRPr="001B33F4">
        <w:t>的最常用标准化语言。</w:t>
      </w:r>
      <w:r w:rsidRPr="001B33F4">
        <w:t xml:space="preserve">MySQL </w:t>
      </w:r>
      <w:r w:rsidRPr="001B33F4">
        <w:t>软件采用了双授权政策，分为社区版和商业版，由于其体积小、速度快、总体拥有成本低，尤其是</w:t>
      </w:r>
      <w:hyperlink r:id="rId15" w:tgtFrame="_blank" w:history="1">
        <w:r w:rsidRPr="001B33F4">
          <w:t>开放源码</w:t>
        </w:r>
      </w:hyperlink>
      <w:r w:rsidRPr="001B33F4">
        <w:t>这一特点，一般中小型网站的开发都选择</w:t>
      </w:r>
      <w:r w:rsidRPr="001B33F4">
        <w:t xml:space="preserve"> MySQL </w:t>
      </w:r>
      <w:r w:rsidRPr="001B33F4">
        <w:t>作为网站数据库。</w:t>
      </w:r>
    </w:p>
    <w:p w14:paraId="58A46B1F" w14:textId="0A50932C" w:rsidR="00646959" w:rsidRPr="001B33F4" w:rsidRDefault="00415D8E">
      <w:pPr>
        <w:pStyle w:val="3"/>
        <w:spacing w:before="120"/>
        <w:jc w:val="left"/>
        <w:rPr>
          <w:rFonts w:ascii="Times New Roman"/>
        </w:rPr>
      </w:pPr>
      <w:bookmarkStart w:id="14" w:name="_Toc42621129"/>
      <w:r w:rsidRPr="001B33F4">
        <w:rPr>
          <w:rFonts w:ascii="Times New Roman"/>
        </w:rPr>
        <w:t>2.1.3</w:t>
      </w:r>
      <w:r w:rsidR="0031221C" w:rsidRPr="001B33F4">
        <w:rPr>
          <w:rFonts w:ascii="Times New Roman"/>
        </w:rPr>
        <w:t xml:space="preserve"> </w:t>
      </w:r>
      <w:r w:rsidR="008C175B" w:rsidRPr="001B33F4">
        <w:rPr>
          <w:rFonts w:ascii="Times New Roman"/>
        </w:rPr>
        <w:t xml:space="preserve"> </w:t>
      </w:r>
      <w:r w:rsidRPr="001B33F4">
        <w:rPr>
          <w:rFonts w:ascii="Times New Roman"/>
        </w:rPr>
        <w:t>Redis</w:t>
      </w:r>
      <w:bookmarkEnd w:id="14"/>
    </w:p>
    <w:p w14:paraId="36AE6931" w14:textId="1D1CE830" w:rsidR="00646959" w:rsidRPr="001B33F4" w:rsidRDefault="00415D8E" w:rsidP="00746A86">
      <w:pPr>
        <w:snapToGrid w:val="0"/>
        <w:ind w:firstLineChars="200" w:firstLine="480"/>
      </w:pPr>
      <w:r w:rsidRPr="001B33F4">
        <w:t>Redis</w:t>
      </w:r>
      <w:r w:rsidRPr="001B33F4">
        <w:t>（</w:t>
      </w:r>
      <w:r w:rsidRPr="001B33F4">
        <w:t>Remote Dictionary Server )</w:t>
      </w:r>
      <w:r w:rsidRPr="001B33F4">
        <w:t>是一个开源的、高性能的基于键值的缓存与存储系统，通过提供多种数据类型来适应不同场景下的缓存与存储要求</w:t>
      </w:r>
      <w:bookmarkStart w:id="15" w:name="OLE_LINK9"/>
      <w:r w:rsidR="00285649" w:rsidRPr="001B33F4">
        <w:t>[2]</w:t>
      </w:r>
      <w:bookmarkEnd w:id="15"/>
      <w:r w:rsidRPr="001B33F4">
        <w:t>。</w:t>
      </w:r>
      <w:r w:rsidRPr="001B33F4">
        <w:t xml:space="preserve"> </w:t>
      </w:r>
    </w:p>
    <w:p w14:paraId="5C0649FA" w14:textId="77777777" w:rsidR="00646959" w:rsidRPr="001B33F4" w:rsidRDefault="00415D8E" w:rsidP="00746A86">
      <w:pPr>
        <w:snapToGrid w:val="0"/>
        <w:ind w:firstLineChars="200" w:firstLine="480"/>
      </w:pPr>
      <w:r w:rsidRPr="001B33F4">
        <w:t>Redis</w:t>
      </w:r>
      <w:r w:rsidRPr="001B33F4">
        <w:t>是一个</w:t>
      </w:r>
      <w:r w:rsidRPr="001B33F4">
        <w:t>key-value</w:t>
      </w:r>
      <w:hyperlink r:id="rId16" w:tgtFrame="_blank" w:history="1">
        <w:r w:rsidRPr="001B33F4">
          <w:t>存储系统</w:t>
        </w:r>
      </w:hyperlink>
      <w:r w:rsidRPr="001B33F4">
        <w:t>。和</w:t>
      </w:r>
      <w:r w:rsidRPr="001B33F4">
        <w:t>Memcached</w:t>
      </w:r>
      <w:r w:rsidRPr="001B33F4">
        <w:t>类似，它支持存储的</w:t>
      </w:r>
      <w:r w:rsidRPr="001B33F4">
        <w:t>value</w:t>
      </w:r>
      <w:r w:rsidRPr="001B33F4">
        <w:t>类型相对更多，包括</w:t>
      </w:r>
      <w:r w:rsidRPr="001B33F4">
        <w:t>string(</w:t>
      </w:r>
      <w:r w:rsidRPr="001B33F4">
        <w:t>字符串</w:t>
      </w:r>
      <w:r w:rsidRPr="001B33F4">
        <w:t>)</w:t>
      </w:r>
      <w:r w:rsidRPr="001B33F4">
        <w:t>、</w:t>
      </w:r>
      <w:r w:rsidRPr="001B33F4">
        <w:t>list(</w:t>
      </w:r>
      <w:hyperlink r:id="rId17" w:tgtFrame="_blank" w:history="1">
        <w:r w:rsidRPr="001B33F4">
          <w:t>链表</w:t>
        </w:r>
      </w:hyperlink>
      <w:r w:rsidRPr="001B33F4">
        <w:t>)</w:t>
      </w:r>
      <w:r w:rsidRPr="001B33F4">
        <w:t>、</w:t>
      </w:r>
      <w:r w:rsidRPr="001B33F4">
        <w:t>set(</w:t>
      </w:r>
      <w:r w:rsidRPr="001B33F4">
        <w:t>集合</w:t>
      </w:r>
      <w:r w:rsidRPr="001B33F4">
        <w:t>)</w:t>
      </w:r>
      <w:r w:rsidRPr="001B33F4">
        <w:t>、</w:t>
      </w:r>
      <w:r w:rsidRPr="001B33F4">
        <w:t>zset(sorted set --</w:t>
      </w:r>
      <w:r w:rsidRPr="001B33F4">
        <w:t>有序集合</w:t>
      </w:r>
      <w:r w:rsidRPr="001B33F4">
        <w:t>)</w:t>
      </w:r>
      <w:r w:rsidRPr="001B33F4">
        <w:t>和</w:t>
      </w:r>
      <w:r w:rsidRPr="001B33F4">
        <w:t>hash</w:t>
      </w:r>
      <w:r w:rsidRPr="001B33F4">
        <w:t>（哈</w:t>
      </w:r>
      <w:r w:rsidRPr="001B33F4">
        <w:lastRenderedPageBreak/>
        <w:t>希类型）。这些</w:t>
      </w:r>
      <w:hyperlink r:id="rId18" w:tgtFrame="_blank" w:history="1">
        <w:r w:rsidRPr="001B33F4">
          <w:t>数据类型</w:t>
        </w:r>
      </w:hyperlink>
      <w:r w:rsidRPr="001B33F4">
        <w:t>都支持</w:t>
      </w:r>
      <w:r w:rsidRPr="001B33F4">
        <w:t>push/pop</w:t>
      </w:r>
      <w:r w:rsidRPr="001B33F4">
        <w:t>、</w:t>
      </w:r>
      <w:r w:rsidRPr="001B33F4">
        <w:t>add/remove</w:t>
      </w:r>
      <w:r w:rsidRPr="001B33F4">
        <w:t>及取交集并集和差集及更丰富的操作，而且这些操作都是原子性的。在此基础上，</w:t>
      </w:r>
      <w:r w:rsidRPr="001B33F4">
        <w:t>Redis</w:t>
      </w:r>
      <w:r w:rsidRPr="001B33F4">
        <w:t>支持各种不同方式的排序。与</w:t>
      </w:r>
      <w:r w:rsidRPr="001B33F4">
        <w:t>Memcached</w:t>
      </w:r>
      <w:r w:rsidRPr="001B33F4">
        <w:t>一样，为了保证效率，数据都是缓存在内存中。区别的是</w:t>
      </w:r>
      <w:r w:rsidRPr="001B33F4">
        <w:t>Redis</w:t>
      </w:r>
      <w:r w:rsidRPr="001B33F4">
        <w:t>会周期性的把更新的数据写入磁盘或者把修改操作写入追加的记录文件，并且在此基础上实现了</w:t>
      </w:r>
      <w:r w:rsidRPr="001B33F4">
        <w:t>master-slave(</w:t>
      </w:r>
      <w:r w:rsidRPr="001B33F4">
        <w:t>主从</w:t>
      </w:r>
      <w:r w:rsidRPr="001B33F4">
        <w:t>)</w:t>
      </w:r>
      <w:r w:rsidRPr="001B33F4">
        <w:t>同步。</w:t>
      </w:r>
    </w:p>
    <w:p w14:paraId="01C81A8A" w14:textId="4E2ABEA3" w:rsidR="00646959" w:rsidRPr="001B33F4" w:rsidRDefault="00415D8E">
      <w:pPr>
        <w:pStyle w:val="2"/>
        <w:snapToGrid w:val="0"/>
        <w:spacing w:before="120"/>
        <w:jc w:val="left"/>
        <w:rPr>
          <w:rFonts w:ascii="Times New Roman"/>
        </w:rPr>
      </w:pPr>
      <w:bookmarkStart w:id="16" w:name="_Toc42621130"/>
      <w:r w:rsidRPr="001B33F4">
        <w:rPr>
          <w:rFonts w:ascii="Times New Roman"/>
        </w:rPr>
        <w:t>2.2</w:t>
      </w:r>
      <w:r w:rsidR="0031221C" w:rsidRPr="001B33F4">
        <w:rPr>
          <w:rFonts w:ascii="Times New Roman"/>
        </w:rPr>
        <w:t xml:space="preserve">  </w:t>
      </w:r>
      <w:r w:rsidRPr="001B33F4">
        <w:rPr>
          <w:rFonts w:ascii="Times New Roman"/>
        </w:rPr>
        <w:t>关键技术</w:t>
      </w:r>
      <w:bookmarkEnd w:id="16"/>
    </w:p>
    <w:p w14:paraId="74AED93A" w14:textId="7EAF55A6" w:rsidR="00646959" w:rsidRPr="001B33F4" w:rsidRDefault="00415D8E">
      <w:pPr>
        <w:pStyle w:val="3"/>
        <w:spacing w:before="120"/>
        <w:jc w:val="left"/>
        <w:rPr>
          <w:rFonts w:ascii="Times New Roman"/>
        </w:rPr>
      </w:pPr>
      <w:bookmarkStart w:id="17" w:name="_Toc42621131"/>
      <w:r w:rsidRPr="001B33F4">
        <w:rPr>
          <w:rFonts w:ascii="Times New Roman"/>
        </w:rPr>
        <w:t>2.2.1</w:t>
      </w:r>
      <w:r w:rsidR="008C175B" w:rsidRPr="001B33F4">
        <w:rPr>
          <w:rFonts w:ascii="Times New Roman"/>
        </w:rPr>
        <w:t xml:space="preserve">  </w:t>
      </w:r>
      <w:r w:rsidRPr="001B33F4">
        <w:rPr>
          <w:rFonts w:ascii="Times New Roman"/>
        </w:rPr>
        <w:t>JAVA</w:t>
      </w:r>
      <w:r w:rsidRPr="001B33F4">
        <w:rPr>
          <w:rFonts w:ascii="Times New Roman"/>
        </w:rPr>
        <w:t>语言</w:t>
      </w:r>
      <w:bookmarkEnd w:id="17"/>
    </w:p>
    <w:p w14:paraId="72D06FA5" w14:textId="34080AF9" w:rsidR="00646959" w:rsidRPr="001B33F4" w:rsidRDefault="00415D8E" w:rsidP="001B33F4">
      <w:pPr>
        <w:snapToGrid w:val="0"/>
        <w:ind w:firstLineChars="200" w:firstLine="480"/>
      </w:pPr>
      <w:r w:rsidRPr="001B33F4">
        <w:t>Java</w:t>
      </w:r>
      <w:r w:rsidRPr="001B33F4">
        <w:t>编程语言是在</w:t>
      </w:r>
      <w:r w:rsidRPr="001B33F4">
        <w:t>C++</w:t>
      </w:r>
      <w:r w:rsidRPr="001B33F4">
        <w:t>语言的基础上，吸收其优点，摒弃其缺点，同时还考虑了其他编程语言的优越性和限制性，通过提高自身的可操作性和降低使用复杂程度。使其具有较强的包容性、良好的适用性、使用简单、功能强大的特点，是面向对象理论得到了很好的实现</w:t>
      </w:r>
      <w:r w:rsidR="00285649" w:rsidRPr="001B33F4">
        <w:rPr>
          <w:vertAlign w:val="superscript"/>
        </w:rPr>
        <w:t>[3]</w:t>
      </w:r>
      <w:r w:rsidRPr="001B33F4">
        <w:t>。</w:t>
      </w:r>
    </w:p>
    <w:p w14:paraId="4157FB29" w14:textId="77777777" w:rsidR="00646959" w:rsidRPr="001B33F4" w:rsidRDefault="00415D8E" w:rsidP="001B33F4">
      <w:pPr>
        <w:snapToGrid w:val="0"/>
        <w:ind w:firstLineChars="200" w:firstLine="480"/>
      </w:pPr>
      <w:r w:rsidRPr="001B33F4">
        <w:t>主要特点：简单性、面向对象、分布性、编译和解释性、稳健性、安全性、可移植性、高性能、多线程性、动态性。</w:t>
      </w:r>
    </w:p>
    <w:p w14:paraId="674B3539" w14:textId="2775BA9E" w:rsidR="00646959" w:rsidRPr="001B33F4" w:rsidRDefault="00415D8E">
      <w:pPr>
        <w:pStyle w:val="3"/>
        <w:spacing w:before="120"/>
        <w:jc w:val="left"/>
        <w:rPr>
          <w:rFonts w:ascii="Times New Roman"/>
        </w:rPr>
      </w:pPr>
      <w:bookmarkStart w:id="18" w:name="_Toc42621132"/>
      <w:r w:rsidRPr="001B33F4">
        <w:rPr>
          <w:rFonts w:ascii="Times New Roman"/>
        </w:rPr>
        <w:t>2.2.2</w:t>
      </w:r>
      <w:r w:rsidR="0031221C" w:rsidRPr="001B33F4">
        <w:rPr>
          <w:rFonts w:ascii="Times New Roman"/>
        </w:rPr>
        <w:t xml:space="preserve"> </w:t>
      </w:r>
      <w:r w:rsidR="008C175B" w:rsidRPr="001B33F4">
        <w:rPr>
          <w:rFonts w:ascii="Times New Roman"/>
        </w:rPr>
        <w:t xml:space="preserve"> </w:t>
      </w:r>
      <w:r w:rsidRPr="001B33F4">
        <w:rPr>
          <w:rFonts w:ascii="Times New Roman"/>
        </w:rPr>
        <w:t>Spring Boot</w:t>
      </w:r>
      <w:r w:rsidRPr="001B33F4">
        <w:rPr>
          <w:rFonts w:ascii="Times New Roman"/>
        </w:rPr>
        <w:t>框架</w:t>
      </w:r>
      <w:bookmarkEnd w:id="18"/>
    </w:p>
    <w:p w14:paraId="4B45CA09" w14:textId="77777777" w:rsidR="00646959" w:rsidRPr="001B33F4" w:rsidRDefault="00415D8E" w:rsidP="00746A86">
      <w:pPr>
        <w:snapToGrid w:val="0"/>
        <w:ind w:firstLineChars="200" w:firstLine="480"/>
      </w:pPr>
      <w:r w:rsidRPr="001B33F4">
        <w:t>Spring Boot</w:t>
      </w:r>
      <w:r w:rsidRPr="001B33F4">
        <w:t>是在</w:t>
      </w:r>
      <w:r w:rsidRPr="001B33F4">
        <w:t>2013</w:t>
      </w:r>
      <w:r w:rsidRPr="001B33F4">
        <w:t>年推出的新项目，主要用来简化</w:t>
      </w:r>
      <w:r w:rsidRPr="001B33F4">
        <w:t>Spring</w:t>
      </w:r>
      <w:r w:rsidRPr="001B33F4">
        <w:t>开发框架的开发、配、调试、部署工作，同时在项目内集成了大量易于使用其实用的基础框架。</w:t>
      </w:r>
    </w:p>
    <w:p w14:paraId="4F649E8D" w14:textId="77777777" w:rsidR="00646959" w:rsidRPr="001B33F4" w:rsidRDefault="00415D8E" w:rsidP="00746A86">
      <w:pPr>
        <w:snapToGrid w:val="0"/>
        <w:ind w:firstLineChars="200" w:firstLine="480"/>
      </w:pPr>
      <w:r w:rsidRPr="001B33F4">
        <w:t>在</w:t>
      </w:r>
      <w:r w:rsidRPr="001B33F4">
        <w:t>Spring Boot</w:t>
      </w:r>
      <w:r w:rsidRPr="001B33F4">
        <w:t>中集成的基础框架，是在开发中经常需要使用的框架，如内嵌容器（</w:t>
      </w:r>
      <w:r w:rsidRPr="001B33F4">
        <w:t>Tomcat</w:t>
      </w:r>
      <w:r w:rsidRPr="001B33F4">
        <w:t>、</w:t>
      </w:r>
      <w:r w:rsidRPr="001B33F4">
        <w:t>Jettty</w:t>
      </w:r>
      <w:r w:rsidRPr="001B33F4">
        <w:t>、</w:t>
      </w:r>
      <w:r w:rsidRPr="001B33F4">
        <w:t>Undertow</w:t>
      </w:r>
      <w:r w:rsidRPr="001B33F4">
        <w:t>）、日志框架、</w:t>
      </w:r>
      <w:r w:rsidRPr="001B33F4">
        <w:t>JMS</w:t>
      </w:r>
      <w:r w:rsidRPr="001B33F4">
        <w:t>框架、持久化框架、流行的</w:t>
      </w:r>
      <w:r w:rsidRPr="001B33F4">
        <w:t>NoSQL</w:t>
      </w:r>
      <w:r w:rsidRPr="001B33F4">
        <w:t>数据库（</w:t>
      </w:r>
      <w:r w:rsidRPr="001B33F4">
        <w:t>Cassandra</w:t>
      </w:r>
      <w:r w:rsidRPr="001B33F4">
        <w:t>、</w:t>
      </w:r>
      <w:r w:rsidRPr="001B33F4">
        <w:t>MongoDB</w:t>
      </w:r>
      <w:r w:rsidRPr="001B33F4">
        <w:t>）、缓存框架等。</w:t>
      </w:r>
    </w:p>
    <w:p w14:paraId="6223548C" w14:textId="77777777" w:rsidR="00646959" w:rsidRPr="001B33F4" w:rsidRDefault="00415D8E" w:rsidP="00746A86">
      <w:pPr>
        <w:snapToGrid w:val="0"/>
        <w:ind w:firstLineChars="200" w:firstLine="480"/>
      </w:pPr>
      <w:r w:rsidRPr="001B33F4">
        <w:t>在传统的</w:t>
      </w:r>
      <w:r w:rsidRPr="001B33F4">
        <w:t>Spring</w:t>
      </w:r>
      <w:r w:rsidRPr="001B33F4">
        <w:t>框架中开发，用户需要自行编写</w:t>
      </w:r>
      <w:r w:rsidRPr="001B33F4">
        <w:t>XML</w:t>
      </w:r>
      <w:r w:rsidRPr="001B33F4">
        <w:t>文件，并在</w:t>
      </w:r>
      <w:r w:rsidRPr="001B33F4">
        <w:t>Maven</w:t>
      </w:r>
      <w:r w:rsidRPr="001B33F4">
        <w:t>、</w:t>
      </w:r>
      <w:r w:rsidRPr="001B33F4">
        <w:t>Gradle</w:t>
      </w:r>
      <w:r w:rsidRPr="001B33F4">
        <w:t>中加入相应的依赖包，在响应的代码中添加功能代码才能使用。</w:t>
      </w:r>
    </w:p>
    <w:p w14:paraId="7E1A4F0C" w14:textId="6A84F5DE" w:rsidR="00646959" w:rsidRPr="001B33F4" w:rsidRDefault="00415D8E">
      <w:pPr>
        <w:pStyle w:val="3"/>
        <w:spacing w:before="120"/>
        <w:jc w:val="left"/>
        <w:rPr>
          <w:rFonts w:ascii="Times New Roman"/>
        </w:rPr>
      </w:pPr>
      <w:bookmarkStart w:id="19" w:name="_Toc42621133"/>
      <w:r w:rsidRPr="001B33F4">
        <w:rPr>
          <w:rFonts w:ascii="Times New Roman"/>
        </w:rPr>
        <w:t>2.2.3</w:t>
      </w:r>
      <w:r w:rsidR="0031221C" w:rsidRPr="001B33F4">
        <w:rPr>
          <w:rFonts w:ascii="Times New Roman"/>
        </w:rPr>
        <w:t xml:space="preserve"> </w:t>
      </w:r>
      <w:r w:rsidR="008C175B" w:rsidRPr="001B33F4">
        <w:rPr>
          <w:rFonts w:ascii="Times New Roman"/>
        </w:rPr>
        <w:t xml:space="preserve"> </w:t>
      </w:r>
      <w:r w:rsidRPr="001B33F4">
        <w:rPr>
          <w:rFonts w:ascii="Times New Roman"/>
        </w:rPr>
        <w:t>Layui</w:t>
      </w:r>
      <w:bookmarkEnd w:id="19"/>
    </w:p>
    <w:p w14:paraId="5257899A" w14:textId="1B8B3AA2" w:rsidR="00646959" w:rsidRPr="001B33F4" w:rsidRDefault="00415D8E" w:rsidP="00746A86">
      <w:pPr>
        <w:snapToGrid w:val="0"/>
        <w:ind w:firstLineChars="200" w:firstLine="480"/>
      </w:pPr>
      <w:r w:rsidRPr="001B33F4">
        <w:t>Layui</w:t>
      </w:r>
      <w:r w:rsidRPr="001B33F4">
        <w:t>是一款采用自身模块规范编写的</w:t>
      </w:r>
      <w:r w:rsidR="009F4EC0" w:rsidRPr="001B33F4">
        <w:t>国产</w:t>
      </w:r>
      <w:r w:rsidRPr="001B33F4">
        <w:t>前端</w:t>
      </w:r>
      <w:r w:rsidRPr="001B33F4">
        <w:t xml:space="preserve"> UI </w:t>
      </w:r>
      <w:r w:rsidRPr="001B33F4">
        <w:t>框架，遵循原生</w:t>
      </w:r>
      <w:r w:rsidRPr="001B33F4">
        <w:t xml:space="preserve"> HTML/CSS/JS </w:t>
      </w:r>
      <w:r w:rsidRPr="001B33F4">
        <w:t>的书写与组织形式</w:t>
      </w:r>
      <w:r w:rsidR="009F4EC0" w:rsidRPr="001B33F4">
        <w:t>[10]</w:t>
      </w:r>
      <w:r w:rsidRPr="001B33F4">
        <w:t>，门槛极低，拿来即用。其外在极简，却又不失饱满的内在，体积轻盈，组件丰盈，从核心代码到</w:t>
      </w:r>
      <w:r w:rsidRPr="001B33F4">
        <w:t xml:space="preserve"> API </w:t>
      </w:r>
      <w:r w:rsidRPr="001B33F4">
        <w:t>的每一处细节都经过精心雕琢，非常适合界面的快速开发。</w:t>
      </w:r>
      <w:r w:rsidRPr="001B33F4">
        <w:t xml:space="preserve">Layui </w:t>
      </w:r>
      <w:r w:rsidRPr="001B33F4">
        <w:t>首个版本发布于</w:t>
      </w:r>
      <w:r w:rsidRPr="001B33F4">
        <w:t>2016</w:t>
      </w:r>
      <w:r w:rsidRPr="001B33F4">
        <w:t>年秋，它区别于那些基于</w:t>
      </w:r>
      <w:r w:rsidRPr="001B33F4">
        <w:t xml:space="preserve"> MVVM </w:t>
      </w:r>
      <w:r w:rsidRPr="001B33F4">
        <w:t>底层的</w:t>
      </w:r>
      <w:r w:rsidRPr="001B33F4">
        <w:t xml:space="preserve"> UI </w:t>
      </w:r>
      <w:r w:rsidRPr="001B33F4">
        <w:t>框架，却并非逆道而行，而是信奉返璞归真之道。准确地说，它更多是为服务端程序员量身定做，开发者无需涉足各种前端工具的复杂配置，只需面对浏览器本身，使得开发十分便捷。</w:t>
      </w:r>
    </w:p>
    <w:p w14:paraId="4B035228" w14:textId="09D947E1" w:rsidR="00646959" w:rsidRPr="001B33F4" w:rsidRDefault="00415D8E">
      <w:pPr>
        <w:pStyle w:val="3"/>
        <w:spacing w:before="120"/>
        <w:jc w:val="left"/>
        <w:rPr>
          <w:rFonts w:ascii="Times New Roman"/>
        </w:rPr>
      </w:pPr>
      <w:bookmarkStart w:id="20" w:name="_Toc42621134"/>
      <w:r w:rsidRPr="001B33F4">
        <w:rPr>
          <w:rFonts w:ascii="Times New Roman"/>
        </w:rPr>
        <w:lastRenderedPageBreak/>
        <w:t>2.2.4</w:t>
      </w:r>
      <w:r w:rsidR="0031221C" w:rsidRPr="001B33F4">
        <w:rPr>
          <w:rFonts w:ascii="Times New Roman"/>
        </w:rPr>
        <w:t xml:space="preserve"> </w:t>
      </w:r>
      <w:r w:rsidR="008C175B" w:rsidRPr="001B33F4">
        <w:rPr>
          <w:rFonts w:ascii="Times New Roman"/>
        </w:rPr>
        <w:t xml:space="preserve"> </w:t>
      </w:r>
      <w:r w:rsidRPr="001B33F4">
        <w:rPr>
          <w:rFonts w:ascii="Times New Roman"/>
        </w:rPr>
        <w:t>Shiro</w:t>
      </w:r>
      <w:bookmarkEnd w:id="20"/>
    </w:p>
    <w:p w14:paraId="77268B84" w14:textId="446E496E" w:rsidR="009C0DD8" w:rsidRPr="001B33F4" w:rsidRDefault="009C0DD8" w:rsidP="00746A86">
      <w:pPr>
        <w:snapToGrid w:val="0"/>
        <w:ind w:firstLineChars="200" w:firstLine="480"/>
      </w:pPr>
      <w:r w:rsidRPr="001B33F4">
        <w:t>Shiro</w:t>
      </w:r>
      <w:r w:rsidRPr="001B33F4">
        <w:t>是</w:t>
      </w:r>
      <w:r w:rsidRPr="001B33F4">
        <w:t>apache</w:t>
      </w:r>
      <w:r w:rsidRPr="001B33F4">
        <w:t>的一个开源框架，而且是一个权限管理的框架，用于实现用户认证、用户授权。</w:t>
      </w:r>
      <w:r w:rsidRPr="001B33F4">
        <w:t>Spring</w:t>
      </w:r>
      <w:r w:rsidRPr="001B33F4">
        <w:t>中也有一个权限框架</w:t>
      </w:r>
      <w:r w:rsidRPr="001B33F4">
        <w:t>Spring Security</w:t>
      </w:r>
      <w:r w:rsidRPr="001B33F4">
        <w:t>（原名</w:t>
      </w:r>
      <w:r w:rsidRPr="001B33F4">
        <w:t>Acegi</w:t>
      </w:r>
      <w:r w:rsidRPr="001B33F4">
        <w:t>），它和</w:t>
      </w:r>
      <w:r w:rsidRPr="001B33F4">
        <w:t>Spring</w:t>
      </w:r>
      <w:r w:rsidRPr="001B33F4">
        <w:t>依赖过于紧密，没有</w:t>
      </w:r>
      <w:r w:rsidRPr="001B33F4">
        <w:t>Shiro</w:t>
      </w:r>
      <w:r w:rsidRPr="001B33F4">
        <w:t>使用简单。</w:t>
      </w:r>
      <w:r w:rsidRPr="001B33F4">
        <w:t>Shiro</w:t>
      </w:r>
      <w:r w:rsidRPr="001B33F4">
        <w:t>不依赖于</w:t>
      </w:r>
      <w:r w:rsidRPr="001B33F4">
        <w:t>Spring</w:t>
      </w:r>
      <w:r w:rsidRPr="001B33F4">
        <w:t>，</w:t>
      </w:r>
      <w:r w:rsidRPr="001B33F4">
        <w:t>Shiro</w:t>
      </w:r>
      <w:r w:rsidRPr="001B33F4">
        <w:t>不仅可以实现</w:t>
      </w:r>
      <w:r w:rsidRPr="001B33F4">
        <w:t>web</w:t>
      </w:r>
      <w:r w:rsidRPr="001B33F4">
        <w:t>应用的权限管理，还可以实现</w:t>
      </w:r>
      <w:r w:rsidRPr="001B33F4">
        <w:t>C/S</w:t>
      </w:r>
      <w:r w:rsidRPr="001B33F4">
        <w:t>系统，分布式系统权限管理，</w:t>
      </w:r>
      <w:r w:rsidRPr="001B33F4">
        <w:t>Shiro</w:t>
      </w:r>
      <w:r w:rsidRPr="001B33F4">
        <w:t>属于轻量框架，越来越多企业项目开始使用</w:t>
      </w:r>
      <w:r w:rsidRPr="001B33F4">
        <w:t>Shiro</w:t>
      </w:r>
      <w:r w:rsidRPr="001B33F4">
        <w:t>。使用</w:t>
      </w:r>
      <w:r w:rsidRPr="001B33F4">
        <w:t>Shiro</w:t>
      </w:r>
      <w:r w:rsidRPr="001B33F4">
        <w:t>实现系统的权限管理，有效提高开发效率，从而降低开发成本</w:t>
      </w:r>
      <w:r w:rsidR="00584AC2" w:rsidRPr="001B33F4">
        <w:rPr>
          <w:vertAlign w:val="superscript"/>
        </w:rPr>
        <w:t>[5]</w:t>
      </w:r>
      <w:r w:rsidRPr="001B33F4">
        <w:t>。</w:t>
      </w:r>
    </w:p>
    <w:p w14:paraId="439385E9" w14:textId="77777777" w:rsidR="00646959" w:rsidRPr="001B33F4" w:rsidRDefault="00415D8E">
      <w:pPr>
        <w:snapToGrid w:val="0"/>
        <w:ind w:firstLineChars="200" w:firstLine="480"/>
        <w:jc w:val="left"/>
      </w:pPr>
      <w:r w:rsidRPr="001B33F4">
        <w:t>Shiro</w:t>
      </w:r>
      <w:r w:rsidRPr="001B33F4">
        <w:t>的内部架构如图</w:t>
      </w:r>
      <w:r w:rsidRPr="001B33F4">
        <w:t>2.1</w:t>
      </w:r>
    </w:p>
    <w:p w14:paraId="0D852273" w14:textId="77777777" w:rsidR="00646959" w:rsidRPr="001B33F4" w:rsidRDefault="00646959">
      <w:pPr>
        <w:snapToGrid w:val="0"/>
        <w:ind w:firstLineChars="200" w:firstLine="480"/>
        <w:jc w:val="left"/>
      </w:pPr>
    </w:p>
    <w:p w14:paraId="47875158" w14:textId="276FD691" w:rsidR="00646959" w:rsidRPr="001B33F4" w:rsidRDefault="00B05F40">
      <w:pPr>
        <w:jc w:val="center"/>
      </w:pPr>
      <w:r w:rsidRPr="001B33F4">
        <w:rPr>
          <w:noProof/>
        </w:rPr>
        <w:drawing>
          <wp:inline distT="0" distB="0" distL="0" distR="0" wp14:anchorId="262D1D3E" wp14:editId="63CC15DE">
            <wp:extent cx="5757545" cy="431609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7545" cy="4316095"/>
                    </a:xfrm>
                    <a:prstGeom prst="rect">
                      <a:avLst/>
                    </a:prstGeom>
                    <a:noFill/>
                    <a:ln>
                      <a:noFill/>
                    </a:ln>
                  </pic:spPr>
                </pic:pic>
              </a:graphicData>
            </a:graphic>
          </wp:inline>
        </w:drawing>
      </w:r>
    </w:p>
    <w:p w14:paraId="2D488652" w14:textId="2E941BF8" w:rsidR="00646959" w:rsidRPr="001B33F4" w:rsidRDefault="00415D8E">
      <w:pPr>
        <w:snapToGrid w:val="0"/>
        <w:ind w:firstLineChars="200" w:firstLine="420"/>
        <w:jc w:val="center"/>
        <w:rPr>
          <w:sz w:val="21"/>
          <w:szCs w:val="21"/>
        </w:rPr>
      </w:pPr>
      <w:r w:rsidRPr="001B33F4">
        <w:rPr>
          <w:sz w:val="21"/>
          <w:szCs w:val="21"/>
        </w:rPr>
        <w:t>图</w:t>
      </w:r>
      <w:r w:rsidRPr="001B33F4">
        <w:rPr>
          <w:sz w:val="21"/>
          <w:szCs w:val="21"/>
        </w:rPr>
        <w:t>2.1  Shiro</w:t>
      </w:r>
      <w:r w:rsidRPr="001B33F4">
        <w:rPr>
          <w:sz w:val="21"/>
          <w:szCs w:val="21"/>
        </w:rPr>
        <w:t>内部架构图</w:t>
      </w:r>
    </w:p>
    <w:p w14:paraId="0301CE5E" w14:textId="77777777" w:rsidR="00725E66" w:rsidRPr="001B33F4" w:rsidRDefault="00725E66">
      <w:pPr>
        <w:snapToGrid w:val="0"/>
        <w:ind w:firstLineChars="200" w:firstLine="420"/>
        <w:jc w:val="center"/>
        <w:rPr>
          <w:sz w:val="21"/>
          <w:szCs w:val="21"/>
        </w:rPr>
      </w:pPr>
    </w:p>
    <w:p w14:paraId="5255BA1A" w14:textId="77777777" w:rsidR="00646959" w:rsidRPr="001B33F4" w:rsidRDefault="00415D8E" w:rsidP="00746A86">
      <w:pPr>
        <w:snapToGrid w:val="0"/>
        <w:ind w:firstLineChars="200" w:firstLine="480"/>
      </w:pPr>
      <w:r w:rsidRPr="001B33F4">
        <w:t>Subject</w:t>
      </w:r>
      <w:r w:rsidRPr="001B33F4">
        <w:t>：主体，可以是用户也可以是程序，主体要访问系统，系统需要对主体进行认证、授权。</w:t>
      </w:r>
      <w:r w:rsidRPr="001B33F4">
        <w:t xml:space="preserve"> </w:t>
      </w:r>
    </w:p>
    <w:p w14:paraId="3DD147C5" w14:textId="77777777" w:rsidR="00646959" w:rsidRPr="001B33F4" w:rsidRDefault="00415D8E" w:rsidP="00746A86">
      <w:pPr>
        <w:snapToGrid w:val="0"/>
        <w:ind w:firstLineChars="200" w:firstLine="480"/>
      </w:pPr>
      <w:r w:rsidRPr="001B33F4">
        <w:t>Security Manager</w:t>
      </w:r>
      <w:r w:rsidRPr="001B33F4">
        <w:t>：安全管理器，主体进行认证和授权都是通过</w:t>
      </w:r>
      <w:r w:rsidRPr="001B33F4">
        <w:t>Security Manager</w:t>
      </w:r>
      <w:r w:rsidRPr="001B33F4">
        <w:t>进行。</w:t>
      </w:r>
      <w:r w:rsidRPr="001B33F4">
        <w:t xml:space="preserve"> </w:t>
      </w:r>
    </w:p>
    <w:p w14:paraId="20BB1F9E" w14:textId="77777777" w:rsidR="00646959" w:rsidRPr="001B33F4" w:rsidRDefault="00415D8E" w:rsidP="00746A86">
      <w:pPr>
        <w:snapToGrid w:val="0"/>
        <w:ind w:firstLineChars="200" w:firstLine="480"/>
      </w:pPr>
      <w:r w:rsidRPr="001B33F4">
        <w:t>Authenticator</w:t>
      </w:r>
      <w:r w:rsidRPr="001B33F4">
        <w:t>：认证器，主体进行认证最终通过</w:t>
      </w:r>
      <w:r w:rsidRPr="001B33F4">
        <w:t>Authenticator</w:t>
      </w:r>
      <w:r w:rsidRPr="001B33F4">
        <w:t>进行的。</w:t>
      </w:r>
      <w:r w:rsidRPr="001B33F4">
        <w:t xml:space="preserve"> </w:t>
      </w:r>
    </w:p>
    <w:p w14:paraId="45B8BC13" w14:textId="77777777" w:rsidR="00646959" w:rsidRPr="001B33F4" w:rsidRDefault="00415D8E" w:rsidP="00746A86">
      <w:pPr>
        <w:snapToGrid w:val="0"/>
        <w:ind w:firstLineChars="200" w:firstLine="480"/>
      </w:pPr>
      <w:r w:rsidRPr="001B33F4">
        <w:lastRenderedPageBreak/>
        <w:t>Authorizer</w:t>
      </w:r>
      <w:r w:rsidRPr="001B33F4">
        <w:t>：授权器，主体进行授权最终通过</w:t>
      </w:r>
      <w:r w:rsidRPr="001B33F4">
        <w:t>Authorizer</w:t>
      </w:r>
      <w:r w:rsidRPr="001B33F4">
        <w:t>进行的。</w:t>
      </w:r>
    </w:p>
    <w:p w14:paraId="6784C512" w14:textId="6FA72A5F" w:rsidR="00646959" w:rsidRPr="001B33F4" w:rsidRDefault="00415D8E">
      <w:pPr>
        <w:pStyle w:val="3"/>
        <w:spacing w:before="120"/>
        <w:jc w:val="left"/>
        <w:rPr>
          <w:rFonts w:ascii="Times New Roman"/>
        </w:rPr>
      </w:pPr>
      <w:bookmarkStart w:id="21" w:name="_Toc42621135"/>
      <w:r w:rsidRPr="001B33F4">
        <w:rPr>
          <w:rFonts w:ascii="Times New Roman"/>
        </w:rPr>
        <w:t>2.2.5</w:t>
      </w:r>
      <w:r w:rsidR="0031221C" w:rsidRPr="001B33F4">
        <w:rPr>
          <w:rFonts w:ascii="Times New Roman"/>
        </w:rPr>
        <w:t xml:space="preserve"> </w:t>
      </w:r>
      <w:r w:rsidR="008C175B" w:rsidRPr="001B33F4">
        <w:rPr>
          <w:rFonts w:ascii="Times New Roman"/>
        </w:rPr>
        <w:t xml:space="preserve"> </w:t>
      </w:r>
      <w:r w:rsidRPr="001B33F4">
        <w:rPr>
          <w:rFonts w:ascii="Times New Roman"/>
        </w:rPr>
        <w:t>Mybatis-generator</w:t>
      </w:r>
      <w:r w:rsidRPr="001B33F4">
        <w:rPr>
          <w:rFonts w:ascii="Times New Roman"/>
        </w:rPr>
        <w:t>逆向工程</w:t>
      </w:r>
      <w:bookmarkEnd w:id="21"/>
    </w:p>
    <w:p w14:paraId="6B89367A" w14:textId="2C3089F8" w:rsidR="00646959" w:rsidRPr="001B33F4" w:rsidRDefault="00415D8E" w:rsidP="00746A86">
      <w:pPr>
        <w:ind w:firstLineChars="200" w:firstLine="480"/>
      </w:pPr>
      <w:r w:rsidRPr="001B33F4">
        <w:t>数据持久化是指将数据永久的存储在计算机的硬盘中，而在软件开发中，通常这些数据被存储在数据库中。持久层是专门负责数据持久化的逻辑层，提供对数据库的</w:t>
      </w:r>
      <w:r w:rsidRPr="001B33F4">
        <w:t>CRUD</w:t>
      </w:r>
      <w:r w:rsidRPr="001B33F4">
        <w:t>操作。典型的持久层框架是</w:t>
      </w:r>
      <w:r w:rsidRPr="001B33F4">
        <w:t>Hibernate</w:t>
      </w:r>
      <w:r w:rsidRPr="001B33F4">
        <w:t>和</w:t>
      </w:r>
      <w:r w:rsidRPr="001B33F4">
        <w:t>Mybatis</w:t>
      </w:r>
      <w:r w:rsidR="00285649" w:rsidRPr="001B33F4">
        <w:rPr>
          <w:vertAlign w:val="superscript"/>
        </w:rPr>
        <w:t>[6]</w:t>
      </w:r>
      <w:r w:rsidRPr="001B33F4">
        <w:t>。但</w:t>
      </w:r>
      <w:r w:rsidRPr="001B33F4">
        <w:t>Mybatis</w:t>
      </w:r>
      <w:r w:rsidRPr="001B33F4">
        <w:t>的缺点也非常明显，它需要用户书写较多的</w:t>
      </w:r>
      <w:r w:rsidRPr="001B33F4">
        <w:t>SQL</w:t>
      </w:r>
      <w:r w:rsidRPr="001B33F4">
        <w:t>代码，由此就有逆向工程的技术。</w:t>
      </w:r>
      <w:r w:rsidRPr="001B33F4">
        <w:t xml:space="preserve">Spring Boot + Mybatis </w:t>
      </w:r>
      <w:r w:rsidRPr="001B33F4">
        <w:t>是目前较为流行的开发模式，以</w:t>
      </w:r>
      <w:r w:rsidRPr="001B33F4">
        <w:t xml:space="preserve"> Spring Boot + Mybatis </w:t>
      </w:r>
      <w:r w:rsidRPr="001B33F4">
        <w:t>为基础构建的企业应用越来越多，技术也逐渐成熟。</w:t>
      </w:r>
    </w:p>
    <w:p w14:paraId="09FBD897" w14:textId="7B118215" w:rsidR="00646959" w:rsidRPr="001B33F4" w:rsidRDefault="00415D8E">
      <w:pPr>
        <w:pStyle w:val="3"/>
        <w:spacing w:before="120"/>
        <w:jc w:val="left"/>
        <w:rPr>
          <w:rFonts w:ascii="Times New Roman"/>
        </w:rPr>
      </w:pPr>
      <w:bookmarkStart w:id="22" w:name="_Toc42621136"/>
      <w:r w:rsidRPr="001B33F4">
        <w:rPr>
          <w:rFonts w:ascii="Times New Roman"/>
        </w:rPr>
        <w:t>2.2.6</w:t>
      </w:r>
      <w:r w:rsidR="0031221C" w:rsidRPr="001B33F4">
        <w:rPr>
          <w:rFonts w:ascii="Times New Roman"/>
        </w:rPr>
        <w:t xml:space="preserve"> </w:t>
      </w:r>
      <w:r w:rsidR="008C175B" w:rsidRPr="001B33F4">
        <w:rPr>
          <w:rFonts w:ascii="Times New Roman"/>
        </w:rPr>
        <w:t xml:space="preserve"> </w:t>
      </w:r>
      <w:r w:rsidRPr="001B33F4">
        <w:rPr>
          <w:rFonts w:ascii="Times New Roman"/>
        </w:rPr>
        <w:t>jQuery</w:t>
      </w:r>
      <w:bookmarkEnd w:id="22"/>
    </w:p>
    <w:p w14:paraId="1DB0CC7C" w14:textId="77777777" w:rsidR="00646959" w:rsidRPr="001B33F4" w:rsidRDefault="00415D8E" w:rsidP="00746A86">
      <w:pPr>
        <w:ind w:firstLineChars="200" w:firstLine="480"/>
      </w:pPr>
      <w:r w:rsidRPr="001B33F4">
        <w:t>jQuery</w:t>
      </w:r>
      <w:r w:rsidRPr="001B33F4">
        <w:t>是一个快速、简洁的</w:t>
      </w:r>
      <w:r w:rsidRPr="001B33F4">
        <w:t xml:space="preserve"> JavaScript </w:t>
      </w:r>
      <w:r w:rsidRPr="001B33F4">
        <w:t>框架，是一种优秀的</w:t>
      </w:r>
      <w:r w:rsidRPr="001B33F4">
        <w:t>JavaScript</w:t>
      </w:r>
      <w:r w:rsidRPr="001B33F4">
        <w:t>代码库。</w:t>
      </w:r>
      <w:r w:rsidRPr="001B33F4">
        <w:t xml:space="preserve">jQuery </w:t>
      </w:r>
      <w:r w:rsidRPr="001B33F4">
        <w:t>设计要求设计者写更少的代码，同时实现更多的功能。在实际应用中，</w:t>
      </w:r>
      <w:r w:rsidRPr="001B33F4">
        <w:t>jQuery</w:t>
      </w:r>
      <w:r w:rsidRPr="001B33F4">
        <w:t>封装了</w:t>
      </w:r>
      <w:r w:rsidRPr="001B33F4">
        <w:t xml:space="preserve"> JavaScript</w:t>
      </w:r>
      <w:r w:rsidRPr="001B33F4">
        <w:t>常用的功能代码。这样，它就可以提供一种简便的</w:t>
      </w:r>
      <w:r w:rsidRPr="001B33F4">
        <w:t xml:space="preserve"> JavaScript</w:t>
      </w:r>
      <w:r w:rsidRPr="001B33F4">
        <w:t>设计模式，从而帮助开发者实现优化</w:t>
      </w:r>
      <w:r w:rsidRPr="001B33F4">
        <w:t>HTML</w:t>
      </w:r>
      <w:r w:rsidRPr="001B33F4">
        <w:t>文档操作、事件处理、动画设计和</w:t>
      </w:r>
      <w:r w:rsidRPr="001B33F4">
        <w:t>Ajax</w:t>
      </w:r>
      <w:r w:rsidRPr="001B33F4">
        <w:t>交互的目的。目前采用的</w:t>
      </w:r>
      <w:r w:rsidRPr="001B33F4">
        <w:t xml:space="preserve"> jQuery </w:t>
      </w:r>
      <w:r w:rsidRPr="001B33F4">
        <w:t>技术的特点主要包括：</w:t>
      </w:r>
      <w:r w:rsidRPr="001B33F4">
        <w:t xml:space="preserve"> </w:t>
      </w:r>
    </w:p>
    <w:p w14:paraId="22A16A4B" w14:textId="77777777" w:rsidR="00646959" w:rsidRPr="001B33F4" w:rsidRDefault="00415D8E" w:rsidP="00746A86">
      <w:pPr>
        <w:ind w:firstLineChars="200" w:firstLine="480"/>
      </w:pPr>
      <w:r w:rsidRPr="001B33F4">
        <w:t>（</w:t>
      </w:r>
      <w:r w:rsidRPr="001B33F4">
        <w:t>1</w:t>
      </w:r>
      <w:r w:rsidRPr="001B33F4">
        <w:t>）由于</w:t>
      </w:r>
      <w:r w:rsidRPr="001B33F4">
        <w:t xml:space="preserve">jQuery </w:t>
      </w:r>
      <w:r w:rsidRPr="001B33F4">
        <w:t>技术的链式语法比较独特。因此与其它的框架相比，其具有更多的短小清晰的多功能接口。</w:t>
      </w:r>
    </w:p>
    <w:p w14:paraId="37AA1196" w14:textId="77777777" w:rsidR="00646959" w:rsidRPr="001B33F4" w:rsidRDefault="00415D8E">
      <w:pPr>
        <w:pStyle w:val="1"/>
        <w:jc w:val="left"/>
        <w:rPr>
          <w:rFonts w:ascii="Times New Roman"/>
        </w:rPr>
      </w:pPr>
      <w:bookmarkStart w:id="23" w:name="_Toc42621137"/>
      <w:r w:rsidRPr="001B33F4">
        <w:rPr>
          <w:rFonts w:ascii="Times New Roman"/>
        </w:rPr>
        <w:t xml:space="preserve">3  </w:t>
      </w:r>
      <w:r w:rsidRPr="001B33F4">
        <w:rPr>
          <w:rFonts w:ascii="Times New Roman"/>
        </w:rPr>
        <w:t>需求分析</w:t>
      </w:r>
      <w:bookmarkEnd w:id="23"/>
    </w:p>
    <w:p w14:paraId="12716CBB" w14:textId="77777777" w:rsidR="00646959" w:rsidRPr="001B33F4" w:rsidRDefault="00415D8E">
      <w:pPr>
        <w:ind w:firstLineChars="200" w:firstLine="480"/>
      </w:pPr>
      <w:r w:rsidRPr="001B33F4">
        <w:t>为了确定项目开发者是否能够在最短的时间内开发出令人满意的系统，可行性分析成为软件设计的重要环节之一。项目开发者在对用户进行系统调研的基础上，对新系统的开发从经济、技术等方面进行研究和分析，最大限度地保证投资的可靠性，以保证系统最终的开发成功。</w:t>
      </w:r>
    </w:p>
    <w:p w14:paraId="67DC4F12" w14:textId="420E3021" w:rsidR="00646959" w:rsidRPr="001B33F4" w:rsidRDefault="00415D8E">
      <w:pPr>
        <w:pStyle w:val="2"/>
        <w:spacing w:before="120"/>
        <w:rPr>
          <w:rFonts w:ascii="Times New Roman"/>
        </w:rPr>
      </w:pPr>
      <w:bookmarkStart w:id="24" w:name="_Toc42621138"/>
      <w:r w:rsidRPr="001B33F4">
        <w:rPr>
          <w:rFonts w:ascii="Times New Roman"/>
        </w:rPr>
        <w:t>3.</w:t>
      </w:r>
      <w:r w:rsidR="00A13BF3" w:rsidRPr="001B33F4">
        <w:rPr>
          <w:rFonts w:ascii="Times New Roman"/>
        </w:rPr>
        <w:t>1</w:t>
      </w:r>
      <w:r w:rsidR="0031221C" w:rsidRPr="001B33F4">
        <w:rPr>
          <w:rFonts w:ascii="Times New Roman"/>
        </w:rPr>
        <w:t xml:space="preserve">  </w:t>
      </w:r>
      <w:r w:rsidRPr="001B33F4">
        <w:rPr>
          <w:rFonts w:ascii="Times New Roman"/>
        </w:rPr>
        <w:t>工程复杂性说明</w:t>
      </w:r>
      <w:bookmarkEnd w:id="24"/>
    </w:p>
    <w:p w14:paraId="09D24288" w14:textId="77777777" w:rsidR="00646959" w:rsidRPr="001B33F4" w:rsidRDefault="00415D8E" w:rsidP="00746A86">
      <w:pPr>
        <w:snapToGrid w:val="0"/>
        <w:ind w:firstLineChars="200" w:firstLine="480"/>
      </w:pPr>
      <w:r w:rsidRPr="001B33F4">
        <w:t>复杂工程问题特性要求一共</w:t>
      </w:r>
      <w:r w:rsidRPr="001B33F4">
        <w:t>7</w:t>
      </w:r>
      <w:r w:rsidRPr="001B33F4">
        <w:t>条，本系统满足第</w:t>
      </w:r>
      <w:r w:rsidRPr="001B33F4">
        <w:t>1</w:t>
      </w:r>
      <w:r w:rsidRPr="001B33F4">
        <w:t>条、第</w:t>
      </w:r>
      <w:r w:rsidRPr="001B33F4">
        <w:t>4</w:t>
      </w:r>
      <w:r w:rsidRPr="001B33F4">
        <w:t>条、第</w:t>
      </w:r>
      <w:r w:rsidRPr="001B33F4">
        <w:t>7</w:t>
      </w:r>
      <w:r w:rsidRPr="001B33F4">
        <w:t>条，具体情况如下：</w:t>
      </w:r>
    </w:p>
    <w:p w14:paraId="624F0F7B" w14:textId="77777777" w:rsidR="00646959" w:rsidRPr="001B33F4" w:rsidRDefault="00415D8E" w:rsidP="00746A86">
      <w:pPr>
        <w:snapToGrid w:val="0"/>
        <w:ind w:firstLineChars="200" w:firstLine="480"/>
      </w:pPr>
      <w:r w:rsidRPr="001B33F4">
        <w:t>（</w:t>
      </w:r>
      <w:r w:rsidRPr="001B33F4">
        <w:t>1</w:t>
      </w:r>
      <w:r w:rsidRPr="001B33F4">
        <w:t>）第一条特性要求：必须运用深入的工程原理经过分析才可能解决。</w:t>
      </w:r>
    </w:p>
    <w:p w14:paraId="0E11C4BE" w14:textId="77777777" w:rsidR="00646959" w:rsidRPr="001B33F4" w:rsidRDefault="00415D8E" w:rsidP="00746A86">
      <w:pPr>
        <w:snapToGrid w:val="0"/>
        <w:ind w:firstLineChars="200" w:firstLine="480"/>
      </w:pPr>
      <w:r w:rsidRPr="001B33F4">
        <w:t>在进行系统的开发之前，为了运用深入的原理，收集了许多资料，收集了开发所要运用的技术及工具，对所有运用的技术进行了深入的了解，并对系统进行了系统的需求分析。就业信息管理在学校管理工作中的作用越来越受到重视，而</w:t>
      </w:r>
      <w:r w:rsidRPr="001B33F4">
        <w:t>Spring Boot</w:t>
      </w:r>
      <w:r w:rsidRPr="001B33F4">
        <w:t>框架技术具备开发网站应用程序的一切解决方案，因此利用</w:t>
      </w:r>
      <w:r w:rsidRPr="001B33F4">
        <w:t>Spring Boot</w:t>
      </w:r>
      <w:r w:rsidRPr="001B33F4">
        <w:t>开发一个基于</w:t>
      </w:r>
      <w:r w:rsidRPr="001B33F4">
        <w:t>Web</w:t>
      </w:r>
      <w:r w:rsidRPr="001B33F4">
        <w:t>的</w:t>
      </w:r>
      <w:r w:rsidRPr="001B33F4">
        <w:lastRenderedPageBreak/>
        <w:t>就业管理信息系统。经过分析设置</w:t>
      </w:r>
      <w:r w:rsidRPr="001B33F4">
        <w:t>4</w:t>
      </w:r>
      <w:r w:rsidRPr="001B33F4">
        <w:t>类用户类型，共</w:t>
      </w:r>
      <w:r w:rsidRPr="001B33F4">
        <w:t>17</w:t>
      </w:r>
      <w:r w:rsidRPr="001B33F4">
        <w:t>个页面，每个模块在开发时都有自己的相应工作原理和对应问题的解决方法。</w:t>
      </w:r>
    </w:p>
    <w:p w14:paraId="39C7F539" w14:textId="3B6A44EA" w:rsidR="00646959" w:rsidRPr="001B33F4" w:rsidRDefault="00415D8E">
      <w:pPr>
        <w:pStyle w:val="2"/>
        <w:spacing w:before="120"/>
        <w:rPr>
          <w:rFonts w:ascii="Times New Roman"/>
        </w:rPr>
      </w:pPr>
      <w:bookmarkStart w:id="25" w:name="_Toc42621139"/>
      <w:r w:rsidRPr="001B33F4">
        <w:rPr>
          <w:rFonts w:ascii="Times New Roman"/>
        </w:rPr>
        <w:t>3.</w:t>
      </w:r>
      <w:r w:rsidR="00A13BF3" w:rsidRPr="001B33F4">
        <w:rPr>
          <w:rFonts w:ascii="Times New Roman"/>
        </w:rPr>
        <w:t>2</w:t>
      </w:r>
      <w:r w:rsidR="0031221C" w:rsidRPr="001B33F4">
        <w:rPr>
          <w:rFonts w:ascii="Times New Roman"/>
        </w:rPr>
        <w:t xml:space="preserve">  </w:t>
      </w:r>
      <w:r w:rsidRPr="001B33F4">
        <w:rPr>
          <w:rFonts w:ascii="Times New Roman"/>
        </w:rPr>
        <w:t>功能需求分析</w:t>
      </w:r>
      <w:bookmarkEnd w:id="25"/>
    </w:p>
    <w:p w14:paraId="47174F24" w14:textId="69B85E55" w:rsidR="00646959" w:rsidRPr="001B33F4" w:rsidRDefault="00415D8E">
      <w:pPr>
        <w:pStyle w:val="3"/>
        <w:spacing w:before="120"/>
        <w:jc w:val="left"/>
        <w:rPr>
          <w:rFonts w:ascii="Times New Roman"/>
        </w:rPr>
      </w:pPr>
      <w:bookmarkStart w:id="26" w:name="_Toc42621140"/>
      <w:r w:rsidRPr="001B33F4">
        <w:rPr>
          <w:rFonts w:ascii="Times New Roman"/>
        </w:rPr>
        <w:t>3.</w:t>
      </w:r>
      <w:r w:rsidR="00A13BF3" w:rsidRPr="001B33F4">
        <w:rPr>
          <w:rFonts w:ascii="Times New Roman"/>
        </w:rPr>
        <w:t>2</w:t>
      </w:r>
      <w:r w:rsidRPr="001B33F4">
        <w:rPr>
          <w:rFonts w:ascii="Times New Roman"/>
        </w:rPr>
        <w:t>.1</w:t>
      </w:r>
      <w:r w:rsidR="0031221C" w:rsidRPr="001B33F4">
        <w:rPr>
          <w:rFonts w:ascii="Times New Roman"/>
        </w:rPr>
        <w:t xml:space="preserve"> </w:t>
      </w:r>
      <w:r w:rsidR="008C175B" w:rsidRPr="001B33F4">
        <w:rPr>
          <w:rFonts w:ascii="Times New Roman"/>
        </w:rPr>
        <w:t xml:space="preserve"> </w:t>
      </w:r>
      <w:r w:rsidRPr="001B33F4">
        <w:rPr>
          <w:rFonts w:ascii="Times New Roman"/>
        </w:rPr>
        <w:t>用户模块</w:t>
      </w:r>
      <w:bookmarkEnd w:id="26"/>
    </w:p>
    <w:p w14:paraId="64440433" w14:textId="7300725F" w:rsidR="00646959" w:rsidRPr="001B33F4" w:rsidRDefault="00415D8E" w:rsidP="00746A86">
      <w:pPr>
        <w:snapToGrid w:val="0"/>
        <w:ind w:firstLineChars="200" w:firstLine="480"/>
      </w:pPr>
      <w:r w:rsidRPr="001B33F4">
        <w:t>结合实际使用需求，在阅读相关文献后，经过多维度分析将系统分为两大用户模块：普通用户模块，管理员用户模块，其中因权限不同：普通用户模块分为学生用户、企业用户；管理员用户模块分为超级管理员、普通管理员。这两个模块之间相互作用，相互联系。</w:t>
      </w:r>
    </w:p>
    <w:p w14:paraId="2061F67D" w14:textId="5D55A4FB" w:rsidR="00646959" w:rsidRPr="001B33F4" w:rsidRDefault="00415D8E" w:rsidP="00746A86">
      <w:pPr>
        <w:snapToGrid w:val="0"/>
        <w:ind w:firstLineChars="200" w:firstLine="480"/>
      </w:pPr>
      <w:r w:rsidRPr="001B33F4">
        <w:t>系统用户模块如图</w:t>
      </w:r>
      <w:r w:rsidRPr="001B33F4">
        <w:t>3.1</w:t>
      </w:r>
      <w:r w:rsidRPr="001B33F4">
        <w:t>所示：</w:t>
      </w:r>
    </w:p>
    <w:p w14:paraId="39A715F6" w14:textId="77777777" w:rsidR="001760E7" w:rsidRPr="001B33F4" w:rsidRDefault="001760E7">
      <w:pPr>
        <w:snapToGrid w:val="0"/>
        <w:ind w:firstLineChars="200" w:firstLine="480"/>
        <w:jc w:val="left"/>
      </w:pPr>
    </w:p>
    <w:p w14:paraId="17CF0CFB" w14:textId="17C50FF2" w:rsidR="00725E66" w:rsidRPr="001B33F4" w:rsidRDefault="00B05F40" w:rsidP="00FB4A26">
      <w:pPr>
        <w:jc w:val="center"/>
        <w:rPr>
          <w:sz w:val="21"/>
          <w:szCs w:val="21"/>
        </w:rPr>
      </w:pPr>
      <w:r w:rsidRPr="001B33F4">
        <w:rPr>
          <w:noProof/>
        </w:rPr>
        <mc:AlternateContent>
          <mc:Choice Requires="wpc">
            <w:drawing>
              <wp:inline distT="0" distB="0" distL="0" distR="0" wp14:anchorId="0B3FDF9F" wp14:editId="2D93BCF7">
                <wp:extent cx="5759450" cy="2542674"/>
                <wp:effectExtent l="0" t="0" r="0" b="0"/>
                <wp:docPr id="1027" name="画布 10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48" name="Text Box 1028"/>
                        <wps:cNvSpPr txBox="1">
                          <a:spLocks noChangeArrowheads="1"/>
                        </wps:cNvSpPr>
                        <wps:spPr bwMode="auto">
                          <a:xfrm>
                            <a:off x="1889125" y="113665"/>
                            <a:ext cx="2232025" cy="394970"/>
                          </a:xfrm>
                          <a:prstGeom prst="rect">
                            <a:avLst/>
                          </a:prstGeom>
                          <a:solidFill>
                            <a:srgbClr val="FFFFFF"/>
                          </a:solidFill>
                          <a:ln w="9525">
                            <a:solidFill>
                              <a:srgbClr val="000000"/>
                            </a:solidFill>
                            <a:miter lim="800000"/>
                            <a:headEnd/>
                            <a:tailEnd/>
                          </a:ln>
                        </wps:spPr>
                        <wps:txbx>
                          <w:txbxContent>
                            <w:p w14:paraId="393A5D94" w14:textId="2A5B11E8" w:rsidR="007B36C7" w:rsidRPr="001760E7" w:rsidRDefault="007B36C7" w:rsidP="001760E7">
                              <w:pPr>
                                <w:jc w:val="center"/>
                                <w:rPr>
                                  <w:sz w:val="21"/>
                                  <w:szCs w:val="21"/>
                                </w:rPr>
                              </w:pPr>
                              <w:r w:rsidRPr="001760E7">
                                <w:rPr>
                                  <w:rFonts w:hint="eastAsia"/>
                                  <w:sz w:val="21"/>
                                  <w:szCs w:val="21"/>
                                </w:rPr>
                                <w:t>就业信息系统用户模块</w:t>
                              </w:r>
                            </w:p>
                          </w:txbxContent>
                        </wps:txbx>
                        <wps:bodyPr rot="0" vert="horz" wrap="square" lIns="91440" tIns="108000" rIns="91440" bIns="90000" anchor="t" anchorCtr="0" upright="1">
                          <a:noAutofit/>
                        </wps:bodyPr>
                      </wps:wsp>
                      <wps:wsp>
                        <wps:cNvPr id="1149" name="Text Box 1029"/>
                        <wps:cNvSpPr txBox="1">
                          <a:spLocks noChangeArrowheads="1"/>
                        </wps:cNvSpPr>
                        <wps:spPr bwMode="auto">
                          <a:xfrm>
                            <a:off x="650240" y="995680"/>
                            <a:ext cx="1449070" cy="394970"/>
                          </a:xfrm>
                          <a:prstGeom prst="rect">
                            <a:avLst/>
                          </a:prstGeom>
                          <a:solidFill>
                            <a:srgbClr val="FFFFFF"/>
                          </a:solidFill>
                          <a:ln w="9525">
                            <a:solidFill>
                              <a:srgbClr val="000000"/>
                            </a:solidFill>
                            <a:miter lim="800000"/>
                            <a:headEnd/>
                            <a:tailEnd/>
                          </a:ln>
                        </wps:spPr>
                        <wps:txbx>
                          <w:txbxContent>
                            <w:p w14:paraId="58D5B44C" w14:textId="5350F39E" w:rsidR="007B36C7" w:rsidRPr="001760E7" w:rsidRDefault="007B36C7" w:rsidP="001760E7">
                              <w:pPr>
                                <w:jc w:val="center"/>
                                <w:rPr>
                                  <w:sz w:val="21"/>
                                  <w:szCs w:val="21"/>
                                </w:rPr>
                              </w:pPr>
                              <w:r w:rsidRPr="001760E7">
                                <w:rPr>
                                  <w:rFonts w:hint="eastAsia"/>
                                  <w:sz w:val="21"/>
                                  <w:szCs w:val="21"/>
                                </w:rPr>
                                <w:t>普通用户模块</w:t>
                              </w:r>
                            </w:p>
                          </w:txbxContent>
                        </wps:txbx>
                        <wps:bodyPr rot="0" vert="horz" wrap="square" lIns="91440" tIns="108000" rIns="91440" bIns="90000" anchor="t" anchorCtr="0" upright="1">
                          <a:noAutofit/>
                        </wps:bodyPr>
                      </wps:wsp>
                      <wps:wsp>
                        <wps:cNvPr id="1150" name="Text Box 1030"/>
                        <wps:cNvSpPr txBox="1">
                          <a:spLocks noChangeArrowheads="1"/>
                        </wps:cNvSpPr>
                        <wps:spPr bwMode="auto">
                          <a:xfrm>
                            <a:off x="3587115" y="995680"/>
                            <a:ext cx="1448435" cy="394970"/>
                          </a:xfrm>
                          <a:prstGeom prst="rect">
                            <a:avLst/>
                          </a:prstGeom>
                          <a:solidFill>
                            <a:srgbClr val="FFFFFF"/>
                          </a:solidFill>
                          <a:ln w="9525">
                            <a:solidFill>
                              <a:srgbClr val="000000"/>
                            </a:solidFill>
                            <a:miter lim="800000"/>
                            <a:headEnd/>
                            <a:tailEnd/>
                          </a:ln>
                        </wps:spPr>
                        <wps:txbx>
                          <w:txbxContent>
                            <w:p w14:paraId="0FBC4C89" w14:textId="6F80ADFE" w:rsidR="007B36C7" w:rsidRPr="001760E7" w:rsidRDefault="007B36C7" w:rsidP="001760E7">
                              <w:pPr>
                                <w:jc w:val="center"/>
                                <w:rPr>
                                  <w:sz w:val="21"/>
                                  <w:szCs w:val="21"/>
                                </w:rPr>
                              </w:pPr>
                              <w:r>
                                <w:rPr>
                                  <w:rFonts w:hint="eastAsia"/>
                                  <w:sz w:val="21"/>
                                  <w:szCs w:val="21"/>
                                </w:rPr>
                                <w:t>管理员</w:t>
                              </w:r>
                              <w:r w:rsidRPr="001760E7">
                                <w:rPr>
                                  <w:rFonts w:hint="eastAsia"/>
                                  <w:sz w:val="21"/>
                                  <w:szCs w:val="21"/>
                                </w:rPr>
                                <w:t>用户模块</w:t>
                              </w:r>
                            </w:p>
                          </w:txbxContent>
                        </wps:txbx>
                        <wps:bodyPr rot="0" vert="horz" wrap="square" lIns="91440" tIns="108000" rIns="91440" bIns="90000" anchor="t" anchorCtr="0" upright="1">
                          <a:noAutofit/>
                        </wps:bodyPr>
                      </wps:wsp>
                      <wps:wsp>
                        <wps:cNvPr id="1151" name="Text Box 1033"/>
                        <wps:cNvSpPr txBox="1">
                          <a:spLocks noChangeArrowheads="1"/>
                        </wps:cNvSpPr>
                        <wps:spPr bwMode="auto">
                          <a:xfrm>
                            <a:off x="1523365" y="2016125"/>
                            <a:ext cx="1154430" cy="394970"/>
                          </a:xfrm>
                          <a:prstGeom prst="rect">
                            <a:avLst/>
                          </a:prstGeom>
                          <a:solidFill>
                            <a:srgbClr val="FFFFFF"/>
                          </a:solidFill>
                          <a:ln w="9525">
                            <a:solidFill>
                              <a:srgbClr val="000000"/>
                            </a:solidFill>
                            <a:miter lim="800000"/>
                            <a:headEnd/>
                            <a:tailEnd/>
                          </a:ln>
                        </wps:spPr>
                        <wps:txbx>
                          <w:txbxContent>
                            <w:p w14:paraId="29BFBCA1" w14:textId="18E2F808" w:rsidR="007B36C7" w:rsidRPr="001760E7" w:rsidRDefault="007B36C7" w:rsidP="001760E7">
                              <w:pPr>
                                <w:jc w:val="center"/>
                                <w:rPr>
                                  <w:sz w:val="21"/>
                                  <w:szCs w:val="21"/>
                                </w:rPr>
                              </w:pPr>
                              <w:r>
                                <w:rPr>
                                  <w:rFonts w:hint="eastAsia"/>
                                  <w:sz w:val="21"/>
                                  <w:szCs w:val="21"/>
                                </w:rPr>
                                <w:t>学生</w:t>
                              </w:r>
                              <w:r w:rsidRPr="001760E7">
                                <w:rPr>
                                  <w:rFonts w:hint="eastAsia"/>
                                  <w:sz w:val="21"/>
                                  <w:szCs w:val="21"/>
                                </w:rPr>
                                <w:t>用户</w:t>
                              </w:r>
                            </w:p>
                          </w:txbxContent>
                        </wps:txbx>
                        <wps:bodyPr rot="0" vert="horz" wrap="square" lIns="91440" tIns="108000" rIns="91440" bIns="90000" anchor="t" anchorCtr="0" upright="1">
                          <a:noAutofit/>
                        </wps:bodyPr>
                      </wps:wsp>
                      <wps:wsp>
                        <wps:cNvPr id="1056" name="Text Box 1034"/>
                        <wps:cNvSpPr txBox="1">
                          <a:spLocks noChangeArrowheads="1"/>
                        </wps:cNvSpPr>
                        <wps:spPr bwMode="auto">
                          <a:xfrm>
                            <a:off x="52705" y="2016125"/>
                            <a:ext cx="1154430" cy="394970"/>
                          </a:xfrm>
                          <a:prstGeom prst="rect">
                            <a:avLst/>
                          </a:prstGeom>
                          <a:solidFill>
                            <a:srgbClr val="FFFFFF"/>
                          </a:solidFill>
                          <a:ln w="9525">
                            <a:solidFill>
                              <a:srgbClr val="000000"/>
                            </a:solidFill>
                            <a:miter lim="800000"/>
                            <a:headEnd/>
                            <a:tailEnd/>
                          </a:ln>
                        </wps:spPr>
                        <wps:txbx>
                          <w:txbxContent>
                            <w:p w14:paraId="607F0725" w14:textId="77777777" w:rsidR="007B36C7" w:rsidRPr="001760E7" w:rsidRDefault="007B36C7" w:rsidP="001760E7">
                              <w:pPr>
                                <w:jc w:val="center"/>
                                <w:rPr>
                                  <w:sz w:val="21"/>
                                  <w:szCs w:val="21"/>
                                </w:rPr>
                              </w:pPr>
                              <w:r>
                                <w:rPr>
                                  <w:rFonts w:hint="eastAsia"/>
                                  <w:sz w:val="21"/>
                                  <w:szCs w:val="21"/>
                                </w:rPr>
                                <w:t>企业</w:t>
                              </w:r>
                              <w:r w:rsidRPr="001760E7">
                                <w:rPr>
                                  <w:rFonts w:hint="eastAsia"/>
                                  <w:sz w:val="21"/>
                                  <w:szCs w:val="21"/>
                                </w:rPr>
                                <w:t>用户</w:t>
                              </w:r>
                            </w:p>
                          </w:txbxContent>
                        </wps:txbx>
                        <wps:bodyPr rot="0" vert="horz" wrap="square" lIns="91440" tIns="108000" rIns="91440" bIns="90000" anchor="t" anchorCtr="0" upright="1">
                          <a:noAutofit/>
                        </wps:bodyPr>
                      </wps:wsp>
                      <wps:wsp>
                        <wps:cNvPr id="1057" name="Text Box 1035"/>
                        <wps:cNvSpPr txBox="1">
                          <a:spLocks noChangeArrowheads="1"/>
                        </wps:cNvSpPr>
                        <wps:spPr bwMode="auto">
                          <a:xfrm>
                            <a:off x="3058795" y="2016125"/>
                            <a:ext cx="1154430" cy="394970"/>
                          </a:xfrm>
                          <a:prstGeom prst="rect">
                            <a:avLst/>
                          </a:prstGeom>
                          <a:solidFill>
                            <a:srgbClr val="FFFFFF"/>
                          </a:solidFill>
                          <a:ln w="9525">
                            <a:solidFill>
                              <a:srgbClr val="000000"/>
                            </a:solidFill>
                            <a:miter lim="800000"/>
                            <a:headEnd/>
                            <a:tailEnd/>
                          </a:ln>
                        </wps:spPr>
                        <wps:txbx>
                          <w:txbxContent>
                            <w:p w14:paraId="7A2E29E8" w14:textId="033B9A2C" w:rsidR="007B36C7" w:rsidRPr="001760E7" w:rsidRDefault="007B36C7" w:rsidP="001760E7">
                              <w:pPr>
                                <w:jc w:val="center"/>
                                <w:rPr>
                                  <w:sz w:val="21"/>
                                  <w:szCs w:val="21"/>
                                </w:rPr>
                              </w:pPr>
                              <w:r>
                                <w:rPr>
                                  <w:rFonts w:hint="eastAsia"/>
                                  <w:sz w:val="21"/>
                                  <w:szCs w:val="21"/>
                                </w:rPr>
                                <w:t>超级管理员</w:t>
                              </w:r>
                            </w:p>
                          </w:txbxContent>
                        </wps:txbx>
                        <wps:bodyPr rot="0" vert="horz" wrap="square" lIns="91440" tIns="108000" rIns="91440" bIns="90000" anchor="t" anchorCtr="0" upright="1">
                          <a:noAutofit/>
                        </wps:bodyPr>
                      </wps:wsp>
                      <wps:wsp>
                        <wps:cNvPr id="1058" name="Text Box 1036"/>
                        <wps:cNvSpPr txBox="1">
                          <a:spLocks noChangeArrowheads="1"/>
                        </wps:cNvSpPr>
                        <wps:spPr bwMode="auto">
                          <a:xfrm>
                            <a:off x="4541520" y="2016125"/>
                            <a:ext cx="1154430" cy="394970"/>
                          </a:xfrm>
                          <a:prstGeom prst="rect">
                            <a:avLst/>
                          </a:prstGeom>
                          <a:solidFill>
                            <a:srgbClr val="FFFFFF"/>
                          </a:solidFill>
                          <a:ln w="9525">
                            <a:solidFill>
                              <a:srgbClr val="000000"/>
                            </a:solidFill>
                            <a:miter lim="800000"/>
                            <a:headEnd/>
                            <a:tailEnd/>
                          </a:ln>
                        </wps:spPr>
                        <wps:txbx>
                          <w:txbxContent>
                            <w:p w14:paraId="3987E334" w14:textId="1731F389" w:rsidR="007B36C7" w:rsidRPr="001760E7" w:rsidRDefault="007B36C7" w:rsidP="001760E7">
                              <w:pPr>
                                <w:jc w:val="center"/>
                                <w:rPr>
                                  <w:sz w:val="21"/>
                                  <w:szCs w:val="21"/>
                                </w:rPr>
                              </w:pPr>
                              <w:r>
                                <w:rPr>
                                  <w:rFonts w:hint="eastAsia"/>
                                  <w:sz w:val="21"/>
                                  <w:szCs w:val="21"/>
                                </w:rPr>
                                <w:t>普通管理员</w:t>
                              </w:r>
                            </w:p>
                          </w:txbxContent>
                        </wps:txbx>
                        <wps:bodyPr rot="0" vert="horz" wrap="square" lIns="91440" tIns="108000" rIns="91440" bIns="90000" anchor="t" anchorCtr="0" upright="1">
                          <a:noAutofit/>
                        </wps:bodyPr>
                      </wps:wsp>
                      <wps:wsp>
                        <wps:cNvPr id="1059" name="AutoShape 1037"/>
                        <wps:cNvCnPr>
                          <a:cxnSpLocks noChangeShapeType="1"/>
                          <a:stCxn id="1148" idx="2"/>
                          <a:endCxn id="1149" idx="0"/>
                        </wps:cNvCnPr>
                        <wps:spPr bwMode="auto">
                          <a:xfrm rot="5400000">
                            <a:off x="1946275" y="-62865"/>
                            <a:ext cx="487045" cy="1630680"/>
                          </a:xfrm>
                          <a:prstGeom prst="bentConnector3">
                            <a:avLst>
                              <a:gd name="adj1" fmla="val 4993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060" name="AutoShape 1039"/>
                        <wps:cNvCnPr>
                          <a:cxnSpLocks noChangeShapeType="1"/>
                          <a:stCxn id="1148" idx="2"/>
                          <a:endCxn id="1150" idx="0"/>
                        </wps:cNvCnPr>
                        <wps:spPr bwMode="auto">
                          <a:xfrm rot="16200000" flipH="1">
                            <a:off x="3415030" y="99060"/>
                            <a:ext cx="487045" cy="1306195"/>
                          </a:xfrm>
                          <a:prstGeom prst="bentConnector3">
                            <a:avLst>
                              <a:gd name="adj1" fmla="val 4993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061" name="AutoShape 1040"/>
                        <wps:cNvCnPr>
                          <a:cxnSpLocks noChangeShapeType="1"/>
                          <a:stCxn id="1149" idx="2"/>
                          <a:endCxn id="1056" idx="0"/>
                        </wps:cNvCnPr>
                        <wps:spPr bwMode="auto">
                          <a:xfrm rot="5400000">
                            <a:off x="689610" y="1330960"/>
                            <a:ext cx="625475" cy="744855"/>
                          </a:xfrm>
                          <a:prstGeom prst="bentConnector3">
                            <a:avLst>
                              <a:gd name="adj1" fmla="val 4994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063" name="AutoShape 1041"/>
                        <wps:cNvCnPr>
                          <a:cxnSpLocks noChangeShapeType="1"/>
                          <a:stCxn id="1149" idx="2"/>
                          <a:endCxn id="1151" idx="0"/>
                        </wps:cNvCnPr>
                        <wps:spPr bwMode="auto">
                          <a:xfrm rot="16200000" flipH="1">
                            <a:off x="1424940" y="1340485"/>
                            <a:ext cx="625475" cy="725805"/>
                          </a:xfrm>
                          <a:prstGeom prst="bentConnector3">
                            <a:avLst>
                              <a:gd name="adj1" fmla="val 4994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064" name="AutoShape 1042"/>
                        <wps:cNvCnPr>
                          <a:cxnSpLocks noChangeShapeType="1"/>
                          <a:stCxn id="1150" idx="2"/>
                          <a:endCxn id="1057" idx="0"/>
                        </wps:cNvCnPr>
                        <wps:spPr bwMode="auto">
                          <a:xfrm rot="5400000">
                            <a:off x="3660775" y="1365885"/>
                            <a:ext cx="625475" cy="675640"/>
                          </a:xfrm>
                          <a:prstGeom prst="bentConnector3">
                            <a:avLst>
                              <a:gd name="adj1" fmla="val 4994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065" name="AutoShape 1043"/>
                        <wps:cNvCnPr>
                          <a:cxnSpLocks noChangeShapeType="1"/>
                          <a:stCxn id="1150" idx="2"/>
                          <a:endCxn id="1058" idx="0"/>
                        </wps:cNvCnPr>
                        <wps:spPr bwMode="auto">
                          <a:xfrm rot="16200000" flipH="1">
                            <a:off x="4402455" y="1299845"/>
                            <a:ext cx="625475" cy="807085"/>
                          </a:xfrm>
                          <a:prstGeom prst="bentConnector3">
                            <a:avLst>
                              <a:gd name="adj1" fmla="val 4994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B3FDF9F" id="画布 1027" o:spid="_x0000_s1026" editas="canvas" style="width:453.5pt;height:200.2pt;mso-position-horizontal-relative:char;mso-position-vertical-relative:line" coordsize="57594,2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">
                <v:shape id="_x0000_s1027" type="#_x0000_t75" style="position:absolute;width:57594;height:25425;visibility:visible;mso-wrap-style:square">
                  <v:fill o:detectmouseclick="t"/>
                  <v:path o:connecttype="none"/>
                </v:shape>
                <v:shapetype id="_x0000_t202" coordsize="21600,21600" o:spt="202" path="m,l,21600r21600,l21600,xe">
                  <v:stroke joinstyle="miter"/>
                  <v:path gradientshapeok="t" o:connecttype="rect"/>
                </v:shapetype>
                <v:shape id="Text Box 1028" o:spid="_x0000_s1028" type="#_x0000_t202" style="position:absolute;left:18891;top:1136;width:22320;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">
                  <v:textbox inset=",3mm,,2.5mm">
                    <w:txbxContent>
                      <w:p w14:paraId="393A5D94" w14:textId="2A5B11E8" w:rsidR="007B36C7" w:rsidRPr="001760E7" w:rsidRDefault="007B36C7" w:rsidP="001760E7">
                        <w:pPr>
                          <w:jc w:val="center"/>
                          <w:rPr>
                            <w:sz w:val="21"/>
                            <w:szCs w:val="21"/>
                          </w:rPr>
                        </w:pPr>
                        <w:r w:rsidRPr="001760E7">
                          <w:rPr>
                            <w:rFonts w:hint="eastAsia"/>
                            <w:sz w:val="21"/>
                            <w:szCs w:val="21"/>
                          </w:rPr>
                          <w:t>就业信息系统用户模块</w:t>
                        </w:r>
                      </w:p>
                    </w:txbxContent>
                  </v:textbox>
                </v:shape>
                <v:shape id="Text Box 1029" o:spid="_x0000_s1029" type="#_x0000_t202" style="position:absolute;left:6502;top:9956;width:14491;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">
                  <v:textbox inset=",3mm,,2.5mm">
                    <w:txbxContent>
                      <w:p w14:paraId="58D5B44C" w14:textId="5350F39E" w:rsidR="007B36C7" w:rsidRPr="001760E7" w:rsidRDefault="007B36C7" w:rsidP="001760E7">
                        <w:pPr>
                          <w:jc w:val="center"/>
                          <w:rPr>
                            <w:sz w:val="21"/>
                            <w:szCs w:val="21"/>
                          </w:rPr>
                        </w:pPr>
                        <w:r w:rsidRPr="001760E7">
                          <w:rPr>
                            <w:rFonts w:hint="eastAsia"/>
                            <w:sz w:val="21"/>
                            <w:szCs w:val="21"/>
                          </w:rPr>
                          <w:t>普通用户模块</w:t>
                        </w:r>
                      </w:p>
                    </w:txbxContent>
                  </v:textbox>
                </v:shape>
                <v:shape id="Text Box 1030" o:spid="_x0000_s1030" type="#_x0000_t202" style="position:absolute;left:35871;top:9956;width:14484;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">
                  <v:textbox inset=",3mm,,2.5mm">
                    <w:txbxContent>
                      <w:p w14:paraId="0FBC4C89" w14:textId="6F80ADFE" w:rsidR="007B36C7" w:rsidRPr="001760E7" w:rsidRDefault="007B36C7" w:rsidP="001760E7">
                        <w:pPr>
                          <w:jc w:val="center"/>
                          <w:rPr>
                            <w:sz w:val="21"/>
                            <w:szCs w:val="21"/>
                          </w:rPr>
                        </w:pPr>
                        <w:r>
                          <w:rPr>
                            <w:rFonts w:hint="eastAsia"/>
                            <w:sz w:val="21"/>
                            <w:szCs w:val="21"/>
                          </w:rPr>
                          <w:t>管理员</w:t>
                        </w:r>
                        <w:r w:rsidRPr="001760E7">
                          <w:rPr>
                            <w:rFonts w:hint="eastAsia"/>
                            <w:sz w:val="21"/>
                            <w:szCs w:val="21"/>
                          </w:rPr>
                          <w:t>用户模块</w:t>
                        </w:r>
                      </w:p>
                    </w:txbxContent>
                  </v:textbox>
                </v:shape>
                <v:shape id="Text Box 1033" o:spid="_x0000_s1031" type="#_x0000_t202" style="position:absolute;left:15233;top:20161;width:11544;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">
                  <v:textbox inset=",3mm,,2.5mm">
                    <w:txbxContent>
                      <w:p w14:paraId="29BFBCA1" w14:textId="18E2F808" w:rsidR="007B36C7" w:rsidRPr="001760E7" w:rsidRDefault="007B36C7" w:rsidP="001760E7">
                        <w:pPr>
                          <w:jc w:val="center"/>
                          <w:rPr>
                            <w:sz w:val="21"/>
                            <w:szCs w:val="21"/>
                          </w:rPr>
                        </w:pPr>
                        <w:r>
                          <w:rPr>
                            <w:rFonts w:hint="eastAsia"/>
                            <w:sz w:val="21"/>
                            <w:szCs w:val="21"/>
                          </w:rPr>
                          <w:t>学生</w:t>
                        </w:r>
                        <w:r w:rsidRPr="001760E7">
                          <w:rPr>
                            <w:rFonts w:hint="eastAsia"/>
                            <w:sz w:val="21"/>
                            <w:szCs w:val="21"/>
                          </w:rPr>
                          <w:t>用户</w:t>
                        </w:r>
                      </w:p>
                    </w:txbxContent>
                  </v:textbox>
                </v:shape>
                <v:shape id="Text Box 1034" o:spid="_x0000_s1032" type="#_x0000_t202" style="position:absolute;left:527;top:20161;width:11544;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">
                  <v:textbox inset=",3mm,,2.5mm">
                    <w:txbxContent>
                      <w:p w14:paraId="607F0725" w14:textId="77777777" w:rsidR="007B36C7" w:rsidRPr="001760E7" w:rsidRDefault="007B36C7" w:rsidP="001760E7">
                        <w:pPr>
                          <w:jc w:val="center"/>
                          <w:rPr>
                            <w:sz w:val="21"/>
                            <w:szCs w:val="21"/>
                          </w:rPr>
                        </w:pPr>
                        <w:r>
                          <w:rPr>
                            <w:rFonts w:hint="eastAsia"/>
                            <w:sz w:val="21"/>
                            <w:szCs w:val="21"/>
                          </w:rPr>
                          <w:t>企业</w:t>
                        </w:r>
                        <w:r w:rsidRPr="001760E7">
                          <w:rPr>
                            <w:rFonts w:hint="eastAsia"/>
                            <w:sz w:val="21"/>
                            <w:szCs w:val="21"/>
                          </w:rPr>
                          <w:t>用户</w:t>
                        </w:r>
                      </w:p>
                    </w:txbxContent>
                  </v:textbox>
                </v:shape>
                <v:shape id="Text Box 1035" o:spid="_x0000_s1033" type="#_x0000_t202" style="position:absolute;left:30587;top:20161;width:11545;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">
                  <v:textbox inset=",3mm,,2.5mm">
                    <w:txbxContent>
                      <w:p w14:paraId="7A2E29E8" w14:textId="033B9A2C" w:rsidR="007B36C7" w:rsidRPr="001760E7" w:rsidRDefault="007B36C7" w:rsidP="001760E7">
                        <w:pPr>
                          <w:jc w:val="center"/>
                          <w:rPr>
                            <w:sz w:val="21"/>
                            <w:szCs w:val="21"/>
                          </w:rPr>
                        </w:pPr>
                        <w:r>
                          <w:rPr>
                            <w:rFonts w:hint="eastAsia"/>
                            <w:sz w:val="21"/>
                            <w:szCs w:val="21"/>
                          </w:rPr>
                          <w:t>超级管理员</w:t>
                        </w:r>
                      </w:p>
                    </w:txbxContent>
                  </v:textbox>
                </v:shape>
                <v:shape id="Text Box 1036" o:spid="_x0000_s1034" type="#_x0000_t202" style="position:absolute;left:45415;top:20161;width:11544;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">
                  <v:textbox inset=",3mm,,2.5mm">
                    <w:txbxContent>
                      <w:p w14:paraId="3987E334" w14:textId="1731F389" w:rsidR="007B36C7" w:rsidRPr="001760E7" w:rsidRDefault="007B36C7" w:rsidP="001760E7">
                        <w:pPr>
                          <w:jc w:val="center"/>
                          <w:rPr>
                            <w:sz w:val="21"/>
                            <w:szCs w:val="21"/>
                          </w:rPr>
                        </w:pPr>
                        <w:r>
                          <w:rPr>
                            <w:rFonts w:hint="eastAsia"/>
                            <w:sz w:val="21"/>
                            <w:szCs w:val="21"/>
                          </w:rPr>
                          <w:t>普通管理员</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37" o:spid="_x0000_s1035" type="#_x0000_t34" style="position:absolute;left:19463;top:-630;width:4870;height:1630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" adj="10786"/>
                <v:shape id="AutoShape 1039" o:spid="_x0000_s1036" type="#_x0000_t34" style="position:absolute;left:34150;top:990;width:4870;height:130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" adj="10786"/>
                <v:shape id="AutoShape 1040" o:spid="_x0000_s1037" type="#_x0000_t34" style="position:absolute;left:6895;top:13310;width:6255;height:744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" adj="10789"/>
                <v:shape id="AutoShape 1041" o:spid="_x0000_s1038" type="#_x0000_t34" style="position:absolute;left:14248;top:13405;width:6255;height:72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" adj="10789"/>
                <v:shape id="AutoShape 1042" o:spid="_x0000_s1039" type="#_x0000_t34" style="position:absolute;left:36607;top:13658;width:6255;height:675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" adj="10789"/>
                <v:shape id="AutoShape 1043" o:spid="_x0000_s1040" type="#_x0000_t34" style="position:absolute;left:44024;top:12998;width:6255;height:80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" adj="10789"/>
                <w10:anchorlock/>
              </v:group>
            </w:pict>
          </mc:Fallback>
        </mc:AlternateContent>
      </w:r>
      <w:r w:rsidR="00415D8E" w:rsidRPr="001B33F4">
        <w:rPr>
          <w:sz w:val="21"/>
          <w:szCs w:val="21"/>
        </w:rPr>
        <w:t>图</w:t>
      </w:r>
      <w:r w:rsidR="00415D8E" w:rsidRPr="001B33F4">
        <w:rPr>
          <w:sz w:val="21"/>
          <w:szCs w:val="21"/>
        </w:rPr>
        <w:t xml:space="preserve">3.1  </w:t>
      </w:r>
      <w:r w:rsidR="00415D8E" w:rsidRPr="001B33F4">
        <w:rPr>
          <w:sz w:val="21"/>
          <w:szCs w:val="21"/>
        </w:rPr>
        <w:t>系统用户模块图</w:t>
      </w:r>
    </w:p>
    <w:p w14:paraId="7E0183F0" w14:textId="77777777" w:rsidR="00196E1B" w:rsidRPr="001B33F4" w:rsidRDefault="00196E1B" w:rsidP="00FB4A26">
      <w:pPr>
        <w:jc w:val="center"/>
        <w:rPr>
          <w:sz w:val="21"/>
          <w:szCs w:val="21"/>
        </w:rPr>
      </w:pPr>
    </w:p>
    <w:p w14:paraId="301D44D0" w14:textId="6107C2B6" w:rsidR="00646959" w:rsidRPr="001B33F4" w:rsidRDefault="00415D8E">
      <w:pPr>
        <w:pStyle w:val="3"/>
        <w:spacing w:before="120"/>
        <w:jc w:val="left"/>
        <w:rPr>
          <w:rFonts w:ascii="Times New Roman"/>
        </w:rPr>
      </w:pPr>
      <w:bookmarkStart w:id="27" w:name="_Toc42621141"/>
      <w:r w:rsidRPr="001B33F4">
        <w:rPr>
          <w:rFonts w:ascii="Times New Roman"/>
        </w:rPr>
        <w:t>3.</w:t>
      </w:r>
      <w:r w:rsidR="00A13BF3" w:rsidRPr="001B33F4">
        <w:rPr>
          <w:rFonts w:ascii="Times New Roman"/>
        </w:rPr>
        <w:t>2</w:t>
      </w:r>
      <w:r w:rsidRPr="001B33F4">
        <w:rPr>
          <w:rFonts w:ascii="Times New Roman"/>
        </w:rPr>
        <w:t>.2</w:t>
      </w:r>
      <w:r w:rsidR="0031221C" w:rsidRPr="001B33F4">
        <w:rPr>
          <w:rFonts w:ascii="Times New Roman"/>
        </w:rPr>
        <w:t xml:space="preserve"> </w:t>
      </w:r>
      <w:r w:rsidR="008C175B" w:rsidRPr="001B33F4">
        <w:rPr>
          <w:rFonts w:ascii="Times New Roman"/>
        </w:rPr>
        <w:t xml:space="preserve"> </w:t>
      </w:r>
      <w:r w:rsidRPr="001B33F4">
        <w:rPr>
          <w:rFonts w:ascii="Times New Roman"/>
        </w:rPr>
        <w:t>功能介绍</w:t>
      </w:r>
      <w:bookmarkEnd w:id="27"/>
    </w:p>
    <w:p w14:paraId="6DE59DC0" w14:textId="77777777" w:rsidR="00646959" w:rsidRPr="001B33F4" w:rsidRDefault="00415D8E" w:rsidP="00746A86">
      <w:pPr>
        <w:snapToGrid w:val="0"/>
        <w:ind w:firstLineChars="200" w:firstLine="480"/>
      </w:pPr>
      <w:r w:rsidRPr="001B33F4">
        <w:t>（</w:t>
      </w:r>
      <w:r w:rsidRPr="001B33F4">
        <w:t>1</w:t>
      </w:r>
      <w:r w:rsidRPr="001B33F4">
        <w:t>）学生用户模块主要实现功能有：</w:t>
      </w:r>
    </w:p>
    <w:p w14:paraId="1CE1C5D0" w14:textId="77777777" w:rsidR="00646959" w:rsidRPr="001B33F4" w:rsidRDefault="00415D8E" w:rsidP="00746A86">
      <w:pPr>
        <w:snapToGrid w:val="0"/>
        <w:ind w:firstLineChars="200" w:firstLine="480"/>
      </w:pPr>
      <w:r w:rsidRPr="001B33F4">
        <w:t>个人信息编辑、登录密码修改、所有职位、企业基本信息查看、职位投递、简历信息管理、常见问题查看、投递信息管理、相关信息下载（</w:t>
      </w:r>
      <w:r w:rsidRPr="001B33F4">
        <w:t>pdf</w:t>
      </w:r>
      <w:r w:rsidRPr="001B33F4">
        <w:t>、</w:t>
      </w:r>
      <w:r w:rsidRPr="001B33F4">
        <w:t>excel</w:t>
      </w:r>
      <w:r w:rsidRPr="001B33F4">
        <w:t>）。</w:t>
      </w:r>
    </w:p>
    <w:p w14:paraId="1C6E882B" w14:textId="77777777" w:rsidR="00646959" w:rsidRPr="001B33F4" w:rsidRDefault="00415D8E" w:rsidP="00746A86">
      <w:pPr>
        <w:snapToGrid w:val="0"/>
        <w:ind w:firstLineChars="200" w:firstLine="480"/>
      </w:pPr>
      <w:r w:rsidRPr="001B33F4">
        <w:t>（</w:t>
      </w:r>
      <w:r w:rsidRPr="001B33F4">
        <w:t>2</w:t>
      </w:r>
      <w:r w:rsidRPr="001B33F4">
        <w:t>）企业用户模块主要实现功能有：</w:t>
      </w:r>
    </w:p>
    <w:p w14:paraId="576A97A9" w14:textId="77777777" w:rsidR="00646959" w:rsidRPr="001B33F4" w:rsidRDefault="00415D8E" w:rsidP="00746A86">
      <w:pPr>
        <w:snapToGrid w:val="0"/>
        <w:ind w:firstLineChars="200" w:firstLine="480"/>
      </w:pPr>
      <w:r w:rsidRPr="001B33F4">
        <w:t>个人信息编辑、登录密码修改、企业信息管理、职位信息管理、常见问题查看、简历投递信息、相关信息下载（</w:t>
      </w:r>
      <w:r w:rsidRPr="001B33F4">
        <w:t>pdf</w:t>
      </w:r>
      <w:r w:rsidRPr="001B33F4">
        <w:t>、</w:t>
      </w:r>
      <w:r w:rsidRPr="001B33F4">
        <w:t>excel</w:t>
      </w:r>
      <w:r w:rsidRPr="001B33F4">
        <w:t>）。</w:t>
      </w:r>
    </w:p>
    <w:p w14:paraId="2F491785" w14:textId="77777777" w:rsidR="00646959" w:rsidRPr="001B33F4" w:rsidRDefault="00415D8E" w:rsidP="00746A86">
      <w:pPr>
        <w:snapToGrid w:val="0"/>
        <w:ind w:firstLineChars="200" w:firstLine="480"/>
      </w:pPr>
      <w:r w:rsidRPr="001B33F4">
        <w:t>（</w:t>
      </w:r>
      <w:r w:rsidRPr="001B33F4">
        <w:t>3</w:t>
      </w:r>
      <w:r w:rsidRPr="001B33F4">
        <w:t>）普通管理员模块主要实现功能有：</w:t>
      </w:r>
    </w:p>
    <w:p w14:paraId="2AEFCAF5" w14:textId="58F5A52B" w:rsidR="00646959" w:rsidRPr="001B33F4" w:rsidRDefault="00415D8E">
      <w:pPr>
        <w:pStyle w:val="2"/>
        <w:spacing w:before="120"/>
        <w:rPr>
          <w:rFonts w:ascii="Times New Roman"/>
        </w:rPr>
      </w:pPr>
      <w:bookmarkStart w:id="28" w:name="_Toc42621142"/>
      <w:r w:rsidRPr="001B33F4">
        <w:rPr>
          <w:rFonts w:ascii="Times New Roman"/>
        </w:rPr>
        <w:lastRenderedPageBreak/>
        <w:t>3.</w:t>
      </w:r>
      <w:r w:rsidR="00A13BF3" w:rsidRPr="001B33F4">
        <w:rPr>
          <w:rFonts w:ascii="Times New Roman"/>
        </w:rPr>
        <w:t>3</w:t>
      </w:r>
      <w:r w:rsidR="0031221C" w:rsidRPr="001B33F4">
        <w:rPr>
          <w:rFonts w:ascii="Times New Roman"/>
        </w:rPr>
        <w:t xml:space="preserve">  </w:t>
      </w:r>
      <w:r w:rsidRPr="001B33F4">
        <w:rPr>
          <w:rFonts w:ascii="Times New Roman"/>
        </w:rPr>
        <w:t>性能需求</w:t>
      </w:r>
      <w:bookmarkEnd w:id="28"/>
    </w:p>
    <w:p w14:paraId="4C49F577" w14:textId="77777777" w:rsidR="00646959" w:rsidRPr="001B33F4" w:rsidRDefault="00415D8E" w:rsidP="00746A86">
      <w:pPr>
        <w:snapToGrid w:val="0"/>
        <w:ind w:firstLineChars="200" w:firstLine="480"/>
      </w:pPr>
      <w:r w:rsidRPr="001B33F4">
        <w:t>（</w:t>
      </w:r>
      <w:r w:rsidRPr="001B33F4">
        <w:t>1</w:t>
      </w:r>
      <w:r w:rsidRPr="001B33F4">
        <w:t>）在精度需求上，根据实际需要，数据在输入、输出及传输的过程中要满足各种精度的需求。系统响应时间足够迅速，满足用户的要求。</w:t>
      </w:r>
    </w:p>
    <w:p w14:paraId="4C5AB59D" w14:textId="77777777" w:rsidR="00646959" w:rsidRPr="001B33F4" w:rsidRDefault="00415D8E" w:rsidP="00746A86">
      <w:pPr>
        <w:snapToGrid w:val="0"/>
        <w:ind w:firstLineChars="200" w:firstLine="480"/>
      </w:pPr>
      <w:r w:rsidRPr="001B33F4">
        <w:t>（</w:t>
      </w:r>
      <w:r w:rsidRPr="001B33F4">
        <w:t>2</w:t>
      </w:r>
      <w:r w:rsidRPr="001B33F4">
        <w:t>）适应性</w:t>
      </w:r>
    </w:p>
    <w:p w14:paraId="4EF62AA4" w14:textId="77777777" w:rsidR="00646959" w:rsidRPr="001B33F4" w:rsidRDefault="00415D8E" w:rsidP="00746A86">
      <w:pPr>
        <w:snapToGrid w:val="0"/>
        <w:ind w:firstLineChars="200" w:firstLine="480"/>
      </w:pPr>
      <w:r w:rsidRPr="001B33F4">
        <w:t>在操作方式、运行环境、软件接口或开发计划等发生变化时，应具有适应能力。</w:t>
      </w:r>
    </w:p>
    <w:p w14:paraId="54CEB0EA" w14:textId="77777777" w:rsidR="00646959" w:rsidRPr="001B33F4" w:rsidRDefault="00415D8E" w:rsidP="00746A86">
      <w:pPr>
        <w:snapToGrid w:val="0"/>
        <w:ind w:firstLineChars="200" w:firstLine="480"/>
      </w:pPr>
      <w:r w:rsidRPr="001B33F4">
        <w:t>（</w:t>
      </w:r>
      <w:r w:rsidRPr="001B33F4">
        <w:t>3</w:t>
      </w:r>
      <w:r w:rsidRPr="001B33F4">
        <w:t>）可使用性</w:t>
      </w:r>
    </w:p>
    <w:p w14:paraId="1865EAF6" w14:textId="77777777" w:rsidR="00646959" w:rsidRPr="001B33F4" w:rsidRDefault="00415D8E" w:rsidP="00746A86">
      <w:pPr>
        <w:snapToGrid w:val="0"/>
        <w:ind w:firstLineChars="200" w:firstLine="480"/>
      </w:pPr>
      <w:r w:rsidRPr="001B33F4">
        <w:t>操作界面简单明了，易于操作，对格式和数据类型限制的数据，进行验证，包括客户端验证和服务器验证，并采用错误提醒机制，提示用户输入正确数据和正确的操作系统。</w:t>
      </w:r>
    </w:p>
    <w:p w14:paraId="028CACAB" w14:textId="2BD30F95" w:rsidR="004A3C93" w:rsidRPr="001B33F4" w:rsidRDefault="004A3C93" w:rsidP="004A3C93">
      <w:pPr>
        <w:spacing w:after="220" w:line="360" w:lineRule="auto"/>
        <w:jc w:val="left"/>
        <w:outlineLvl w:val="0"/>
        <w:rPr>
          <w:rStyle w:val="10"/>
          <w:rFonts w:ascii="Times New Roman"/>
        </w:rPr>
      </w:pPr>
      <w:bookmarkStart w:id="29" w:name="_Toc42621143"/>
      <w:r w:rsidRPr="001B33F4">
        <w:rPr>
          <w:rStyle w:val="10"/>
          <w:rFonts w:ascii="Times New Roman"/>
        </w:rPr>
        <w:t>4</w:t>
      </w:r>
      <w:r w:rsidR="002D2890" w:rsidRPr="001B33F4">
        <w:rPr>
          <w:rStyle w:val="10"/>
          <w:rFonts w:ascii="Times New Roman"/>
        </w:rPr>
        <w:t xml:space="preserve">  </w:t>
      </w:r>
      <w:r w:rsidRPr="001B33F4">
        <w:rPr>
          <w:rStyle w:val="10"/>
          <w:rFonts w:ascii="Times New Roman"/>
        </w:rPr>
        <w:t>可行性分析</w:t>
      </w:r>
      <w:bookmarkEnd w:id="29"/>
    </w:p>
    <w:p w14:paraId="2C5C7AF4" w14:textId="4B8D10DE" w:rsidR="00730518" w:rsidRPr="001B33F4" w:rsidRDefault="00730518" w:rsidP="00730518">
      <w:pPr>
        <w:pStyle w:val="2"/>
        <w:snapToGrid w:val="0"/>
        <w:spacing w:before="120"/>
        <w:jc w:val="left"/>
        <w:rPr>
          <w:rFonts w:ascii="Times New Roman"/>
        </w:rPr>
      </w:pPr>
      <w:bookmarkStart w:id="30" w:name="_Toc42621144"/>
      <w:r w:rsidRPr="001B33F4">
        <w:rPr>
          <w:rFonts w:ascii="Times New Roman"/>
        </w:rPr>
        <w:t xml:space="preserve">4.1  </w:t>
      </w:r>
      <w:r w:rsidRPr="001B33F4">
        <w:rPr>
          <w:rFonts w:ascii="Times New Roman"/>
        </w:rPr>
        <w:t>经济可行性分析</w:t>
      </w:r>
      <w:bookmarkEnd w:id="30"/>
    </w:p>
    <w:p w14:paraId="72E5BD00" w14:textId="77777777" w:rsidR="00730518" w:rsidRPr="001B33F4" w:rsidRDefault="00730518" w:rsidP="00746A86">
      <w:pPr>
        <w:snapToGrid w:val="0"/>
        <w:ind w:firstLineChars="200" w:firstLine="480"/>
      </w:pPr>
      <w:r w:rsidRPr="001B33F4">
        <w:t>针对系统进行经济性评价，系统的开发环境易于搭建，使用开源的软件及技术进行开发，开发投入成本极低；高校无需对此进行过多额外的资金投入，而且本系统的成功应用后，将大大改善高校在就业信息管理方面的资金投入，显著提高相关工作人员的工作效率，所以本系统在经济上完全可行。</w:t>
      </w:r>
    </w:p>
    <w:p w14:paraId="7290AB73" w14:textId="77777777" w:rsidR="00730518" w:rsidRPr="001B33F4" w:rsidRDefault="00730518" w:rsidP="00746A86">
      <w:pPr>
        <w:snapToGrid w:val="0"/>
        <w:ind w:firstLineChars="200" w:firstLine="480"/>
      </w:pPr>
      <w:r w:rsidRPr="001B33F4">
        <w:t>由此可见，就业管理信息系统开发目标明确，在技术和经济方面都可行，因此，系统的开发是完全可行的。</w:t>
      </w:r>
    </w:p>
    <w:p w14:paraId="317AAC57" w14:textId="2B2D47CA" w:rsidR="00730518" w:rsidRPr="001B33F4" w:rsidRDefault="00730518" w:rsidP="00730518">
      <w:pPr>
        <w:pStyle w:val="2"/>
        <w:snapToGrid w:val="0"/>
        <w:spacing w:before="120"/>
        <w:jc w:val="left"/>
        <w:rPr>
          <w:rFonts w:ascii="Times New Roman"/>
        </w:rPr>
      </w:pPr>
      <w:bookmarkStart w:id="31" w:name="_Toc42621145"/>
      <w:r w:rsidRPr="001B33F4">
        <w:rPr>
          <w:rFonts w:ascii="Times New Roman"/>
        </w:rPr>
        <w:t xml:space="preserve">4.2  </w:t>
      </w:r>
      <w:r w:rsidRPr="001B33F4">
        <w:rPr>
          <w:rFonts w:ascii="Times New Roman"/>
        </w:rPr>
        <w:t>技术可行性分析</w:t>
      </w:r>
      <w:bookmarkEnd w:id="31"/>
    </w:p>
    <w:p w14:paraId="519BE888" w14:textId="16F78A20" w:rsidR="00602D98" w:rsidRPr="001B33F4" w:rsidRDefault="008C4138" w:rsidP="00746A86">
      <w:pPr>
        <w:snapToGrid w:val="0"/>
        <w:ind w:firstLineChars="200" w:firstLine="480"/>
      </w:pPr>
      <w:r w:rsidRPr="001B33F4">
        <w:t>技术可行性分析从软、硬件的性能要求及环境条件、根据用户提出的系统功能从技术角度研究实现系统的可能性。</w:t>
      </w:r>
    </w:p>
    <w:p w14:paraId="7D164554" w14:textId="22CEEDB8" w:rsidR="008C4138" w:rsidRPr="001B33F4" w:rsidRDefault="008C4138" w:rsidP="00746A86">
      <w:pPr>
        <w:snapToGrid w:val="0"/>
        <w:ind w:firstLineChars="200" w:firstLine="480"/>
      </w:pPr>
      <w:r w:rsidRPr="001B33F4">
        <w:t>从系统功能需求看，根据前期调研，高校就业管理工作的需求，本系统的功能需要包含基本功能的菜单管理、角色管理、用户管理，业务功能不同角色进入系统，执行响应操作如简历信息维护、企业信息维护、发布职位、投递职位、导出统计数据等。</w:t>
      </w:r>
    </w:p>
    <w:p w14:paraId="66BF1CC8" w14:textId="4B010936" w:rsidR="00646959" w:rsidRPr="001B33F4" w:rsidRDefault="00415D8E">
      <w:pPr>
        <w:spacing w:after="220" w:line="360" w:lineRule="auto"/>
        <w:jc w:val="left"/>
        <w:outlineLvl w:val="0"/>
        <w:rPr>
          <w:rFonts w:eastAsia="黑体"/>
          <w:sz w:val="28"/>
          <w:szCs w:val="28"/>
        </w:rPr>
      </w:pPr>
      <w:r w:rsidRPr="001B33F4">
        <w:rPr>
          <w:rFonts w:eastAsia="黑体"/>
          <w:bCs/>
          <w:kern w:val="44"/>
          <w:sz w:val="30"/>
          <w:szCs w:val="30"/>
        </w:rPr>
        <w:br w:type="page"/>
      </w:r>
      <w:bookmarkStart w:id="32" w:name="_Toc42621146"/>
      <w:r w:rsidR="004A3C93" w:rsidRPr="001B33F4">
        <w:rPr>
          <w:rStyle w:val="10"/>
          <w:rFonts w:ascii="Times New Roman"/>
        </w:rPr>
        <w:lastRenderedPageBreak/>
        <w:t>5</w:t>
      </w:r>
      <w:r w:rsidR="002D2890" w:rsidRPr="001B33F4">
        <w:rPr>
          <w:rStyle w:val="10"/>
          <w:rFonts w:ascii="Times New Roman"/>
        </w:rPr>
        <w:t xml:space="preserve">  </w:t>
      </w:r>
      <w:r w:rsidRPr="001B33F4">
        <w:rPr>
          <w:rStyle w:val="10"/>
          <w:rFonts w:ascii="Times New Roman"/>
        </w:rPr>
        <w:t>总体分析与设计</w:t>
      </w:r>
      <w:bookmarkEnd w:id="32"/>
    </w:p>
    <w:p w14:paraId="4CC018A5" w14:textId="4168C9E5" w:rsidR="00646959" w:rsidRPr="001B33F4" w:rsidRDefault="004A3C93" w:rsidP="00602D98">
      <w:pPr>
        <w:pStyle w:val="2"/>
        <w:spacing w:before="120"/>
        <w:jc w:val="left"/>
        <w:rPr>
          <w:rFonts w:ascii="Times New Roman"/>
        </w:rPr>
      </w:pPr>
      <w:bookmarkStart w:id="33" w:name="_Toc42621147"/>
      <w:r w:rsidRPr="001B33F4">
        <w:rPr>
          <w:rFonts w:ascii="Times New Roman"/>
        </w:rPr>
        <w:t xml:space="preserve">5.1  </w:t>
      </w:r>
      <w:r w:rsidRPr="001B33F4">
        <w:rPr>
          <w:rFonts w:ascii="Times New Roman"/>
        </w:rPr>
        <w:t>设计思路</w:t>
      </w:r>
      <w:bookmarkEnd w:id="33"/>
    </w:p>
    <w:p w14:paraId="007E52AE" w14:textId="77777777" w:rsidR="00646959" w:rsidRPr="001B33F4" w:rsidRDefault="00415D8E" w:rsidP="00746A86">
      <w:pPr>
        <w:snapToGrid w:val="0"/>
        <w:ind w:firstLineChars="200" w:firstLine="480"/>
      </w:pPr>
      <w:r w:rsidRPr="001B33F4">
        <w:t>按软件工程的螺旋模型进行开发，开发过程中不断更新需求分析，使预期成果更接近目标。目标系统主要能实现前台展示和后台管理。先按需求分析设计良好的数据库，基于</w:t>
      </w:r>
      <w:r w:rsidRPr="001B33F4">
        <w:t>B/S</w:t>
      </w:r>
      <w:r w:rsidRPr="001B33F4">
        <w:t>模式设计，按模块逐步开发相应功能并完善。</w:t>
      </w:r>
    </w:p>
    <w:p w14:paraId="09367D6F" w14:textId="77777777" w:rsidR="00646959" w:rsidRPr="001B33F4" w:rsidRDefault="00415D8E" w:rsidP="00746A86">
      <w:pPr>
        <w:snapToGrid w:val="0"/>
        <w:ind w:firstLineChars="200" w:firstLine="480"/>
      </w:pPr>
      <w:r w:rsidRPr="001B33F4">
        <w:t>（</w:t>
      </w:r>
      <w:r w:rsidRPr="001B33F4">
        <w:t>1</w:t>
      </w:r>
      <w:r w:rsidRPr="001B33F4">
        <w:t>）需求分析</w:t>
      </w:r>
    </w:p>
    <w:p w14:paraId="0A76C2DA" w14:textId="77777777" w:rsidR="00646959" w:rsidRPr="001B33F4" w:rsidRDefault="00415D8E" w:rsidP="00746A86">
      <w:pPr>
        <w:snapToGrid w:val="0"/>
        <w:ind w:firstLineChars="200" w:firstLine="480"/>
      </w:pPr>
      <w:r w:rsidRPr="001B33F4">
        <w:t>了解并熟悉就业工作管理流程，调查分析实际需求并进行汇总，形成毕业设计需求分析报告。</w:t>
      </w:r>
    </w:p>
    <w:p w14:paraId="091DD4AB" w14:textId="77777777" w:rsidR="00646959" w:rsidRPr="001B33F4" w:rsidRDefault="00415D8E" w:rsidP="00746A86">
      <w:pPr>
        <w:snapToGrid w:val="0"/>
        <w:ind w:firstLineChars="200" w:firstLine="480"/>
      </w:pPr>
      <w:r w:rsidRPr="001B33F4">
        <w:t>（</w:t>
      </w:r>
      <w:r w:rsidRPr="001B33F4">
        <w:t>2</w:t>
      </w:r>
      <w:r w:rsidRPr="001B33F4">
        <w:t>）数据库设计与建立</w:t>
      </w:r>
    </w:p>
    <w:p w14:paraId="58744713" w14:textId="77777777" w:rsidR="00646959" w:rsidRPr="001B33F4" w:rsidRDefault="00415D8E" w:rsidP="00746A86">
      <w:pPr>
        <w:snapToGrid w:val="0"/>
        <w:ind w:firstLineChars="200" w:firstLine="480"/>
      </w:pPr>
      <w:r w:rsidRPr="001B33F4">
        <w:t>获取数据字典基础数据，根据需求分析合理设计数据库。</w:t>
      </w:r>
    </w:p>
    <w:p w14:paraId="7FD786C4" w14:textId="77777777" w:rsidR="00646959" w:rsidRPr="001B33F4" w:rsidRDefault="00415D8E" w:rsidP="00746A86">
      <w:pPr>
        <w:snapToGrid w:val="0"/>
        <w:ind w:firstLineChars="200" w:firstLine="480"/>
      </w:pPr>
      <w:r w:rsidRPr="001B33F4">
        <w:t>（</w:t>
      </w:r>
      <w:r w:rsidRPr="001B33F4">
        <w:t>3</w:t>
      </w:r>
      <w:r w:rsidRPr="001B33F4">
        <w:t>）搭建系统框架</w:t>
      </w:r>
    </w:p>
    <w:p w14:paraId="0A5A1414" w14:textId="2D82851F" w:rsidR="00646959" w:rsidRPr="001B33F4" w:rsidRDefault="00415D8E" w:rsidP="00746A86">
      <w:pPr>
        <w:snapToGrid w:val="0"/>
        <w:ind w:firstLineChars="200" w:firstLine="480"/>
      </w:pPr>
      <w:r w:rsidRPr="001B33F4">
        <w:t>采用</w:t>
      </w:r>
      <w:r w:rsidRPr="001B33F4">
        <w:t>Spring Boot</w:t>
      </w:r>
      <w:r w:rsidRPr="001B33F4">
        <w:t>框架结合</w:t>
      </w:r>
      <w:r w:rsidRPr="001B33F4">
        <w:t>MyBatis-generator</w:t>
      </w:r>
      <w:r w:rsidRPr="001B33F4">
        <w:t>自动生成插件设计，运用</w:t>
      </w:r>
      <w:r w:rsidRPr="001B33F4">
        <w:t>Tyhme</w:t>
      </w:r>
      <w:r w:rsidR="008809FD" w:rsidRPr="001B33F4">
        <w:t>lea</w:t>
      </w:r>
      <w:r w:rsidRPr="001B33F4">
        <w:t>f</w:t>
      </w:r>
      <w:r w:rsidRPr="001B33F4">
        <w:t>模板引擎和</w:t>
      </w:r>
      <w:r w:rsidRPr="001B33F4">
        <w:t>Layui</w:t>
      </w:r>
      <w:r w:rsidRPr="001B33F4">
        <w:t>前端框架进行页面效果及内容设计，确定界面风格，搭建系统框架。</w:t>
      </w:r>
    </w:p>
    <w:p w14:paraId="3CC0F4F2" w14:textId="77777777" w:rsidR="00646959" w:rsidRPr="001B33F4" w:rsidRDefault="00415D8E" w:rsidP="00746A86">
      <w:pPr>
        <w:snapToGrid w:val="0"/>
        <w:ind w:firstLineChars="200" w:firstLine="480"/>
      </w:pPr>
      <w:r w:rsidRPr="001B33F4">
        <w:t>（</w:t>
      </w:r>
      <w:r w:rsidRPr="001B33F4">
        <w:t>4</w:t>
      </w:r>
      <w:r w:rsidRPr="001B33F4">
        <w:t>）程序设计</w:t>
      </w:r>
    </w:p>
    <w:p w14:paraId="5181ABCC" w14:textId="77777777" w:rsidR="00646959" w:rsidRPr="001B33F4" w:rsidRDefault="00415D8E" w:rsidP="00746A86">
      <w:pPr>
        <w:snapToGrid w:val="0"/>
        <w:ind w:firstLineChars="200" w:firstLine="480"/>
      </w:pPr>
      <w:r w:rsidRPr="001B33F4">
        <w:t>按照功能模块进行程序设计，实现前台展示和系统功能。</w:t>
      </w:r>
    </w:p>
    <w:p w14:paraId="76A8A0AD" w14:textId="77777777" w:rsidR="00646959" w:rsidRPr="001B33F4" w:rsidRDefault="00415D8E" w:rsidP="00746A86">
      <w:pPr>
        <w:snapToGrid w:val="0"/>
        <w:ind w:firstLineChars="200" w:firstLine="480"/>
      </w:pPr>
      <w:r w:rsidRPr="001B33F4">
        <w:t>（</w:t>
      </w:r>
      <w:r w:rsidRPr="001B33F4">
        <w:t>5</w:t>
      </w:r>
      <w:r w:rsidRPr="001B33F4">
        <w:t>）系统测试</w:t>
      </w:r>
    </w:p>
    <w:p w14:paraId="3E28F872" w14:textId="77777777" w:rsidR="00646959" w:rsidRPr="001B33F4" w:rsidRDefault="00415D8E" w:rsidP="00746A86">
      <w:pPr>
        <w:snapToGrid w:val="0"/>
        <w:ind w:firstLineChars="200" w:firstLine="480"/>
      </w:pPr>
      <w:r w:rsidRPr="001B33F4">
        <w:t>制定测试计划，从功能测试、多个浏览器兼容性测试等几方面入手对系统进行测试并完善系统功能。</w:t>
      </w:r>
    </w:p>
    <w:p w14:paraId="44D000F6" w14:textId="75F10D0D" w:rsidR="00646959" w:rsidRPr="001B33F4" w:rsidRDefault="004A3C93">
      <w:pPr>
        <w:pStyle w:val="2"/>
        <w:spacing w:before="120"/>
        <w:jc w:val="left"/>
        <w:rPr>
          <w:rFonts w:ascii="Times New Roman"/>
        </w:rPr>
      </w:pPr>
      <w:bookmarkStart w:id="34" w:name="_Toc42621148"/>
      <w:r w:rsidRPr="001B33F4">
        <w:rPr>
          <w:rFonts w:ascii="Times New Roman"/>
        </w:rPr>
        <w:t>5</w:t>
      </w:r>
      <w:r w:rsidR="00415D8E" w:rsidRPr="001B33F4">
        <w:rPr>
          <w:rFonts w:ascii="Times New Roman"/>
        </w:rPr>
        <w:t>.2</w:t>
      </w:r>
      <w:r w:rsidR="0031221C" w:rsidRPr="001B33F4">
        <w:rPr>
          <w:rFonts w:ascii="Times New Roman"/>
        </w:rPr>
        <w:t xml:space="preserve">  </w:t>
      </w:r>
      <w:r w:rsidR="00415D8E" w:rsidRPr="001B33F4">
        <w:rPr>
          <w:rFonts w:ascii="Times New Roman"/>
        </w:rPr>
        <w:t>系统主要设计目标</w:t>
      </w:r>
      <w:bookmarkEnd w:id="34"/>
    </w:p>
    <w:p w14:paraId="7AC1A525" w14:textId="77777777" w:rsidR="00646959" w:rsidRPr="001B33F4" w:rsidRDefault="00415D8E" w:rsidP="00746A86">
      <w:pPr>
        <w:snapToGrid w:val="0"/>
        <w:ind w:firstLineChars="200" w:firstLine="480"/>
      </w:pPr>
      <w:r w:rsidRPr="001B33F4">
        <w:t>作为高校重要的管理信息系统，就业信息系统需要长期、稳健的提供服务；系统的服务对象的计算机水平也参差不齐。因此，系统设计时至少应满足以下主要目标：</w:t>
      </w:r>
    </w:p>
    <w:p w14:paraId="71E97D17" w14:textId="77777777" w:rsidR="00646959" w:rsidRPr="001B33F4" w:rsidRDefault="00415D8E" w:rsidP="00746A86">
      <w:pPr>
        <w:snapToGrid w:val="0"/>
        <w:ind w:firstLineChars="200" w:firstLine="480"/>
      </w:pPr>
      <w:r w:rsidRPr="001B33F4">
        <w:t>（</w:t>
      </w:r>
      <w:r w:rsidRPr="001B33F4">
        <w:t>1</w:t>
      </w:r>
      <w:r w:rsidRPr="001B33F4">
        <w:t>）可靠性</w:t>
      </w:r>
    </w:p>
    <w:p w14:paraId="2570D6EA" w14:textId="77777777" w:rsidR="00646959" w:rsidRPr="001B33F4" w:rsidRDefault="00415D8E" w:rsidP="00746A86">
      <w:pPr>
        <w:snapToGrid w:val="0"/>
        <w:ind w:firstLineChars="200" w:firstLine="480"/>
      </w:pPr>
      <w:r w:rsidRPr="001B33F4">
        <w:t>系统在运行中不发生或者极少发生故障，在偶尔事故及操作失误时，系统应具有较强的自动恢复能力，而不应造成系统死锁、信息丢失或者损坏。</w:t>
      </w:r>
    </w:p>
    <w:p w14:paraId="74F196B6" w14:textId="77777777" w:rsidR="00646959" w:rsidRPr="001B33F4" w:rsidRDefault="00415D8E" w:rsidP="00746A86">
      <w:pPr>
        <w:snapToGrid w:val="0"/>
        <w:ind w:firstLineChars="200" w:firstLine="480"/>
      </w:pPr>
      <w:r w:rsidRPr="001B33F4">
        <w:t>（</w:t>
      </w:r>
      <w:r w:rsidRPr="001B33F4">
        <w:t>2</w:t>
      </w:r>
      <w:r w:rsidRPr="001B33F4">
        <w:t>）实用性</w:t>
      </w:r>
    </w:p>
    <w:p w14:paraId="732FBDCC" w14:textId="77777777" w:rsidR="00646959" w:rsidRPr="001B33F4" w:rsidRDefault="00415D8E" w:rsidP="00746A86">
      <w:pPr>
        <w:snapToGrid w:val="0"/>
        <w:ind w:firstLineChars="200" w:firstLine="480"/>
      </w:pPr>
      <w:r w:rsidRPr="001B33F4">
        <w:t>就业信息系统的开发应将系统的实用性放在首要位置，系统设计应具有最大限度的高速处理、海量存储能力，在软件设计中，以方便用户使用为标准，做到统一界面风格，并并且各个级别的用户可以很方便的对信息进行管理，根据自己的需求方便、快捷的查找到相应的信息。所采用的操作和工作方式应符合人们的日常工作习惯。</w:t>
      </w:r>
    </w:p>
    <w:p w14:paraId="09913AB7" w14:textId="77777777" w:rsidR="00646959" w:rsidRPr="001B33F4" w:rsidRDefault="00415D8E" w:rsidP="00746A86">
      <w:pPr>
        <w:snapToGrid w:val="0"/>
        <w:ind w:firstLineChars="200" w:firstLine="480"/>
      </w:pPr>
      <w:r w:rsidRPr="001B33F4">
        <w:t>（</w:t>
      </w:r>
      <w:r w:rsidRPr="001B33F4">
        <w:t>3</w:t>
      </w:r>
      <w:r w:rsidRPr="001B33F4">
        <w:t>）安全性</w:t>
      </w:r>
    </w:p>
    <w:p w14:paraId="23863ED9" w14:textId="77777777" w:rsidR="00646959" w:rsidRPr="001B33F4" w:rsidRDefault="00415D8E" w:rsidP="00746A86">
      <w:pPr>
        <w:snapToGrid w:val="0"/>
        <w:ind w:firstLineChars="200" w:firstLine="480"/>
      </w:pPr>
      <w:r w:rsidRPr="001B33F4">
        <w:lastRenderedPageBreak/>
        <w:t>就业信息系统涉及到每个学生、企业的信息，因此对系统的安全要求非常高。一方面要保证数据的一致性，另一方面要保证数据在正常情况下丢失减少到最低限度。因此数据库信息必须能够保证数据的安全性，并充分利用数据库的数据维护工具，便于对系统数据的备份、恢复，提高系统的安全性。</w:t>
      </w:r>
    </w:p>
    <w:p w14:paraId="7025BF6E" w14:textId="00607DEF" w:rsidR="00646959" w:rsidRPr="001B33F4" w:rsidRDefault="00415D8E" w:rsidP="00746A86">
      <w:pPr>
        <w:snapToGrid w:val="0"/>
        <w:ind w:firstLineChars="200" w:firstLine="480"/>
      </w:pPr>
      <w:r w:rsidRPr="001B33F4">
        <w:t>（</w:t>
      </w:r>
      <w:r w:rsidRPr="001B33F4">
        <w:t>4</w:t>
      </w:r>
      <w:r w:rsidRPr="001B33F4">
        <w:t>）交互和界面友好</w:t>
      </w:r>
    </w:p>
    <w:p w14:paraId="732DCC6E" w14:textId="001732A7" w:rsidR="00646959" w:rsidRPr="001B33F4" w:rsidRDefault="00415D8E" w:rsidP="00746A86">
      <w:pPr>
        <w:snapToGrid w:val="0"/>
        <w:ind w:firstLineChars="200" w:firstLine="480"/>
      </w:pPr>
      <w:r w:rsidRPr="001B33F4">
        <w:t>就业信息系统是一个交互的系统，要能及时更新企业、职位信息等，及时发布各项最新信息。这要求与数据有良好的连接，并要求系统开发必须按照科学开发的原则</w:t>
      </w:r>
      <w:r w:rsidR="00746A86" w:rsidRPr="001B33F4">
        <w:t>。</w:t>
      </w:r>
    </w:p>
    <w:p w14:paraId="3F088056" w14:textId="67C31EBE" w:rsidR="00646959" w:rsidRPr="001B33F4" w:rsidRDefault="004A3C93">
      <w:pPr>
        <w:pStyle w:val="2"/>
        <w:spacing w:before="120"/>
        <w:jc w:val="left"/>
        <w:rPr>
          <w:rFonts w:ascii="Times New Roman"/>
        </w:rPr>
      </w:pPr>
      <w:bookmarkStart w:id="35" w:name="_Toc42621149"/>
      <w:r w:rsidRPr="001B33F4">
        <w:rPr>
          <w:rFonts w:ascii="Times New Roman"/>
        </w:rPr>
        <w:t>5</w:t>
      </w:r>
      <w:r w:rsidR="00415D8E" w:rsidRPr="001B33F4">
        <w:rPr>
          <w:rFonts w:ascii="Times New Roman"/>
        </w:rPr>
        <w:t>.3</w:t>
      </w:r>
      <w:r w:rsidR="0031221C" w:rsidRPr="001B33F4">
        <w:rPr>
          <w:rFonts w:ascii="Times New Roman"/>
        </w:rPr>
        <w:t xml:space="preserve">  </w:t>
      </w:r>
      <w:r w:rsidR="00415D8E" w:rsidRPr="001B33F4">
        <w:rPr>
          <w:rFonts w:ascii="Times New Roman"/>
        </w:rPr>
        <w:t>系统功能结构</w:t>
      </w:r>
      <w:bookmarkEnd w:id="35"/>
    </w:p>
    <w:p w14:paraId="44303E21" w14:textId="1FCE73EF" w:rsidR="00646959" w:rsidRPr="001B33F4" w:rsidRDefault="00415D8E" w:rsidP="00746A86">
      <w:pPr>
        <w:snapToGrid w:val="0"/>
        <w:ind w:firstLineChars="200" w:firstLine="480"/>
      </w:pPr>
      <w:r w:rsidRPr="001B33F4">
        <w:t>本系统的</w:t>
      </w:r>
      <w:r w:rsidR="0017135E">
        <w:rPr>
          <w:rFonts w:hint="eastAsia"/>
        </w:rPr>
        <w:t>就业信息系统</w:t>
      </w:r>
      <w:r w:rsidR="00EC745D">
        <w:rPr>
          <w:rFonts w:hint="eastAsia"/>
        </w:rPr>
        <w:t>企业</w:t>
      </w:r>
      <w:r w:rsidR="0017135E">
        <w:rPr>
          <w:rFonts w:hint="eastAsia"/>
        </w:rPr>
        <w:t>用户端</w:t>
      </w:r>
      <w:r w:rsidRPr="001B33F4">
        <w:t>功能结构图如图</w:t>
      </w:r>
      <w:r w:rsidR="004A3C93" w:rsidRPr="001B33F4">
        <w:t>5</w:t>
      </w:r>
      <w:r w:rsidRPr="001B33F4">
        <w:t>.1</w:t>
      </w:r>
      <w:r w:rsidR="0017135E">
        <w:rPr>
          <w:rFonts w:hint="eastAsia"/>
        </w:rPr>
        <w:t>。</w:t>
      </w:r>
    </w:p>
    <w:p w14:paraId="64748485" w14:textId="77777777" w:rsidR="00E3175A" w:rsidRPr="001B33F4" w:rsidRDefault="00E3175A">
      <w:pPr>
        <w:snapToGrid w:val="0"/>
        <w:ind w:firstLineChars="200" w:firstLine="480"/>
        <w:jc w:val="left"/>
      </w:pPr>
    </w:p>
    <w:p w14:paraId="6CD0914E" w14:textId="4CBB1F8A" w:rsidR="001E2739" w:rsidRPr="001B33F4" w:rsidRDefault="00E3175A">
      <w:pPr>
        <w:snapToGrid w:val="0"/>
        <w:jc w:val="left"/>
      </w:pPr>
      <w:r w:rsidRPr="001B33F4">
        <w:rPr>
          <w:noProof/>
        </w:rPr>
        <mc:AlternateContent>
          <mc:Choice Requires="wpc">
            <w:drawing>
              <wp:inline distT="0" distB="0" distL="0" distR="0" wp14:anchorId="6F547A96" wp14:editId="66E7D4AF">
                <wp:extent cx="5759450" cy="2247900"/>
                <wp:effectExtent l="0" t="0" r="0" b="0"/>
                <wp:docPr id="1259" name="画布 12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45" name="Text Box 1149"/>
                        <wps:cNvSpPr txBox="1">
                          <a:spLocks noChangeArrowheads="1"/>
                        </wps:cNvSpPr>
                        <wps:spPr bwMode="auto">
                          <a:xfrm>
                            <a:off x="2329180" y="922655"/>
                            <a:ext cx="1449070" cy="394970"/>
                          </a:xfrm>
                          <a:prstGeom prst="rect">
                            <a:avLst/>
                          </a:prstGeom>
                          <a:solidFill>
                            <a:srgbClr val="FFFFFF"/>
                          </a:solidFill>
                          <a:ln w="9525">
                            <a:solidFill>
                              <a:srgbClr val="000000"/>
                            </a:solidFill>
                            <a:miter lim="800000"/>
                            <a:headEnd/>
                            <a:tailEnd/>
                          </a:ln>
                        </wps:spPr>
                        <wps:txbx>
                          <w:txbxContent>
                            <w:p w14:paraId="0E19DD7F" w14:textId="77777777" w:rsidR="007B36C7" w:rsidRPr="001760E7" w:rsidRDefault="007B36C7" w:rsidP="00E3175A">
                              <w:pPr>
                                <w:jc w:val="center"/>
                                <w:rPr>
                                  <w:sz w:val="21"/>
                                  <w:szCs w:val="21"/>
                                </w:rPr>
                              </w:pPr>
                              <w:r>
                                <w:rPr>
                                  <w:rFonts w:hint="eastAsia"/>
                                  <w:sz w:val="21"/>
                                  <w:szCs w:val="21"/>
                                </w:rPr>
                                <w:t>就业信息管理</w:t>
                              </w:r>
                            </w:p>
                          </w:txbxContent>
                        </wps:txbx>
                        <wps:bodyPr rot="0" vert="horz" wrap="square" lIns="91440" tIns="108000" rIns="91440" bIns="90000" anchor="t" anchorCtr="0" upright="1">
                          <a:noAutofit/>
                        </wps:bodyPr>
                      </wps:wsp>
                      <wps:wsp>
                        <wps:cNvPr id="1248" name="Text Box 1161"/>
                        <wps:cNvSpPr txBox="1">
                          <a:spLocks noChangeArrowheads="1"/>
                        </wps:cNvSpPr>
                        <wps:spPr bwMode="auto">
                          <a:xfrm>
                            <a:off x="4129405" y="215900"/>
                            <a:ext cx="1449070" cy="394970"/>
                          </a:xfrm>
                          <a:prstGeom prst="rect">
                            <a:avLst/>
                          </a:prstGeom>
                          <a:solidFill>
                            <a:srgbClr val="FFFFFF"/>
                          </a:solidFill>
                          <a:ln w="9525">
                            <a:solidFill>
                              <a:srgbClr val="000000"/>
                            </a:solidFill>
                            <a:miter lim="800000"/>
                            <a:headEnd/>
                            <a:tailEnd/>
                          </a:ln>
                        </wps:spPr>
                        <wps:txbx>
                          <w:txbxContent>
                            <w:p w14:paraId="1152FC60" w14:textId="77777777" w:rsidR="007B36C7" w:rsidRPr="001760E7" w:rsidRDefault="007B36C7" w:rsidP="00E3175A">
                              <w:pPr>
                                <w:jc w:val="center"/>
                                <w:rPr>
                                  <w:sz w:val="21"/>
                                  <w:szCs w:val="21"/>
                                </w:rPr>
                              </w:pPr>
                              <w:r>
                                <w:rPr>
                                  <w:rFonts w:hint="eastAsia"/>
                                  <w:sz w:val="21"/>
                                  <w:szCs w:val="21"/>
                                </w:rPr>
                                <w:t>学历信息设置</w:t>
                              </w:r>
                            </w:p>
                          </w:txbxContent>
                        </wps:txbx>
                        <wps:bodyPr rot="0" vert="horz" wrap="square" lIns="91440" tIns="108000" rIns="91440" bIns="90000" anchor="t" anchorCtr="0" upright="1">
                          <a:noAutofit/>
                        </wps:bodyPr>
                      </wps:wsp>
                      <wps:wsp>
                        <wps:cNvPr id="1249" name="Text Box 1162"/>
                        <wps:cNvSpPr txBox="1">
                          <a:spLocks noChangeArrowheads="1"/>
                        </wps:cNvSpPr>
                        <wps:spPr bwMode="auto">
                          <a:xfrm>
                            <a:off x="4129405" y="678815"/>
                            <a:ext cx="1449070" cy="394970"/>
                          </a:xfrm>
                          <a:prstGeom prst="rect">
                            <a:avLst/>
                          </a:prstGeom>
                          <a:solidFill>
                            <a:srgbClr val="FFFFFF"/>
                          </a:solidFill>
                          <a:ln w="9525">
                            <a:solidFill>
                              <a:srgbClr val="000000"/>
                            </a:solidFill>
                            <a:miter lim="800000"/>
                            <a:headEnd/>
                            <a:tailEnd/>
                          </a:ln>
                        </wps:spPr>
                        <wps:txbx>
                          <w:txbxContent>
                            <w:p w14:paraId="37A89AEF" w14:textId="77777777" w:rsidR="007B36C7" w:rsidRPr="001760E7" w:rsidRDefault="007B36C7" w:rsidP="00E3175A">
                              <w:pPr>
                                <w:jc w:val="center"/>
                                <w:rPr>
                                  <w:sz w:val="21"/>
                                  <w:szCs w:val="21"/>
                                </w:rPr>
                              </w:pPr>
                              <w:r>
                                <w:rPr>
                                  <w:rFonts w:hint="eastAsia"/>
                                  <w:sz w:val="21"/>
                                  <w:szCs w:val="21"/>
                                </w:rPr>
                                <w:t>用户等级信息设置</w:t>
                              </w:r>
                            </w:p>
                          </w:txbxContent>
                        </wps:txbx>
                        <wps:bodyPr rot="0" vert="horz" wrap="square" lIns="91440" tIns="108000" rIns="91440" bIns="90000" anchor="t" anchorCtr="0" upright="1">
                          <a:noAutofit/>
                        </wps:bodyPr>
                      </wps:wsp>
                      <wps:wsp>
                        <wps:cNvPr id="1250" name="Text Box 1163"/>
                        <wps:cNvSpPr txBox="1">
                          <a:spLocks noChangeArrowheads="1"/>
                        </wps:cNvSpPr>
                        <wps:spPr bwMode="auto">
                          <a:xfrm>
                            <a:off x="4129405" y="1141095"/>
                            <a:ext cx="1449070" cy="394970"/>
                          </a:xfrm>
                          <a:prstGeom prst="rect">
                            <a:avLst/>
                          </a:prstGeom>
                          <a:solidFill>
                            <a:srgbClr val="FFFFFF"/>
                          </a:solidFill>
                          <a:ln w="9525">
                            <a:solidFill>
                              <a:srgbClr val="000000"/>
                            </a:solidFill>
                            <a:miter lim="800000"/>
                            <a:headEnd/>
                            <a:tailEnd/>
                          </a:ln>
                        </wps:spPr>
                        <wps:txbx>
                          <w:txbxContent>
                            <w:p w14:paraId="5A4C952B" w14:textId="77777777" w:rsidR="007B36C7" w:rsidRPr="001760E7" w:rsidRDefault="007B36C7" w:rsidP="00E3175A">
                              <w:pPr>
                                <w:jc w:val="center"/>
                                <w:rPr>
                                  <w:sz w:val="21"/>
                                  <w:szCs w:val="21"/>
                                </w:rPr>
                              </w:pPr>
                              <w:r>
                                <w:rPr>
                                  <w:rFonts w:hint="eastAsia"/>
                                  <w:sz w:val="21"/>
                                  <w:szCs w:val="21"/>
                                </w:rPr>
                                <w:t>招聘类型设置</w:t>
                              </w:r>
                            </w:p>
                          </w:txbxContent>
                        </wps:txbx>
                        <wps:bodyPr rot="0" vert="horz" wrap="square" lIns="91440" tIns="108000" rIns="91440" bIns="90000" anchor="t" anchorCtr="0" upright="1">
                          <a:noAutofit/>
                        </wps:bodyPr>
                      </wps:wsp>
                      <wps:wsp>
                        <wps:cNvPr id="300" name="Text Box 1149"/>
                        <wps:cNvSpPr txBox="1">
                          <a:spLocks noChangeArrowheads="1"/>
                        </wps:cNvSpPr>
                        <wps:spPr bwMode="auto">
                          <a:xfrm>
                            <a:off x="103800" y="922950"/>
                            <a:ext cx="1656420" cy="394970"/>
                          </a:xfrm>
                          <a:prstGeom prst="rect">
                            <a:avLst/>
                          </a:prstGeom>
                          <a:solidFill>
                            <a:srgbClr val="FFFFFF"/>
                          </a:solidFill>
                          <a:ln w="9525">
                            <a:solidFill>
                              <a:srgbClr val="000000"/>
                            </a:solidFill>
                            <a:miter lim="800000"/>
                            <a:headEnd/>
                            <a:tailEnd/>
                          </a:ln>
                        </wps:spPr>
                        <wps:txbx>
                          <w:txbxContent>
                            <w:p w14:paraId="4703845D" w14:textId="77777777" w:rsidR="007B36C7" w:rsidRDefault="007B36C7" w:rsidP="00E3175A">
                              <w:pPr>
                                <w:jc w:val="center"/>
                              </w:pPr>
                              <w:r>
                                <w:rPr>
                                  <w:rFonts w:hint="eastAsia"/>
                                  <w:sz w:val="21"/>
                                  <w:szCs w:val="21"/>
                                </w:rPr>
                                <w:t>就业信息</w:t>
                              </w:r>
                              <w:r>
                                <w:rPr>
                                  <w:sz w:val="21"/>
                                  <w:szCs w:val="21"/>
                                </w:rPr>
                                <w:t>系统</w:t>
                              </w:r>
                              <w:r>
                                <w:rPr>
                                  <w:rFonts w:hint="eastAsia"/>
                                  <w:sz w:val="21"/>
                                  <w:szCs w:val="21"/>
                                </w:rPr>
                                <w:t>企业</w:t>
                              </w:r>
                              <w:r>
                                <w:rPr>
                                  <w:sz w:val="21"/>
                                  <w:szCs w:val="21"/>
                                </w:rPr>
                                <w:t>用户</w:t>
                              </w:r>
                            </w:p>
                          </w:txbxContent>
                        </wps:txbx>
                        <wps:bodyPr rot="0" vert="horz" wrap="square" lIns="91440" tIns="108000" rIns="91440" bIns="90000" anchor="t" anchorCtr="0" upright="1">
                          <a:noAutofit/>
                        </wps:bodyPr>
                      </wps:wsp>
                      <wps:wsp>
                        <wps:cNvPr id="301" name="Text Box 1149"/>
                        <wps:cNvSpPr txBox="1">
                          <a:spLocks noChangeArrowheads="1"/>
                        </wps:cNvSpPr>
                        <wps:spPr bwMode="auto">
                          <a:xfrm>
                            <a:off x="4129700" y="1606210"/>
                            <a:ext cx="1449070" cy="394970"/>
                          </a:xfrm>
                          <a:prstGeom prst="rect">
                            <a:avLst/>
                          </a:prstGeom>
                          <a:solidFill>
                            <a:srgbClr val="FFFFFF"/>
                          </a:solidFill>
                          <a:ln w="9525">
                            <a:solidFill>
                              <a:srgbClr val="000000"/>
                            </a:solidFill>
                            <a:miter lim="800000"/>
                            <a:headEnd/>
                            <a:tailEnd/>
                          </a:ln>
                        </wps:spPr>
                        <wps:txbx>
                          <w:txbxContent>
                            <w:p w14:paraId="6CF9B348" w14:textId="77777777" w:rsidR="007B36C7" w:rsidRDefault="007B36C7" w:rsidP="00E3175A">
                              <w:pPr>
                                <w:jc w:val="center"/>
                              </w:pPr>
                              <w:r>
                                <w:rPr>
                                  <w:rFonts w:hint="eastAsia"/>
                                  <w:sz w:val="21"/>
                                  <w:szCs w:val="21"/>
                                </w:rPr>
                                <w:t>捐赠类型设置</w:t>
                              </w:r>
                            </w:p>
                          </w:txbxContent>
                        </wps:txbx>
                        <wps:bodyPr rot="0" vert="horz" wrap="square" lIns="91440" tIns="108000" rIns="91440" bIns="90000" anchor="t" anchorCtr="0" upright="1">
                          <a:noAutofit/>
                        </wps:bodyPr>
                      </wps:wsp>
                      <wps:wsp>
                        <wps:cNvPr id="1262" name="直接连接符 1262"/>
                        <wps:cNvCnPr>
                          <a:stCxn id="300" idx="3"/>
                          <a:endCxn id="1245" idx="1"/>
                        </wps:cNvCnPr>
                        <wps:spPr>
                          <a:xfrm flipV="1">
                            <a:off x="1760220" y="1120140"/>
                            <a:ext cx="568960" cy="29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265" name="连接符: 肘形 1265"/>
                        <wps:cNvCnPr/>
                        <wps:spPr>
                          <a:xfrm>
                            <a:off x="3794760" y="1112520"/>
                            <a:ext cx="327025" cy="226060"/>
                          </a:xfrm>
                          <a:prstGeom prst="bentConnector3">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266" name="连接符: 肘形 1266"/>
                        <wps:cNvCnPr>
                          <a:endCxn id="1249" idx="1"/>
                        </wps:cNvCnPr>
                        <wps:spPr>
                          <a:xfrm flipV="1">
                            <a:off x="3794760" y="876300"/>
                            <a:ext cx="334645" cy="243840"/>
                          </a:xfrm>
                          <a:prstGeom prst="bentConnector3">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267" name="连接符: 肘形 1267"/>
                        <wps:cNvCnPr>
                          <a:stCxn id="1245" idx="3"/>
                          <a:endCxn id="1248" idx="1"/>
                        </wps:cNvCnPr>
                        <wps:spPr>
                          <a:xfrm flipV="1">
                            <a:off x="3778250" y="413385"/>
                            <a:ext cx="351155" cy="706755"/>
                          </a:xfrm>
                          <a:prstGeom prst="bentConnector3">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269" name="连接符: 肘形 1269"/>
                        <wps:cNvCnPr>
                          <a:stCxn id="1245" idx="3"/>
                          <a:endCxn id="301" idx="1"/>
                        </wps:cNvCnPr>
                        <wps:spPr>
                          <a:xfrm>
                            <a:off x="3778250" y="1120140"/>
                            <a:ext cx="351450" cy="683555"/>
                          </a:xfrm>
                          <a:prstGeom prst="bentConnector3">
                            <a:avLst/>
                          </a:prstGeom>
                          <a:ln>
                            <a:solidFill>
                              <a:schemeClr val="tx1"/>
                            </a:solidFill>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F547A96" id="画布 1259" o:spid="_x0000_s1041" editas="canvas" style="width:453.5pt;height:177pt;mso-position-horizontal-relative:char;mso-position-vertical-relative:line" coordsize="57594,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">
                <v:shape id="_x0000_s1042" type="#_x0000_t75" style="position:absolute;width:57594;height:22479;visibility:visible;mso-wrap-style:square">
                  <v:fill o:detectmouseclick="t"/>
                  <v:path o:connecttype="none"/>
                </v:shape>
                <v:shape id="Text Box 1149" o:spid="_x0000_s1043" type="#_x0000_t202" style="position:absolute;left:23291;top:9226;width:14491;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">
                  <v:textbox inset=",3mm,,2.5mm">
                    <w:txbxContent>
                      <w:p w14:paraId="0E19DD7F" w14:textId="77777777" w:rsidR="007B36C7" w:rsidRPr="001760E7" w:rsidRDefault="007B36C7" w:rsidP="00E3175A">
                        <w:pPr>
                          <w:jc w:val="center"/>
                          <w:rPr>
                            <w:sz w:val="21"/>
                            <w:szCs w:val="21"/>
                          </w:rPr>
                        </w:pPr>
                        <w:r>
                          <w:rPr>
                            <w:rFonts w:hint="eastAsia"/>
                            <w:sz w:val="21"/>
                            <w:szCs w:val="21"/>
                          </w:rPr>
                          <w:t>就业信息管理</w:t>
                        </w:r>
                      </w:p>
                    </w:txbxContent>
                  </v:textbox>
                </v:shape>
                <v:shape id="Text Box 1161" o:spid="_x0000_s1044" type="#_x0000_t202" style="position:absolute;left:41294;top:2159;width:14490;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">
                  <v:textbox inset=",3mm,,2.5mm">
                    <w:txbxContent>
                      <w:p w14:paraId="1152FC60" w14:textId="77777777" w:rsidR="007B36C7" w:rsidRPr="001760E7" w:rsidRDefault="007B36C7" w:rsidP="00E3175A">
                        <w:pPr>
                          <w:jc w:val="center"/>
                          <w:rPr>
                            <w:sz w:val="21"/>
                            <w:szCs w:val="21"/>
                          </w:rPr>
                        </w:pPr>
                        <w:r>
                          <w:rPr>
                            <w:rFonts w:hint="eastAsia"/>
                            <w:sz w:val="21"/>
                            <w:szCs w:val="21"/>
                          </w:rPr>
                          <w:t>学历信息设置</w:t>
                        </w:r>
                      </w:p>
                    </w:txbxContent>
                  </v:textbox>
                </v:shape>
                <v:shape id="Text Box 1162" o:spid="_x0000_s1045" type="#_x0000_t202" style="position:absolute;left:41294;top:6788;width:14490;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">
                  <v:textbox inset=",3mm,,2.5mm">
                    <w:txbxContent>
                      <w:p w14:paraId="37A89AEF" w14:textId="77777777" w:rsidR="007B36C7" w:rsidRPr="001760E7" w:rsidRDefault="007B36C7" w:rsidP="00E3175A">
                        <w:pPr>
                          <w:jc w:val="center"/>
                          <w:rPr>
                            <w:sz w:val="21"/>
                            <w:szCs w:val="21"/>
                          </w:rPr>
                        </w:pPr>
                        <w:r>
                          <w:rPr>
                            <w:rFonts w:hint="eastAsia"/>
                            <w:sz w:val="21"/>
                            <w:szCs w:val="21"/>
                          </w:rPr>
                          <w:t>用户等级信息设置</w:t>
                        </w:r>
                      </w:p>
                    </w:txbxContent>
                  </v:textbox>
                </v:shape>
                <v:shape id="Text Box 1163" o:spid="_x0000_s1046" type="#_x0000_t202" style="position:absolute;left:41294;top:11410;width:14490;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">
                  <v:textbox inset=",3mm,,2.5mm">
                    <w:txbxContent>
                      <w:p w14:paraId="5A4C952B" w14:textId="77777777" w:rsidR="007B36C7" w:rsidRPr="001760E7" w:rsidRDefault="007B36C7" w:rsidP="00E3175A">
                        <w:pPr>
                          <w:jc w:val="center"/>
                          <w:rPr>
                            <w:sz w:val="21"/>
                            <w:szCs w:val="21"/>
                          </w:rPr>
                        </w:pPr>
                        <w:r>
                          <w:rPr>
                            <w:rFonts w:hint="eastAsia"/>
                            <w:sz w:val="21"/>
                            <w:szCs w:val="21"/>
                          </w:rPr>
                          <w:t>招聘类型设置</w:t>
                        </w:r>
                      </w:p>
                    </w:txbxContent>
                  </v:textbox>
                </v:shape>
                <v:shape id="Text Box 1149" o:spid="_x0000_s1047" type="#_x0000_t202" style="position:absolute;left:1038;top:9229;width:16564;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">
                  <v:textbox inset=",3mm,,2.5mm">
                    <w:txbxContent>
                      <w:p w14:paraId="4703845D" w14:textId="77777777" w:rsidR="007B36C7" w:rsidRDefault="007B36C7" w:rsidP="00E3175A">
                        <w:pPr>
                          <w:jc w:val="center"/>
                        </w:pPr>
                        <w:r>
                          <w:rPr>
                            <w:rFonts w:hint="eastAsia"/>
                            <w:sz w:val="21"/>
                            <w:szCs w:val="21"/>
                          </w:rPr>
                          <w:t>就业信息</w:t>
                        </w:r>
                        <w:r>
                          <w:rPr>
                            <w:sz w:val="21"/>
                            <w:szCs w:val="21"/>
                          </w:rPr>
                          <w:t>系统</w:t>
                        </w:r>
                        <w:r>
                          <w:rPr>
                            <w:rFonts w:hint="eastAsia"/>
                            <w:sz w:val="21"/>
                            <w:szCs w:val="21"/>
                          </w:rPr>
                          <w:t>企业</w:t>
                        </w:r>
                        <w:r>
                          <w:rPr>
                            <w:sz w:val="21"/>
                            <w:szCs w:val="21"/>
                          </w:rPr>
                          <w:t>用户</w:t>
                        </w:r>
                      </w:p>
                    </w:txbxContent>
                  </v:textbox>
                </v:shape>
                <v:shape id="Text Box 1149" o:spid="_x0000_s1048" type="#_x0000_t202" style="position:absolute;left:41297;top:16062;width:14490;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">
                  <v:textbox inset=",3mm,,2.5mm">
                    <w:txbxContent>
                      <w:p w14:paraId="6CF9B348" w14:textId="77777777" w:rsidR="007B36C7" w:rsidRDefault="007B36C7" w:rsidP="00E3175A">
                        <w:pPr>
                          <w:jc w:val="center"/>
                        </w:pPr>
                        <w:r>
                          <w:rPr>
                            <w:rFonts w:hint="eastAsia"/>
                            <w:sz w:val="21"/>
                            <w:szCs w:val="21"/>
                          </w:rPr>
                          <w:t>捐赠类型设置</w:t>
                        </w:r>
                      </w:p>
                    </w:txbxContent>
                  </v:textbox>
                </v:shape>
                <v:line id="直接连接符 1262" o:spid="_x0000_s1049" style="position:absolute;flip:y;visibility:visible;mso-wrap-style:square" from="17602,11201" to="23291,11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" strokecolor="black [3213]"/>
                <v:shape id="连接符: 肘形 1265" o:spid="_x0000_s1050" type="#_x0000_t34" style="position:absolute;left:37947;top:11125;width:3270;height:22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" strokecolor="black [3213]"/>
                <v:shape id="连接符: 肘形 1266" o:spid="_x0000_s1051" type="#_x0000_t34" style="position:absolute;left:37947;top:8763;width:3347;height:243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" strokecolor="black [3213]"/>
                <v:shape id="连接符: 肘形 1267" o:spid="_x0000_s1052" type="#_x0000_t34" style="position:absolute;left:37782;top:4133;width:3512;height:706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" strokecolor="black [3213]"/>
                <v:shape id="连接符: 肘形 1269" o:spid="_x0000_s1053" type="#_x0000_t34" style="position:absolute;left:37782;top:11201;width:3515;height:68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" strokecolor="black [3213]"/>
                <w10:anchorlock/>
              </v:group>
            </w:pict>
          </mc:Fallback>
        </mc:AlternateContent>
      </w:r>
    </w:p>
    <w:p w14:paraId="41B5C8E0" w14:textId="4963FCAC" w:rsidR="00E3175A" w:rsidRDefault="00E3175A" w:rsidP="00E3175A">
      <w:pPr>
        <w:jc w:val="center"/>
        <w:rPr>
          <w:sz w:val="21"/>
          <w:szCs w:val="21"/>
        </w:rPr>
      </w:pPr>
      <w:r w:rsidRPr="001B33F4">
        <w:rPr>
          <w:sz w:val="21"/>
          <w:szCs w:val="21"/>
        </w:rPr>
        <w:t>图</w:t>
      </w:r>
      <w:r w:rsidRPr="001B33F4">
        <w:rPr>
          <w:sz w:val="21"/>
          <w:szCs w:val="21"/>
        </w:rPr>
        <w:t xml:space="preserve">5.1  </w:t>
      </w:r>
      <w:r w:rsidRPr="001B33F4">
        <w:rPr>
          <w:sz w:val="21"/>
          <w:szCs w:val="21"/>
        </w:rPr>
        <w:t>就业信息系统企业用户端</w:t>
      </w:r>
    </w:p>
    <w:p w14:paraId="1BE12D3A" w14:textId="2890BC46" w:rsidR="00EC745D" w:rsidRDefault="00EC745D" w:rsidP="00E3175A">
      <w:pPr>
        <w:jc w:val="center"/>
        <w:rPr>
          <w:sz w:val="21"/>
          <w:szCs w:val="21"/>
        </w:rPr>
      </w:pPr>
    </w:p>
    <w:p w14:paraId="539397BB" w14:textId="6030B3A7" w:rsidR="00EC745D" w:rsidRDefault="00EC745D" w:rsidP="00E3175A">
      <w:pPr>
        <w:jc w:val="center"/>
        <w:rPr>
          <w:sz w:val="21"/>
          <w:szCs w:val="21"/>
        </w:rPr>
      </w:pPr>
    </w:p>
    <w:p w14:paraId="010B7A22" w14:textId="77777777" w:rsidR="00EC745D" w:rsidRDefault="00EC745D" w:rsidP="00E3175A">
      <w:pPr>
        <w:jc w:val="center"/>
        <w:rPr>
          <w:sz w:val="21"/>
          <w:szCs w:val="21"/>
        </w:rPr>
      </w:pPr>
    </w:p>
    <w:p w14:paraId="6C1361AA" w14:textId="525880F4" w:rsidR="00EC745D" w:rsidRPr="001B33F4" w:rsidRDefault="00EC745D" w:rsidP="00EC745D">
      <w:pPr>
        <w:snapToGrid w:val="0"/>
        <w:ind w:firstLineChars="200" w:firstLine="480"/>
      </w:pPr>
      <w:r w:rsidRPr="001B33F4">
        <w:t>本系统的</w:t>
      </w:r>
      <w:r>
        <w:rPr>
          <w:rFonts w:hint="eastAsia"/>
        </w:rPr>
        <w:t>就业信息系统</w:t>
      </w:r>
      <w:r w:rsidR="00C25C47">
        <w:rPr>
          <w:rFonts w:hint="eastAsia"/>
        </w:rPr>
        <w:t>超级管理员</w:t>
      </w:r>
      <w:r>
        <w:rPr>
          <w:rFonts w:hint="eastAsia"/>
        </w:rPr>
        <w:t>用户端</w:t>
      </w:r>
      <w:r w:rsidRPr="001B33F4">
        <w:t>功能结构图如图</w:t>
      </w:r>
      <w:r w:rsidRPr="001B33F4">
        <w:t>5.</w:t>
      </w:r>
      <w:r>
        <w:rPr>
          <w:rFonts w:hint="eastAsia"/>
        </w:rPr>
        <w:t>2</w:t>
      </w:r>
      <w:r>
        <w:rPr>
          <w:rFonts w:hint="eastAsia"/>
        </w:rPr>
        <w:t>。</w:t>
      </w:r>
    </w:p>
    <w:p w14:paraId="5DCDC2E1" w14:textId="77777777" w:rsidR="00EC745D" w:rsidRPr="00EC745D" w:rsidRDefault="00EC745D" w:rsidP="00EC745D">
      <w:pPr>
        <w:rPr>
          <w:sz w:val="21"/>
          <w:szCs w:val="21"/>
        </w:rPr>
      </w:pPr>
    </w:p>
    <w:p w14:paraId="5EAD5659" w14:textId="1DC7BFD0" w:rsidR="007876D8" w:rsidRPr="001B33F4" w:rsidRDefault="00B05F40" w:rsidP="004179DD">
      <w:pPr>
        <w:jc w:val="center"/>
        <w:rPr>
          <w:sz w:val="21"/>
          <w:szCs w:val="21"/>
        </w:rPr>
      </w:pPr>
      <w:r w:rsidRPr="001B33F4">
        <w:rPr>
          <w:noProof/>
        </w:rPr>
        <w:lastRenderedPageBreak/>
        <mc:AlternateContent>
          <mc:Choice Requires="wpc">
            <w:drawing>
              <wp:inline distT="0" distB="0" distL="0" distR="0" wp14:anchorId="0FE9383C" wp14:editId="5D7E17CD">
                <wp:extent cx="5759450" cy="6930189"/>
                <wp:effectExtent l="0" t="0" r="0" b="0"/>
                <wp:docPr id="1062" name="画布 10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7" name="Text Box 1065"/>
                        <wps:cNvSpPr txBox="1">
                          <a:spLocks noChangeArrowheads="1"/>
                        </wps:cNvSpPr>
                        <wps:spPr bwMode="auto">
                          <a:xfrm>
                            <a:off x="1711960" y="354330"/>
                            <a:ext cx="1449070" cy="394970"/>
                          </a:xfrm>
                          <a:prstGeom prst="rect">
                            <a:avLst/>
                          </a:prstGeom>
                          <a:solidFill>
                            <a:srgbClr val="FFFFFF"/>
                          </a:solidFill>
                          <a:ln w="9525">
                            <a:solidFill>
                              <a:srgbClr val="000000"/>
                            </a:solidFill>
                            <a:miter lim="800000"/>
                            <a:headEnd/>
                            <a:tailEnd/>
                          </a:ln>
                        </wps:spPr>
                        <wps:txbx>
                          <w:txbxContent>
                            <w:p w14:paraId="3A8F327D" w14:textId="77777777" w:rsidR="007B36C7" w:rsidRPr="001760E7" w:rsidRDefault="007B36C7" w:rsidP="006A2225">
                              <w:pPr>
                                <w:jc w:val="center"/>
                                <w:rPr>
                                  <w:sz w:val="21"/>
                                  <w:szCs w:val="21"/>
                                </w:rPr>
                              </w:pPr>
                              <w:r>
                                <w:rPr>
                                  <w:rFonts w:hint="eastAsia"/>
                                  <w:sz w:val="21"/>
                                  <w:szCs w:val="21"/>
                                </w:rPr>
                                <w:t>求职</w:t>
                              </w:r>
                            </w:p>
                          </w:txbxContent>
                        </wps:txbx>
                        <wps:bodyPr rot="0" vert="horz" wrap="square" lIns="91440" tIns="108000" rIns="91440" bIns="90000" anchor="t" anchorCtr="0" upright="1">
                          <a:noAutofit/>
                        </wps:bodyPr>
                      </wps:wsp>
                      <wps:wsp>
                        <wps:cNvPr id="88" name="Text Box 1066"/>
                        <wps:cNvSpPr txBox="1">
                          <a:spLocks noChangeArrowheads="1"/>
                        </wps:cNvSpPr>
                        <wps:spPr bwMode="auto">
                          <a:xfrm>
                            <a:off x="1711960" y="4526915"/>
                            <a:ext cx="1449070" cy="394970"/>
                          </a:xfrm>
                          <a:prstGeom prst="rect">
                            <a:avLst/>
                          </a:prstGeom>
                          <a:solidFill>
                            <a:srgbClr val="FFFFFF"/>
                          </a:solidFill>
                          <a:ln w="9525">
                            <a:solidFill>
                              <a:srgbClr val="000000"/>
                            </a:solidFill>
                            <a:miter lim="800000"/>
                            <a:headEnd/>
                            <a:tailEnd/>
                          </a:ln>
                        </wps:spPr>
                        <wps:txbx>
                          <w:txbxContent>
                            <w:p w14:paraId="2290A656" w14:textId="77777777" w:rsidR="007B36C7" w:rsidRPr="001760E7" w:rsidRDefault="007B36C7" w:rsidP="006A2225">
                              <w:pPr>
                                <w:jc w:val="center"/>
                                <w:rPr>
                                  <w:sz w:val="21"/>
                                  <w:szCs w:val="21"/>
                                </w:rPr>
                              </w:pPr>
                              <w:r>
                                <w:rPr>
                                  <w:rFonts w:hint="eastAsia"/>
                                  <w:sz w:val="21"/>
                                  <w:szCs w:val="21"/>
                                </w:rPr>
                                <w:t>就业信息管理</w:t>
                              </w:r>
                            </w:p>
                          </w:txbxContent>
                        </wps:txbx>
                        <wps:bodyPr rot="0" vert="horz" wrap="square" lIns="91440" tIns="108000" rIns="91440" bIns="90000" anchor="t" anchorCtr="0" upright="1">
                          <a:noAutofit/>
                        </wps:bodyPr>
                      </wps:wsp>
                      <wps:wsp>
                        <wps:cNvPr id="89" name="Text Box 1067"/>
                        <wps:cNvSpPr txBox="1">
                          <a:spLocks noChangeArrowheads="1"/>
                        </wps:cNvSpPr>
                        <wps:spPr bwMode="auto">
                          <a:xfrm>
                            <a:off x="1711960" y="1960880"/>
                            <a:ext cx="1449070" cy="394970"/>
                          </a:xfrm>
                          <a:prstGeom prst="rect">
                            <a:avLst/>
                          </a:prstGeom>
                          <a:solidFill>
                            <a:srgbClr val="FFFFFF"/>
                          </a:solidFill>
                          <a:ln w="9525">
                            <a:solidFill>
                              <a:srgbClr val="000000"/>
                            </a:solidFill>
                            <a:miter lim="800000"/>
                            <a:headEnd/>
                            <a:tailEnd/>
                          </a:ln>
                        </wps:spPr>
                        <wps:txbx>
                          <w:txbxContent>
                            <w:p w14:paraId="224A06F6" w14:textId="77777777" w:rsidR="007B36C7" w:rsidRPr="001760E7" w:rsidRDefault="007B36C7" w:rsidP="006A2225">
                              <w:pPr>
                                <w:jc w:val="center"/>
                                <w:rPr>
                                  <w:sz w:val="21"/>
                                  <w:szCs w:val="21"/>
                                </w:rPr>
                              </w:pPr>
                              <w:r>
                                <w:rPr>
                                  <w:rFonts w:hint="eastAsia"/>
                                  <w:sz w:val="21"/>
                                  <w:szCs w:val="21"/>
                                </w:rPr>
                                <w:t>组织管理</w:t>
                              </w:r>
                            </w:p>
                          </w:txbxContent>
                        </wps:txbx>
                        <wps:bodyPr rot="0" vert="horz" wrap="square" lIns="91440" tIns="108000" rIns="91440" bIns="90000" anchor="t" anchorCtr="0" upright="1">
                          <a:noAutofit/>
                        </wps:bodyPr>
                      </wps:wsp>
                      <wps:wsp>
                        <wps:cNvPr id="90" name="Text Box 1068"/>
                        <wps:cNvSpPr txBox="1">
                          <a:spLocks noChangeArrowheads="1"/>
                        </wps:cNvSpPr>
                        <wps:spPr bwMode="auto">
                          <a:xfrm>
                            <a:off x="1711960" y="5900420"/>
                            <a:ext cx="1449070" cy="394970"/>
                          </a:xfrm>
                          <a:prstGeom prst="rect">
                            <a:avLst/>
                          </a:prstGeom>
                          <a:solidFill>
                            <a:srgbClr val="FFFFFF"/>
                          </a:solidFill>
                          <a:ln w="9525">
                            <a:solidFill>
                              <a:srgbClr val="000000"/>
                            </a:solidFill>
                            <a:miter lim="800000"/>
                            <a:headEnd/>
                            <a:tailEnd/>
                          </a:ln>
                        </wps:spPr>
                        <wps:txbx>
                          <w:txbxContent>
                            <w:p w14:paraId="0CF9DD6B" w14:textId="77777777" w:rsidR="007B36C7" w:rsidRPr="001760E7" w:rsidRDefault="007B36C7" w:rsidP="006A2225">
                              <w:pPr>
                                <w:jc w:val="center"/>
                                <w:rPr>
                                  <w:sz w:val="21"/>
                                  <w:szCs w:val="21"/>
                                </w:rPr>
                              </w:pPr>
                              <w:r>
                                <w:rPr>
                                  <w:rFonts w:hint="eastAsia"/>
                                  <w:sz w:val="21"/>
                                  <w:szCs w:val="21"/>
                                </w:rPr>
                                <w:t>系统管理</w:t>
                              </w:r>
                            </w:p>
                          </w:txbxContent>
                        </wps:txbx>
                        <wps:bodyPr rot="0" vert="horz" wrap="square" lIns="91440" tIns="108000" rIns="91440" bIns="90000" anchor="t" anchorCtr="0" upright="1">
                          <a:noAutofit/>
                        </wps:bodyPr>
                      </wps:wsp>
                      <wps:wsp>
                        <wps:cNvPr id="91" name="Text Box 1069"/>
                        <wps:cNvSpPr txBox="1">
                          <a:spLocks noChangeArrowheads="1"/>
                        </wps:cNvSpPr>
                        <wps:spPr bwMode="auto">
                          <a:xfrm>
                            <a:off x="4129405" y="92710"/>
                            <a:ext cx="1449070" cy="394970"/>
                          </a:xfrm>
                          <a:prstGeom prst="rect">
                            <a:avLst/>
                          </a:prstGeom>
                          <a:solidFill>
                            <a:srgbClr val="FFFFFF"/>
                          </a:solidFill>
                          <a:ln w="9525">
                            <a:solidFill>
                              <a:srgbClr val="000000"/>
                            </a:solidFill>
                            <a:miter lim="800000"/>
                            <a:headEnd/>
                            <a:tailEnd/>
                          </a:ln>
                        </wps:spPr>
                        <wps:txbx>
                          <w:txbxContent>
                            <w:p w14:paraId="68B00160" w14:textId="77777777" w:rsidR="007B36C7" w:rsidRPr="001760E7" w:rsidRDefault="007B36C7" w:rsidP="006A2225">
                              <w:pPr>
                                <w:jc w:val="center"/>
                                <w:rPr>
                                  <w:sz w:val="21"/>
                                  <w:szCs w:val="21"/>
                                </w:rPr>
                              </w:pPr>
                              <w:r>
                                <w:rPr>
                                  <w:rFonts w:hint="eastAsia"/>
                                  <w:sz w:val="21"/>
                                  <w:szCs w:val="21"/>
                                </w:rPr>
                                <w:t>所有企业</w:t>
                              </w:r>
                            </w:p>
                          </w:txbxContent>
                        </wps:txbx>
                        <wps:bodyPr rot="0" vert="horz" wrap="square" lIns="91440" tIns="108000" rIns="91440" bIns="90000" anchor="t" anchorCtr="0" upright="1">
                          <a:noAutofit/>
                        </wps:bodyPr>
                      </wps:wsp>
                      <wps:wsp>
                        <wps:cNvPr id="92" name="Text Box 1070"/>
                        <wps:cNvSpPr txBox="1">
                          <a:spLocks noChangeArrowheads="1"/>
                        </wps:cNvSpPr>
                        <wps:spPr bwMode="auto">
                          <a:xfrm>
                            <a:off x="4129405" y="567055"/>
                            <a:ext cx="1449070" cy="394970"/>
                          </a:xfrm>
                          <a:prstGeom prst="rect">
                            <a:avLst/>
                          </a:prstGeom>
                          <a:solidFill>
                            <a:srgbClr val="FFFFFF"/>
                          </a:solidFill>
                          <a:ln w="9525">
                            <a:solidFill>
                              <a:srgbClr val="000000"/>
                            </a:solidFill>
                            <a:miter lim="800000"/>
                            <a:headEnd/>
                            <a:tailEnd/>
                          </a:ln>
                        </wps:spPr>
                        <wps:txbx>
                          <w:txbxContent>
                            <w:p w14:paraId="43319FDC" w14:textId="77777777" w:rsidR="007B36C7" w:rsidRPr="001760E7" w:rsidRDefault="007B36C7" w:rsidP="006A2225">
                              <w:pPr>
                                <w:jc w:val="center"/>
                                <w:rPr>
                                  <w:sz w:val="21"/>
                                  <w:szCs w:val="21"/>
                                </w:rPr>
                              </w:pPr>
                              <w:r>
                                <w:rPr>
                                  <w:rFonts w:hint="eastAsia"/>
                                  <w:sz w:val="21"/>
                                  <w:szCs w:val="21"/>
                                </w:rPr>
                                <w:t>所有职位</w:t>
                              </w:r>
                            </w:p>
                          </w:txbxContent>
                        </wps:txbx>
                        <wps:bodyPr rot="0" vert="horz" wrap="square" lIns="91440" tIns="108000" rIns="91440" bIns="90000" anchor="t" anchorCtr="0" upright="1">
                          <a:noAutofit/>
                        </wps:bodyPr>
                      </wps:wsp>
                      <wps:wsp>
                        <wps:cNvPr id="93" name="Text Box 1071"/>
                        <wps:cNvSpPr txBox="1">
                          <a:spLocks noChangeArrowheads="1"/>
                        </wps:cNvSpPr>
                        <wps:spPr bwMode="auto">
                          <a:xfrm>
                            <a:off x="4129405" y="1040130"/>
                            <a:ext cx="1449070" cy="394970"/>
                          </a:xfrm>
                          <a:prstGeom prst="rect">
                            <a:avLst/>
                          </a:prstGeom>
                          <a:solidFill>
                            <a:srgbClr val="FFFFFF"/>
                          </a:solidFill>
                          <a:ln w="9525">
                            <a:solidFill>
                              <a:srgbClr val="000000"/>
                            </a:solidFill>
                            <a:miter lim="800000"/>
                            <a:headEnd/>
                            <a:tailEnd/>
                          </a:ln>
                        </wps:spPr>
                        <wps:txbx>
                          <w:txbxContent>
                            <w:p w14:paraId="61CE888C" w14:textId="77777777" w:rsidR="007B36C7" w:rsidRPr="001760E7" w:rsidRDefault="007B36C7" w:rsidP="006A2225">
                              <w:pPr>
                                <w:jc w:val="center"/>
                                <w:rPr>
                                  <w:sz w:val="21"/>
                                  <w:szCs w:val="21"/>
                                </w:rPr>
                              </w:pPr>
                              <w:r>
                                <w:rPr>
                                  <w:rFonts w:hint="eastAsia"/>
                                  <w:sz w:val="21"/>
                                  <w:szCs w:val="21"/>
                                </w:rPr>
                                <w:t>角色管理</w:t>
                              </w:r>
                            </w:p>
                          </w:txbxContent>
                        </wps:txbx>
                        <wps:bodyPr rot="0" vert="horz" wrap="square" lIns="91440" tIns="108000" rIns="91440" bIns="90000" anchor="t" anchorCtr="0" upright="1">
                          <a:noAutofit/>
                        </wps:bodyPr>
                      </wps:wsp>
                      <wps:wsp>
                        <wps:cNvPr id="94" name="Text Box 1072"/>
                        <wps:cNvSpPr txBox="1">
                          <a:spLocks noChangeArrowheads="1"/>
                        </wps:cNvSpPr>
                        <wps:spPr bwMode="auto">
                          <a:xfrm>
                            <a:off x="4129405" y="1508760"/>
                            <a:ext cx="1449070" cy="394970"/>
                          </a:xfrm>
                          <a:prstGeom prst="rect">
                            <a:avLst/>
                          </a:prstGeom>
                          <a:solidFill>
                            <a:srgbClr val="FFFFFF"/>
                          </a:solidFill>
                          <a:ln w="9525">
                            <a:solidFill>
                              <a:srgbClr val="000000"/>
                            </a:solidFill>
                            <a:miter lim="800000"/>
                            <a:headEnd/>
                            <a:tailEnd/>
                          </a:ln>
                        </wps:spPr>
                        <wps:txbx>
                          <w:txbxContent>
                            <w:p w14:paraId="4B594397" w14:textId="77777777" w:rsidR="007B36C7" w:rsidRPr="001760E7" w:rsidRDefault="007B36C7" w:rsidP="006A2225">
                              <w:pPr>
                                <w:jc w:val="center"/>
                                <w:rPr>
                                  <w:sz w:val="21"/>
                                  <w:szCs w:val="21"/>
                                </w:rPr>
                              </w:pPr>
                              <w:r>
                                <w:rPr>
                                  <w:rFonts w:hint="eastAsia"/>
                                  <w:sz w:val="21"/>
                                  <w:szCs w:val="21"/>
                                </w:rPr>
                                <w:t>菜单权限管理</w:t>
                              </w:r>
                            </w:p>
                          </w:txbxContent>
                        </wps:txbx>
                        <wps:bodyPr rot="0" vert="horz" wrap="square" lIns="91440" tIns="108000" rIns="91440" bIns="90000" anchor="t" anchorCtr="0" upright="1">
                          <a:noAutofit/>
                        </wps:bodyPr>
                      </wps:wsp>
                      <wps:wsp>
                        <wps:cNvPr id="95" name="Text Box 1073"/>
                        <wps:cNvSpPr txBox="1">
                          <a:spLocks noChangeArrowheads="1"/>
                        </wps:cNvSpPr>
                        <wps:spPr bwMode="auto">
                          <a:xfrm>
                            <a:off x="4129405" y="1963420"/>
                            <a:ext cx="1449070" cy="394970"/>
                          </a:xfrm>
                          <a:prstGeom prst="rect">
                            <a:avLst/>
                          </a:prstGeom>
                          <a:solidFill>
                            <a:srgbClr val="FFFFFF"/>
                          </a:solidFill>
                          <a:ln w="9525">
                            <a:solidFill>
                              <a:srgbClr val="000000"/>
                            </a:solidFill>
                            <a:miter lim="800000"/>
                            <a:headEnd/>
                            <a:tailEnd/>
                          </a:ln>
                        </wps:spPr>
                        <wps:txbx>
                          <w:txbxContent>
                            <w:p w14:paraId="3A82E4CD" w14:textId="77777777" w:rsidR="007B36C7" w:rsidRPr="001760E7" w:rsidRDefault="007B36C7" w:rsidP="006A2225">
                              <w:pPr>
                                <w:jc w:val="center"/>
                                <w:rPr>
                                  <w:sz w:val="21"/>
                                  <w:szCs w:val="21"/>
                                </w:rPr>
                              </w:pPr>
                              <w:r>
                                <w:rPr>
                                  <w:rFonts w:hint="eastAsia"/>
                                  <w:sz w:val="21"/>
                                  <w:szCs w:val="21"/>
                                </w:rPr>
                                <w:t>数据字典管理</w:t>
                              </w:r>
                            </w:p>
                          </w:txbxContent>
                        </wps:txbx>
                        <wps:bodyPr rot="0" vert="horz" wrap="square" lIns="91440" tIns="108000" rIns="91440" bIns="90000" anchor="t" anchorCtr="0" upright="1">
                          <a:noAutofit/>
                        </wps:bodyPr>
                      </wps:wsp>
                      <wps:wsp>
                        <wps:cNvPr id="1120" name="Text Box 1074"/>
                        <wps:cNvSpPr txBox="1">
                          <a:spLocks noChangeArrowheads="1"/>
                        </wps:cNvSpPr>
                        <wps:spPr bwMode="auto">
                          <a:xfrm>
                            <a:off x="4129405" y="2417445"/>
                            <a:ext cx="1449070" cy="394970"/>
                          </a:xfrm>
                          <a:prstGeom prst="rect">
                            <a:avLst/>
                          </a:prstGeom>
                          <a:solidFill>
                            <a:srgbClr val="FFFFFF"/>
                          </a:solidFill>
                          <a:ln w="9525">
                            <a:solidFill>
                              <a:srgbClr val="000000"/>
                            </a:solidFill>
                            <a:miter lim="800000"/>
                            <a:headEnd/>
                            <a:tailEnd/>
                          </a:ln>
                        </wps:spPr>
                        <wps:txbx>
                          <w:txbxContent>
                            <w:p w14:paraId="4A906A5C" w14:textId="77777777" w:rsidR="007B36C7" w:rsidRPr="001760E7" w:rsidRDefault="007B36C7" w:rsidP="006A2225">
                              <w:pPr>
                                <w:jc w:val="center"/>
                                <w:rPr>
                                  <w:sz w:val="21"/>
                                  <w:szCs w:val="21"/>
                                </w:rPr>
                              </w:pPr>
                              <w:r>
                                <w:rPr>
                                  <w:rFonts w:hint="eastAsia"/>
                                  <w:sz w:val="21"/>
                                  <w:szCs w:val="21"/>
                                </w:rPr>
                                <w:t>管理员用户管理</w:t>
                              </w:r>
                            </w:p>
                          </w:txbxContent>
                        </wps:txbx>
                        <wps:bodyPr rot="0" vert="horz" wrap="square" lIns="91440" tIns="108000" rIns="91440" bIns="90000" anchor="t" anchorCtr="0" upright="1">
                          <a:noAutofit/>
                        </wps:bodyPr>
                      </wps:wsp>
                      <wps:wsp>
                        <wps:cNvPr id="1121" name="Text Box 1075"/>
                        <wps:cNvSpPr txBox="1">
                          <a:spLocks noChangeArrowheads="1"/>
                        </wps:cNvSpPr>
                        <wps:spPr bwMode="auto">
                          <a:xfrm>
                            <a:off x="4129405" y="2881630"/>
                            <a:ext cx="1449070" cy="394970"/>
                          </a:xfrm>
                          <a:prstGeom prst="rect">
                            <a:avLst/>
                          </a:prstGeom>
                          <a:solidFill>
                            <a:srgbClr val="FFFFFF"/>
                          </a:solidFill>
                          <a:ln w="9525">
                            <a:solidFill>
                              <a:srgbClr val="000000"/>
                            </a:solidFill>
                            <a:miter lim="800000"/>
                            <a:headEnd/>
                            <a:tailEnd/>
                          </a:ln>
                        </wps:spPr>
                        <wps:txbx>
                          <w:txbxContent>
                            <w:p w14:paraId="214D15C1" w14:textId="77777777" w:rsidR="007B36C7" w:rsidRPr="001760E7" w:rsidRDefault="007B36C7" w:rsidP="006A2225">
                              <w:pPr>
                                <w:jc w:val="center"/>
                                <w:rPr>
                                  <w:sz w:val="21"/>
                                  <w:szCs w:val="21"/>
                                </w:rPr>
                              </w:pPr>
                              <w:r>
                                <w:rPr>
                                  <w:rFonts w:hint="eastAsia"/>
                                  <w:sz w:val="21"/>
                                  <w:szCs w:val="21"/>
                                </w:rPr>
                                <w:t>企业用户管理</w:t>
                              </w:r>
                            </w:p>
                          </w:txbxContent>
                        </wps:txbx>
                        <wps:bodyPr rot="0" vert="horz" wrap="square" lIns="91440" tIns="108000" rIns="91440" bIns="90000" anchor="t" anchorCtr="0" upright="1">
                          <a:noAutofit/>
                        </wps:bodyPr>
                      </wps:wsp>
                      <wps:wsp>
                        <wps:cNvPr id="1122" name="Text Box 1076"/>
                        <wps:cNvSpPr txBox="1">
                          <a:spLocks noChangeArrowheads="1"/>
                        </wps:cNvSpPr>
                        <wps:spPr bwMode="auto">
                          <a:xfrm>
                            <a:off x="4129405" y="3346450"/>
                            <a:ext cx="1449070" cy="394970"/>
                          </a:xfrm>
                          <a:prstGeom prst="rect">
                            <a:avLst/>
                          </a:prstGeom>
                          <a:solidFill>
                            <a:srgbClr val="FFFFFF"/>
                          </a:solidFill>
                          <a:ln w="9525">
                            <a:solidFill>
                              <a:srgbClr val="000000"/>
                            </a:solidFill>
                            <a:miter lim="800000"/>
                            <a:headEnd/>
                            <a:tailEnd/>
                          </a:ln>
                        </wps:spPr>
                        <wps:txbx>
                          <w:txbxContent>
                            <w:p w14:paraId="254847C9" w14:textId="77777777" w:rsidR="007B36C7" w:rsidRPr="001760E7" w:rsidRDefault="007B36C7" w:rsidP="006A2225">
                              <w:pPr>
                                <w:jc w:val="center"/>
                                <w:rPr>
                                  <w:sz w:val="21"/>
                                  <w:szCs w:val="21"/>
                                </w:rPr>
                              </w:pPr>
                              <w:r>
                                <w:rPr>
                                  <w:rFonts w:hint="eastAsia"/>
                                  <w:sz w:val="21"/>
                                  <w:szCs w:val="21"/>
                                </w:rPr>
                                <w:t>学生用户管理</w:t>
                              </w:r>
                            </w:p>
                          </w:txbxContent>
                        </wps:txbx>
                        <wps:bodyPr rot="0" vert="horz" wrap="square" lIns="91440" tIns="108000" rIns="91440" bIns="90000" anchor="t" anchorCtr="0" upright="1">
                          <a:noAutofit/>
                        </wps:bodyPr>
                      </wps:wsp>
                      <wps:wsp>
                        <wps:cNvPr id="1123" name="Text Box 1077"/>
                        <wps:cNvSpPr txBox="1">
                          <a:spLocks noChangeArrowheads="1"/>
                        </wps:cNvSpPr>
                        <wps:spPr bwMode="auto">
                          <a:xfrm>
                            <a:off x="4129405" y="3809365"/>
                            <a:ext cx="1449070" cy="394970"/>
                          </a:xfrm>
                          <a:prstGeom prst="rect">
                            <a:avLst/>
                          </a:prstGeom>
                          <a:solidFill>
                            <a:srgbClr val="FFFFFF"/>
                          </a:solidFill>
                          <a:ln w="9525">
                            <a:solidFill>
                              <a:srgbClr val="000000"/>
                            </a:solidFill>
                            <a:miter lim="800000"/>
                            <a:headEnd/>
                            <a:tailEnd/>
                          </a:ln>
                        </wps:spPr>
                        <wps:txbx>
                          <w:txbxContent>
                            <w:p w14:paraId="0B959501" w14:textId="16C3CD14" w:rsidR="007B36C7" w:rsidRPr="001760E7" w:rsidRDefault="007B36C7" w:rsidP="006A2225">
                              <w:pPr>
                                <w:jc w:val="center"/>
                                <w:rPr>
                                  <w:sz w:val="21"/>
                                  <w:szCs w:val="21"/>
                                </w:rPr>
                              </w:pPr>
                              <w:r>
                                <w:rPr>
                                  <w:rFonts w:hint="eastAsia"/>
                                  <w:sz w:val="21"/>
                                  <w:szCs w:val="21"/>
                                </w:rPr>
                                <w:t>就业信息统计</w:t>
                              </w:r>
                            </w:p>
                          </w:txbxContent>
                        </wps:txbx>
                        <wps:bodyPr rot="0" vert="horz" wrap="square" lIns="91440" tIns="108000" rIns="91440" bIns="90000" anchor="t" anchorCtr="0" upright="1">
                          <a:noAutofit/>
                        </wps:bodyPr>
                      </wps:wsp>
                      <wps:wsp>
                        <wps:cNvPr id="1124" name="Text Box 1078"/>
                        <wps:cNvSpPr txBox="1">
                          <a:spLocks noChangeArrowheads="1"/>
                        </wps:cNvSpPr>
                        <wps:spPr bwMode="auto">
                          <a:xfrm>
                            <a:off x="4129405" y="4269740"/>
                            <a:ext cx="1449070" cy="394970"/>
                          </a:xfrm>
                          <a:prstGeom prst="rect">
                            <a:avLst/>
                          </a:prstGeom>
                          <a:solidFill>
                            <a:srgbClr val="FFFFFF"/>
                          </a:solidFill>
                          <a:ln w="9525">
                            <a:solidFill>
                              <a:srgbClr val="000000"/>
                            </a:solidFill>
                            <a:miter lim="800000"/>
                            <a:headEnd/>
                            <a:tailEnd/>
                          </a:ln>
                        </wps:spPr>
                        <wps:txbx>
                          <w:txbxContent>
                            <w:p w14:paraId="0481EEA1" w14:textId="52CBA00F" w:rsidR="007B36C7" w:rsidRPr="001760E7" w:rsidRDefault="007B36C7" w:rsidP="006A2225">
                              <w:pPr>
                                <w:jc w:val="center"/>
                                <w:rPr>
                                  <w:sz w:val="21"/>
                                  <w:szCs w:val="21"/>
                                </w:rPr>
                              </w:pPr>
                              <w:r>
                                <w:rPr>
                                  <w:rFonts w:hint="eastAsia"/>
                                  <w:sz w:val="21"/>
                                  <w:szCs w:val="21"/>
                                </w:rPr>
                                <w:t>常见问题</w:t>
                              </w:r>
                            </w:p>
                          </w:txbxContent>
                        </wps:txbx>
                        <wps:bodyPr rot="0" vert="horz" wrap="square" lIns="91440" tIns="108000" rIns="91440" bIns="90000" anchor="t" anchorCtr="0" upright="1">
                          <a:noAutofit/>
                        </wps:bodyPr>
                      </wps:wsp>
                      <wps:wsp>
                        <wps:cNvPr id="1125" name="Text Box 1079"/>
                        <wps:cNvSpPr txBox="1">
                          <a:spLocks noChangeArrowheads="1"/>
                        </wps:cNvSpPr>
                        <wps:spPr bwMode="auto">
                          <a:xfrm>
                            <a:off x="4129405" y="4732655"/>
                            <a:ext cx="1449070" cy="394970"/>
                          </a:xfrm>
                          <a:prstGeom prst="rect">
                            <a:avLst/>
                          </a:prstGeom>
                          <a:solidFill>
                            <a:srgbClr val="FFFFFF"/>
                          </a:solidFill>
                          <a:ln w="9525">
                            <a:solidFill>
                              <a:srgbClr val="000000"/>
                            </a:solidFill>
                            <a:miter lim="800000"/>
                            <a:headEnd/>
                            <a:tailEnd/>
                          </a:ln>
                        </wps:spPr>
                        <wps:txbx>
                          <w:txbxContent>
                            <w:p w14:paraId="07AC50DC" w14:textId="3909F415" w:rsidR="007B36C7" w:rsidRPr="001760E7" w:rsidRDefault="007B36C7" w:rsidP="006A2225">
                              <w:pPr>
                                <w:jc w:val="center"/>
                                <w:rPr>
                                  <w:sz w:val="21"/>
                                  <w:szCs w:val="21"/>
                                </w:rPr>
                              </w:pPr>
                              <w:r>
                                <w:rPr>
                                  <w:rFonts w:hint="eastAsia"/>
                                  <w:sz w:val="21"/>
                                  <w:szCs w:val="21"/>
                                </w:rPr>
                                <w:t>我的投递信息</w:t>
                              </w:r>
                            </w:p>
                          </w:txbxContent>
                        </wps:txbx>
                        <wps:bodyPr rot="0" vert="horz" wrap="square" lIns="91440" tIns="108000" rIns="91440" bIns="90000" anchor="t" anchorCtr="0" upright="1">
                          <a:noAutofit/>
                        </wps:bodyPr>
                      </wps:wsp>
                      <wps:wsp>
                        <wps:cNvPr id="1126" name="Text Box 1080"/>
                        <wps:cNvSpPr txBox="1">
                          <a:spLocks noChangeArrowheads="1"/>
                        </wps:cNvSpPr>
                        <wps:spPr bwMode="auto">
                          <a:xfrm>
                            <a:off x="4129405" y="5194935"/>
                            <a:ext cx="1449070" cy="394970"/>
                          </a:xfrm>
                          <a:prstGeom prst="rect">
                            <a:avLst/>
                          </a:prstGeom>
                          <a:solidFill>
                            <a:srgbClr val="FFFFFF"/>
                          </a:solidFill>
                          <a:ln w="9525">
                            <a:solidFill>
                              <a:srgbClr val="000000"/>
                            </a:solidFill>
                            <a:miter lim="800000"/>
                            <a:headEnd/>
                            <a:tailEnd/>
                          </a:ln>
                        </wps:spPr>
                        <wps:txbx>
                          <w:txbxContent>
                            <w:p w14:paraId="78A6CE80" w14:textId="2A9FBF5A" w:rsidR="007B36C7" w:rsidRPr="001760E7" w:rsidRDefault="007B36C7" w:rsidP="006A2225">
                              <w:pPr>
                                <w:jc w:val="center"/>
                                <w:rPr>
                                  <w:sz w:val="21"/>
                                  <w:szCs w:val="21"/>
                                </w:rPr>
                              </w:pPr>
                              <w:r>
                                <w:rPr>
                                  <w:rFonts w:hint="eastAsia"/>
                                  <w:sz w:val="21"/>
                                  <w:szCs w:val="21"/>
                                </w:rPr>
                                <w:t>简历投递信息</w:t>
                              </w:r>
                            </w:p>
                          </w:txbxContent>
                        </wps:txbx>
                        <wps:bodyPr rot="0" vert="horz" wrap="square" lIns="91440" tIns="108000" rIns="91440" bIns="90000" anchor="t" anchorCtr="0" upright="1">
                          <a:noAutofit/>
                        </wps:bodyPr>
                      </wps:wsp>
                      <wps:wsp>
                        <wps:cNvPr id="1127" name="Text Box 1081"/>
                        <wps:cNvSpPr txBox="1">
                          <a:spLocks noChangeArrowheads="1"/>
                        </wps:cNvSpPr>
                        <wps:spPr bwMode="auto">
                          <a:xfrm>
                            <a:off x="4129405" y="5659120"/>
                            <a:ext cx="1449070" cy="394970"/>
                          </a:xfrm>
                          <a:prstGeom prst="rect">
                            <a:avLst/>
                          </a:prstGeom>
                          <a:solidFill>
                            <a:srgbClr val="FFFFFF"/>
                          </a:solidFill>
                          <a:ln w="9525">
                            <a:solidFill>
                              <a:srgbClr val="000000"/>
                            </a:solidFill>
                            <a:miter lim="800000"/>
                            <a:headEnd/>
                            <a:tailEnd/>
                          </a:ln>
                        </wps:spPr>
                        <wps:txbx>
                          <w:txbxContent>
                            <w:p w14:paraId="324D08C0" w14:textId="04D6DADA" w:rsidR="007B36C7" w:rsidRPr="001760E7" w:rsidRDefault="007B36C7" w:rsidP="006A2225">
                              <w:pPr>
                                <w:jc w:val="center"/>
                                <w:rPr>
                                  <w:sz w:val="21"/>
                                  <w:szCs w:val="21"/>
                                </w:rPr>
                              </w:pPr>
                              <w:r>
                                <w:rPr>
                                  <w:rFonts w:hint="eastAsia"/>
                                  <w:sz w:val="21"/>
                                  <w:szCs w:val="21"/>
                                </w:rPr>
                                <w:t>接口管理</w:t>
                              </w:r>
                            </w:p>
                          </w:txbxContent>
                        </wps:txbx>
                        <wps:bodyPr rot="0" vert="horz" wrap="square" lIns="91440" tIns="108000" rIns="91440" bIns="90000" anchor="t" anchorCtr="0" upright="1">
                          <a:noAutofit/>
                        </wps:bodyPr>
                      </wps:wsp>
                      <wps:wsp>
                        <wps:cNvPr id="1128" name="Text Box 1082"/>
                        <wps:cNvSpPr txBox="1">
                          <a:spLocks noChangeArrowheads="1"/>
                        </wps:cNvSpPr>
                        <wps:spPr bwMode="auto">
                          <a:xfrm>
                            <a:off x="4129405" y="6123940"/>
                            <a:ext cx="1449070" cy="394970"/>
                          </a:xfrm>
                          <a:prstGeom prst="rect">
                            <a:avLst/>
                          </a:prstGeom>
                          <a:solidFill>
                            <a:srgbClr val="FFFFFF"/>
                          </a:solidFill>
                          <a:ln w="9525">
                            <a:solidFill>
                              <a:srgbClr val="000000"/>
                            </a:solidFill>
                            <a:miter lim="800000"/>
                            <a:headEnd/>
                            <a:tailEnd/>
                          </a:ln>
                        </wps:spPr>
                        <wps:txbx>
                          <w:txbxContent>
                            <w:p w14:paraId="50557827" w14:textId="5C94D50B" w:rsidR="007B36C7" w:rsidRPr="001760E7" w:rsidRDefault="007B36C7" w:rsidP="006A2225">
                              <w:pPr>
                                <w:jc w:val="center"/>
                                <w:rPr>
                                  <w:sz w:val="21"/>
                                  <w:szCs w:val="21"/>
                                </w:rPr>
                              </w:pPr>
                              <w:r>
                                <w:rPr>
                                  <w:rFonts w:hint="eastAsia"/>
                                  <w:sz w:val="21"/>
                                  <w:szCs w:val="21"/>
                                </w:rPr>
                                <w:t>S</w:t>
                              </w:r>
                              <w:r>
                                <w:rPr>
                                  <w:sz w:val="21"/>
                                  <w:szCs w:val="21"/>
                                </w:rPr>
                                <w:t>QL</w:t>
                              </w:r>
                              <w:r>
                                <w:rPr>
                                  <w:rFonts w:hint="eastAsia"/>
                                  <w:sz w:val="21"/>
                                  <w:szCs w:val="21"/>
                                </w:rPr>
                                <w:t>监控</w:t>
                              </w:r>
                            </w:p>
                          </w:txbxContent>
                        </wps:txbx>
                        <wps:bodyPr rot="0" vert="horz" wrap="square" lIns="91440" tIns="108000" rIns="91440" bIns="90000" anchor="t" anchorCtr="0" upright="1">
                          <a:noAutofit/>
                        </wps:bodyPr>
                      </wps:wsp>
                      <wps:wsp>
                        <wps:cNvPr id="1129" name="AutoShape 1083"/>
                        <wps:cNvCnPr>
                          <a:cxnSpLocks noChangeShapeType="1"/>
                          <a:endCxn id="87" idx="1"/>
                        </wps:cNvCnPr>
                        <wps:spPr bwMode="auto">
                          <a:xfrm flipV="1">
                            <a:off x="1021715" y="551815"/>
                            <a:ext cx="690245" cy="2943225"/>
                          </a:xfrm>
                          <a:prstGeom prst="bentConnector3">
                            <a:avLst>
                              <a:gd name="adj1" fmla="val 4995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30" name="AutoShape 1084"/>
                        <wps:cNvCnPr>
                          <a:cxnSpLocks noChangeShapeType="1"/>
                          <a:endCxn id="89" idx="1"/>
                        </wps:cNvCnPr>
                        <wps:spPr bwMode="auto">
                          <a:xfrm flipV="1">
                            <a:off x="1021715" y="2158365"/>
                            <a:ext cx="690245" cy="1336675"/>
                          </a:xfrm>
                          <a:prstGeom prst="bentConnector3">
                            <a:avLst>
                              <a:gd name="adj1" fmla="val 4995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31" name="AutoShape 1085"/>
                        <wps:cNvCnPr>
                          <a:cxnSpLocks noChangeShapeType="1"/>
                          <a:endCxn id="88" idx="1"/>
                        </wps:cNvCnPr>
                        <wps:spPr bwMode="auto">
                          <a:xfrm>
                            <a:off x="1021715" y="3495040"/>
                            <a:ext cx="690245" cy="1229360"/>
                          </a:xfrm>
                          <a:prstGeom prst="bentConnector3">
                            <a:avLst>
                              <a:gd name="adj1" fmla="val 4995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32" name="AutoShape 1086"/>
                        <wps:cNvCnPr>
                          <a:cxnSpLocks noChangeShapeType="1"/>
                          <a:endCxn id="90" idx="1"/>
                        </wps:cNvCnPr>
                        <wps:spPr bwMode="auto">
                          <a:xfrm>
                            <a:off x="1021715" y="3495040"/>
                            <a:ext cx="690245" cy="2602865"/>
                          </a:xfrm>
                          <a:prstGeom prst="bentConnector3">
                            <a:avLst>
                              <a:gd name="adj1" fmla="val 4995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33" name="AutoShape 1087"/>
                        <wps:cNvCnPr>
                          <a:cxnSpLocks noChangeShapeType="1"/>
                          <a:stCxn id="87" idx="3"/>
                          <a:endCxn id="91" idx="1"/>
                        </wps:cNvCnPr>
                        <wps:spPr bwMode="auto">
                          <a:xfrm flipV="1">
                            <a:off x="3161030" y="290195"/>
                            <a:ext cx="968375" cy="261620"/>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34" name="AutoShape 1089"/>
                        <wps:cNvCnPr>
                          <a:cxnSpLocks noChangeShapeType="1"/>
                          <a:stCxn id="87" idx="3"/>
                          <a:endCxn id="92" idx="1"/>
                        </wps:cNvCnPr>
                        <wps:spPr bwMode="auto">
                          <a:xfrm>
                            <a:off x="3161030" y="551815"/>
                            <a:ext cx="968375" cy="2127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35" name="AutoShape 1093"/>
                        <wps:cNvCnPr>
                          <a:cxnSpLocks noChangeShapeType="1"/>
                          <a:stCxn id="89" idx="3"/>
                          <a:endCxn id="1120" idx="1"/>
                        </wps:cNvCnPr>
                        <wps:spPr bwMode="auto">
                          <a:xfrm>
                            <a:off x="3161030" y="2158365"/>
                            <a:ext cx="968375" cy="45656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36" name="AutoShape 1094"/>
                        <wps:cNvCnPr>
                          <a:cxnSpLocks noChangeShapeType="1"/>
                          <a:stCxn id="89" idx="3"/>
                          <a:endCxn id="1121" idx="1"/>
                        </wps:cNvCnPr>
                        <wps:spPr bwMode="auto">
                          <a:xfrm>
                            <a:off x="3161030" y="2158365"/>
                            <a:ext cx="968375" cy="920750"/>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37" name="AutoShape 1095"/>
                        <wps:cNvCnPr>
                          <a:cxnSpLocks noChangeShapeType="1"/>
                          <a:stCxn id="89" idx="3"/>
                          <a:endCxn id="1122" idx="1"/>
                        </wps:cNvCnPr>
                        <wps:spPr bwMode="auto">
                          <a:xfrm>
                            <a:off x="3161030" y="2158365"/>
                            <a:ext cx="968375" cy="1385570"/>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38" name="AutoShape 1096"/>
                        <wps:cNvCnPr>
                          <a:cxnSpLocks noChangeShapeType="1"/>
                          <a:stCxn id="89" idx="3"/>
                          <a:endCxn id="95" idx="1"/>
                        </wps:cNvCnPr>
                        <wps:spPr bwMode="auto">
                          <a:xfrm>
                            <a:off x="3161030" y="2158365"/>
                            <a:ext cx="968375" cy="2540"/>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39" name="AutoShape 1098"/>
                        <wps:cNvCnPr>
                          <a:cxnSpLocks noChangeShapeType="1"/>
                          <a:stCxn id="89" idx="3"/>
                          <a:endCxn id="94" idx="1"/>
                        </wps:cNvCnPr>
                        <wps:spPr bwMode="auto">
                          <a:xfrm flipV="1">
                            <a:off x="3161030" y="1706245"/>
                            <a:ext cx="968375" cy="452120"/>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40" name="AutoShape 1099"/>
                        <wps:cNvCnPr>
                          <a:cxnSpLocks noChangeShapeType="1"/>
                          <a:stCxn id="89" idx="3"/>
                          <a:endCxn id="93" idx="1"/>
                        </wps:cNvCnPr>
                        <wps:spPr bwMode="auto">
                          <a:xfrm flipV="1">
                            <a:off x="3161030" y="1237615"/>
                            <a:ext cx="968375" cy="920750"/>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41" name="AutoShape 1100"/>
                        <wps:cNvCnPr>
                          <a:cxnSpLocks noChangeShapeType="1"/>
                          <a:stCxn id="88" idx="3"/>
                          <a:endCxn id="1123" idx="1"/>
                        </wps:cNvCnPr>
                        <wps:spPr bwMode="auto">
                          <a:xfrm flipV="1">
                            <a:off x="3161030" y="4006850"/>
                            <a:ext cx="968375" cy="717550"/>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42" name="AutoShape 1101"/>
                        <wps:cNvCnPr>
                          <a:cxnSpLocks noChangeShapeType="1"/>
                          <a:stCxn id="88" idx="3"/>
                          <a:endCxn id="1124" idx="1"/>
                        </wps:cNvCnPr>
                        <wps:spPr bwMode="auto">
                          <a:xfrm flipV="1">
                            <a:off x="3161030" y="4467225"/>
                            <a:ext cx="968375" cy="25717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43" name="AutoShape 1102"/>
                        <wps:cNvCnPr>
                          <a:cxnSpLocks noChangeShapeType="1"/>
                          <a:stCxn id="88" idx="3"/>
                          <a:endCxn id="1125" idx="1"/>
                        </wps:cNvCnPr>
                        <wps:spPr bwMode="auto">
                          <a:xfrm>
                            <a:off x="3161030" y="4724400"/>
                            <a:ext cx="968375" cy="205740"/>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44" name="AutoShape 1103"/>
                        <wps:cNvCnPr>
                          <a:cxnSpLocks noChangeShapeType="1"/>
                          <a:stCxn id="88" idx="3"/>
                          <a:endCxn id="1126" idx="1"/>
                        </wps:cNvCnPr>
                        <wps:spPr bwMode="auto">
                          <a:xfrm>
                            <a:off x="3161030" y="4724400"/>
                            <a:ext cx="968375" cy="668020"/>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46" name="AutoShape 1104"/>
                        <wps:cNvCnPr>
                          <a:cxnSpLocks noChangeShapeType="1"/>
                          <a:stCxn id="90" idx="3"/>
                          <a:endCxn id="1127" idx="1"/>
                        </wps:cNvCnPr>
                        <wps:spPr bwMode="auto">
                          <a:xfrm flipV="1">
                            <a:off x="3161030" y="5856605"/>
                            <a:ext cx="968375" cy="241300"/>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47" name="AutoShape 1105"/>
                        <wps:cNvCnPr>
                          <a:cxnSpLocks noChangeShapeType="1"/>
                          <a:stCxn id="90" idx="3"/>
                          <a:endCxn id="1128" idx="1"/>
                        </wps:cNvCnPr>
                        <wps:spPr bwMode="auto">
                          <a:xfrm>
                            <a:off x="3161030" y="6097905"/>
                            <a:ext cx="968375" cy="223520"/>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52" name="文本框 1152"/>
                        <wps:cNvSpPr txBox="1"/>
                        <wps:spPr bwMode="auto">
                          <a:xfrm>
                            <a:off x="449580" y="1470660"/>
                            <a:ext cx="586740" cy="4152900"/>
                          </a:xfrm>
                          <a:prstGeom prst="rect">
                            <a:avLst/>
                          </a:prstGeom>
                          <a:solidFill>
                            <a:srgbClr val="FFFFFF"/>
                          </a:solidFill>
                          <a:ln w="9525">
                            <a:solidFill>
                              <a:srgbClr val="000000"/>
                            </a:solidFill>
                            <a:miter lim="800000"/>
                            <a:headEnd/>
                            <a:tailEnd/>
                          </a:ln>
                        </wps:spPr>
                        <wps:txbx>
                          <w:txbxContent>
                            <w:p w14:paraId="6BC667EB" w14:textId="5EB446E8" w:rsidR="007B36C7" w:rsidRPr="00386188" w:rsidRDefault="007B36C7">
                              <w:pPr>
                                <w:rPr>
                                  <w:sz w:val="21"/>
                                  <w:szCs w:val="21"/>
                                </w:rPr>
                              </w:pPr>
                              <w:r w:rsidRPr="00386188">
                                <w:rPr>
                                  <w:rFonts w:hint="eastAsia"/>
                                  <w:sz w:val="21"/>
                                  <w:szCs w:val="21"/>
                                </w:rPr>
                                <w:t>就</w:t>
                              </w:r>
                              <w:r>
                                <w:rPr>
                                  <w:rFonts w:hint="eastAsia"/>
                                  <w:sz w:val="21"/>
                                  <w:szCs w:val="21"/>
                                </w:rPr>
                                <w:t xml:space="preserve"> </w:t>
                              </w:r>
                              <w:r w:rsidRPr="00386188">
                                <w:rPr>
                                  <w:rFonts w:hint="eastAsia"/>
                                  <w:sz w:val="21"/>
                                  <w:szCs w:val="21"/>
                                </w:rPr>
                                <w:t xml:space="preserve"> </w:t>
                              </w:r>
                              <w:r w:rsidRPr="00386188">
                                <w:rPr>
                                  <w:rFonts w:hint="eastAsia"/>
                                  <w:sz w:val="21"/>
                                  <w:szCs w:val="21"/>
                                </w:rPr>
                                <w:t>业</w:t>
                              </w:r>
                              <w:r>
                                <w:rPr>
                                  <w:rFonts w:hint="eastAsia"/>
                                  <w:sz w:val="21"/>
                                  <w:szCs w:val="21"/>
                                </w:rPr>
                                <w:t xml:space="preserve"> </w:t>
                              </w:r>
                              <w:r w:rsidRPr="00386188">
                                <w:rPr>
                                  <w:rFonts w:hint="eastAsia"/>
                                  <w:sz w:val="21"/>
                                  <w:szCs w:val="21"/>
                                </w:rPr>
                                <w:t xml:space="preserve"> </w:t>
                              </w:r>
                              <w:r w:rsidRPr="00386188">
                                <w:rPr>
                                  <w:rFonts w:hint="eastAsia"/>
                                  <w:sz w:val="21"/>
                                  <w:szCs w:val="21"/>
                                </w:rPr>
                                <w:t>信</w:t>
                              </w:r>
                              <w:r>
                                <w:rPr>
                                  <w:rFonts w:hint="eastAsia"/>
                                  <w:sz w:val="21"/>
                                  <w:szCs w:val="21"/>
                                </w:rPr>
                                <w:t xml:space="preserve"> </w:t>
                              </w:r>
                              <w:r>
                                <w:rPr>
                                  <w:sz w:val="21"/>
                                  <w:szCs w:val="21"/>
                                </w:rPr>
                                <w:t xml:space="preserve"> </w:t>
                              </w:r>
                              <w:r>
                                <w:rPr>
                                  <w:sz w:val="21"/>
                                  <w:szCs w:val="21"/>
                                </w:rPr>
                                <w:t>息</w:t>
                              </w:r>
                              <w:r>
                                <w:rPr>
                                  <w:rFonts w:hint="eastAsia"/>
                                  <w:sz w:val="21"/>
                                  <w:szCs w:val="21"/>
                                </w:rPr>
                                <w:t xml:space="preserve"> </w:t>
                              </w:r>
                              <w:r w:rsidRPr="00386188">
                                <w:rPr>
                                  <w:rFonts w:hint="eastAsia"/>
                                  <w:sz w:val="21"/>
                                  <w:szCs w:val="21"/>
                                </w:rPr>
                                <w:t xml:space="preserve"> </w:t>
                              </w:r>
                              <w:r w:rsidRPr="00386188">
                                <w:rPr>
                                  <w:rFonts w:hint="eastAsia"/>
                                  <w:sz w:val="21"/>
                                  <w:szCs w:val="21"/>
                                </w:rPr>
                                <w:t>系</w:t>
                              </w:r>
                              <w:r>
                                <w:rPr>
                                  <w:rFonts w:hint="eastAsia"/>
                                  <w:sz w:val="21"/>
                                  <w:szCs w:val="21"/>
                                </w:rPr>
                                <w:t xml:space="preserve"> </w:t>
                              </w:r>
                              <w:r w:rsidRPr="00386188">
                                <w:rPr>
                                  <w:rFonts w:hint="eastAsia"/>
                                  <w:sz w:val="21"/>
                                  <w:szCs w:val="21"/>
                                </w:rPr>
                                <w:t xml:space="preserve"> </w:t>
                              </w:r>
                              <w:r w:rsidRPr="00386188">
                                <w:rPr>
                                  <w:rFonts w:hint="eastAsia"/>
                                  <w:sz w:val="21"/>
                                  <w:szCs w:val="21"/>
                                </w:rPr>
                                <w:t>统</w:t>
                              </w:r>
                              <w:r w:rsidRPr="00386188">
                                <w:rPr>
                                  <w:rFonts w:hint="eastAsia"/>
                                  <w:sz w:val="21"/>
                                  <w:szCs w:val="21"/>
                                </w:rPr>
                                <w:t xml:space="preserve"> </w:t>
                              </w:r>
                              <w:r>
                                <w:rPr>
                                  <w:sz w:val="21"/>
                                  <w:szCs w:val="21"/>
                                </w:rPr>
                                <w:t xml:space="preserve"> </w:t>
                              </w:r>
                              <w:r w:rsidRPr="00386188">
                                <w:rPr>
                                  <w:rFonts w:hint="eastAsia"/>
                                  <w:sz w:val="21"/>
                                  <w:szCs w:val="21"/>
                                </w:rPr>
                                <w:t>超</w:t>
                              </w:r>
                              <w:r w:rsidRPr="00386188">
                                <w:rPr>
                                  <w:rFonts w:hint="eastAsia"/>
                                  <w:sz w:val="21"/>
                                  <w:szCs w:val="21"/>
                                </w:rPr>
                                <w:t xml:space="preserve"> </w:t>
                              </w:r>
                              <w:r>
                                <w:rPr>
                                  <w:sz w:val="21"/>
                                  <w:szCs w:val="21"/>
                                </w:rPr>
                                <w:t xml:space="preserve"> </w:t>
                              </w:r>
                              <w:r w:rsidRPr="00386188">
                                <w:rPr>
                                  <w:rFonts w:hint="eastAsia"/>
                                  <w:sz w:val="21"/>
                                  <w:szCs w:val="21"/>
                                </w:rPr>
                                <w:t>级</w:t>
                              </w:r>
                              <w:r w:rsidRPr="00386188">
                                <w:rPr>
                                  <w:rFonts w:hint="eastAsia"/>
                                  <w:sz w:val="21"/>
                                  <w:szCs w:val="21"/>
                                </w:rPr>
                                <w:t xml:space="preserve"> </w:t>
                              </w:r>
                              <w:r>
                                <w:rPr>
                                  <w:sz w:val="21"/>
                                  <w:szCs w:val="21"/>
                                </w:rPr>
                                <w:t xml:space="preserve"> </w:t>
                              </w:r>
                              <w:r w:rsidRPr="00386188">
                                <w:rPr>
                                  <w:rFonts w:hint="eastAsia"/>
                                  <w:sz w:val="21"/>
                                  <w:szCs w:val="21"/>
                                </w:rPr>
                                <w:t>管</w:t>
                              </w:r>
                              <w:r w:rsidRPr="00386188">
                                <w:rPr>
                                  <w:rFonts w:hint="eastAsia"/>
                                  <w:sz w:val="21"/>
                                  <w:szCs w:val="21"/>
                                </w:rPr>
                                <w:t xml:space="preserve"> </w:t>
                              </w:r>
                              <w:r>
                                <w:rPr>
                                  <w:sz w:val="21"/>
                                  <w:szCs w:val="21"/>
                                </w:rPr>
                                <w:t xml:space="preserve"> </w:t>
                              </w:r>
                              <w:r w:rsidRPr="00386188">
                                <w:rPr>
                                  <w:rFonts w:hint="eastAsia"/>
                                  <w:sz w:val="21"/>
                                  <w:szCs w:val="21"/>
                                </w:rPr>
                                <w:t>理</w:t>
                              </w:r>
                              <w:r>
                                <w:rPr>
                                  <w:rFonts w:hint="eastAsia"/>
                                  <w:sz w:val="21"/>
                                  <w:szCs w:val="21"/>
                                </w:rPr>
                                <w:t xml:space="preserve"> </w:t>
                              </w:r>
                              <w:r w:rsidRPr="00386188">
                                <w:rPr>
                                  <w:rFonts w:hint="eastAsia"/>
                                  <w:sz w:val="21"/>
                                  <w:szCs w:val="21"/>
                                </w:rPr>
                                <w:t xml:space="preserve"> </w:t>
                              </w:r>
                              <w:r w:rsidRPr="00386188">
                                <w:rPr>
                                  <w:rFonts w:hint="eastAsia"/>
                                  <w:sz w:val="21"/>
                                  <w:szCs w:val="21"/>
                                </w:rPr>
                                <w:t>员</w:t>
                              </w:r>
                              <w:r w:rsidRPr="00386188">
                                <w:rPr>
                                  <w:rFonts w:hint="eastAsia"/>
                                  <w:sz w:val="21"/>
                                  <w:szCs w:val="21"/>
                                </w:rPr>
                                <w:t xml:space="preserve"> </w:t>
                              </w:r>
                              <w:r>
                                <w:rPr>
                                  <w:sz w:val="21"/>
                                  <w:szCs w:val="21"/>
                                </w:rPr>
                                <w:t xml:space="preserve"> </w:t>
                              </w:r>
                              <w:r w:rsidRPr="00386188">
                                <w:rPr>
                                  <w:rFonts w:hint="eastAsia"/>
                                  <w:sz w:val="21"/>
                                  <w:szCs w:val="21"/>
                                </w:rPr>
                                <w:t>用</w:t>
                              </w:r>
                              <w:r w:rsidRPr="00386188">
                                <w:rPr>
                                  <w:rFonts w:hint="eastAsia"/>
                                  <w:sz w:val="21"/>
                                  <w:szCs w:val="21"/>
                                </w:rPr>
                                <w:t xml:space="preserve"> </w:t>
                              </w:r>
                              <w:r>
                                <w:rPr>
                                  <w:sz w:val="21"/>
                                  <w:szCs w:val="21"/>
                                </w:rPr>
                                <w:t xml:space="preserve"> </w:t>
                              </w:r>
                              <w:r w:rsidRPr="00386188">
                                <w:rPr>
                                  <w:rFonts w:hint="eastAsia"/>
                                  <w:sz w:val="21"/>
                                  <w:szCs w:val="21"/>
                                </w:rPr>
                                <w:t>户</w:t>
                              </w:r>
                            </w:p>
                          </w:txbxContent>
                        </wps:txbx>
                        <wps:bodyPr rot="0" spcFirstLastPara="0" vertOverflow="overflow" horzOverflow="overflow" vert="eaVert" wrap="square" lIns="36000" tIns="360000" rIns="180000" bIns="144000" numCol="1" spcCol="0" rtlCol="0" fromWordArt="0" anchor="t" anchorCtr="0" forceAA="0" upright="1" compatLnSpc="1">
                          <a:prstTxWarp prst="textNoShape">
                            <a:avLst/>
                          </a:prstTxWarp>
                          <a:noAutofit/>
                        </wps:bodyPr>
                      </wps:wsp>
                    </wpc:wpc>
                  </a:graphicData>
                </a:graphic>
              </wp:inline>
            </w:drawing>
          </mc:Choice>
          <mc:Fallback>
            <w:pict>
              <v:group w14:anchorId="0FE9383C" id="画布 1062" o:spid="_x0000_s1054" editas="canvas" style="width:453.5pt;height:545.7pt;mso-position-horizontal-relative:char;mso-position-vertical-relative:line" coordsize="57594,69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">
                <v:shape id="_x0000_s1055" type="#_x0000_t75" style="position:absolute;width:57594;height:69297;visibility:visible;mso-wrap-style:square">
                  <v:fill o:detectmouseclick="t"/>
                  <v:path o:connecttype="none"/>
                </v:shape>
                <v:shape id="Text Box 1065" o:spid="_x0000_s1056" type="#_x0000_t202" style="position:absolute;left:17119;top:3543;width:14491;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">
                  <v:textbox inset=",3mm,,2.5mm">
                    <w:txbxContent>
                      <w:p w14:paraId="3A8F327D" w14:textId="77777777" w:rsidR="007B36C7" w:rsidRPr="001760E7" w:rsidRDefault="007B36C7" w:rsidP="006A2225">
                        <w:pPr>
                          <w:jc w:val="center"/>
                          <w:rPr>
                            <w:sz w:val="21"/>
                            <w:szCs w:val="21"/>
                          </w:rPr>
                        </w:pPr>
                        <w:r>
                          <w:rPr>
                            <w:rFonts w:hint="eastAsia"/>
                            <w:sz w:val="21"/>
                            <w:szCs w:val="21"/>
                          </w:rPr>
                          <w:t>求职</w:t>
                        </w:r>
                      </w:p>
                    </w:txbxContent>
                  </v:textbox>
                </v:shape>
                <v:shape id="Text Box 1066" o:spid="_x0000_s1057" type="#_x0000_t202" style="position:absolute;left:17119;top:45269;width:14491;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">
                  <v:textbox inset=",3mm,,2.5mm">
                    <w:txbxContent>
                      <w:p w14:paraId="2290A656" w14:textId="77777777" w:rsidR="007B36C7" w:rsidRPr="001760E7" w:rsidRDefault="007B36C7" w:rsidP="006A2225">
                        <w:pPr>
                          <w:jc w:val="center"/>
                          <w:rPr>
                            <w:sz w:val="21"/>
                            <w:szCs w:val="21"/>
                          </w:rPr>
                        </w:pPr>
                        <w:r>
                          <w:rPr>
                            <w:rFonts w:hint="eastAsia"/>
                            <w:sz w:val="21"/>
                            <w:szCs w:val="21"/>
                          </w:rPr>
                          <w:t>就业信息管理</w:t>
                        </w:r>
                      </w:p>
                    </w:txbxContent>
                  </v:textbox>
                </v:shape>
                <v:shape id="Text Box 1067" o:spid="_x0000_s1058" type="#_x0000_t202" style="position:absolute;left:17119;top:19608;width:14491;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">
                  <v:textbox inset=",3mm,,2.5mm">
                    <w:txbxContent>
                      <w:p w14:paraId="224A06F6" w14:textId="77777777" w:rsidR="007B36C7" w:rsidRPr="001760E7" w:rsidRDefault="007B36C7" w:rsidP="006A2225">
                        <w:pPr>
                          <w:jc w:val="center"/>
                          <w:rPr>
                            <w:sz w:val="21"/>
                            <w:szCs w:val="21"/>
                          </w:rPr>
                        </w:pPr>
                        <w:r>
                          <w:rPr>
                            <w:rFonts w:hint="eastAsia"/>
                            <w:sz w:val="21"/>
                            <w:szCs w:val="21"/>
                          </w:rPr>
                          <w:t>组织管理</w:t>
                        </w:r>
                      </w:p>
                    </w:txbxContent>
                  </v:textbox>
                </v:shape>
                <v:shape id="Text Box 1068" o:spid="_x0000_s1059" type="#_x0000_t202" style="position:absolute;left:17119;top:59004;width:14491;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">
                  <v:textbox inset=",3mm,,2.5mm">
                    <w:txbxContent>
                      <w:p w14:paraId="0CF9DD6B" w14:textId="77777777" w:rsidR="007B36C7" w:rsidRPr="001760E7" w:rsidRDefault="007B36C7" w:rsidP="006A2225">
                        <w:pPr>
                          <w:jc w:val="center"/>
                          <w:rPr>
                            <w:sz w:val="21"/>
                            <w:szCs w:val="21"/>
                          </w:rPr>
                        </w:pPr>
                        <w:r>
                          <w:rPr>
                            <w:rFonts w:hint="eastAsia"/>
                            <w:sz w:val="21"/>
                            <w:szCs w:val="21"/>
                          </w:rPr>
                          <w:t>系统管理</w:t>
                        </w:r>
                      </w:p>
                    </w:txbxContent>
                  </v:textbox>
                </v:shape>
                <v:shape id="Text Box 1069" o:spid="_x0000_s1060" type="#_x0000_t202" style="position:absolute;left:41294;top:927;width:14490;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">
                  <v:textbox inset=",3mm,,2.5mm">
                    <w:txbxContent>
                      <w:p w14:paraId="68B00160" w14:textId="77777777" w:rsidR="007B36C7" w:rsidRPr="001760E7" w:rsidRDefault="007B36C7" w:rsidP="006A2225">
                        <w:pPr>
                          <w:jc w:val="center"/>
                          <w:rPr>
                            <w:sz w:val="21"/>
                            <w:szCs w:val="21"/>
                          </w:rPr>
                        </w:pPr>
                        <w:r>
                          <w:rPr>
                            <w:rFonts w:hint="eastAsia"/>
                            <w:sz w:val="21"/>
                            <w:szCs w:val="21"/>
                          </w:rPr>
                          <w:t>所有企业</w:t>
                        </w:r>
                      </w:p>
                    </w:txbxContent>
                  </v:textbox>
                </v:shape>
                <v:shape id="Text Box 1070" o:spid="_x0000_s1061" type="#_x0000_t202" style="position:absolute;left:41294;top:5670;width:14490;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">
                  <v:textbox inset=",3mm,,2.5mm">
                    <w:txbxContent>
                      <w:p w14:paraId="43319FDC" w14:textId="77777777" w:rsidR="007B36C7" w:rsidRPr="001760E7" w:rsidRDefault="007B36C7" w:rsidP="006A2225">
                        <w:pPr>
                          <w:jc w:val="center"/>
                          <w:rPr>
                            <w:sz w:val="21"/>
                            <w:szCs w:val="21"/>
                          </w:rPr>
                        </w:pPr>
                        <w:r>
                          <w:rPr>
                            <w:rFonts w:hint="eastAsia"/>
                            <w:sz w:val="21"/>
                            <w:szCs w:val="21"/>
                          </w:rPr>
                          <w:t>所有职位</w:t>
                        </w:r>
                      </w:p>
                    </w:txbxContent>
                  </v:textbox>
                </v:shape>
                <v:shape id="Text Box 1071" o:spid="_x0000_s1062" type="#_x0000_t202" style="position:absolute;left:41294;top:10401;width:14490;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">
                  <v:textbox inset=",3mm,,2.5mm">
                    <w:txbxContent>
                      <w:p w14:paraId="61CE888C" w14:textId="77777777" w:rsidR="007B36C7" w:rsidRPr="001760E7" w:rsidRDefault="007B36C7" w:rsidP="006A2225">
                        <w:pPr>
                          <w:jc w:val="center"/>
                          <w:rPr>
                            <w:sz w:val="21"/>
                            <w:szCs w:val="21"/>
                          </w:rPr>
                        </w:pPr>
                        <w:r>
                          <w:rPr>
                            <w:rFonts w:hint="eastAsia"/>
                            <w:sz w:val="21"/>
                            <w:szCs w:val="21"/>
                          </w:rPr>
                          <w:t>角色管理</w:t>
                        </w:r>
                      </w:p>
                    </w:txbxContent>
                  </v:textbox>
                </v:shape>
                <v:shape id="Text Box 1072" o:spid="_x0000_s1063" type="#_x0000_t202" style="position:absolute;left:41294;top:15087;width:14490;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">
                  <v:textbox inset=",3mm,,2.5mm">
                    <w:txbxContent>
                      <w:p w14:paraId="4B594397" w14:textId="77777777" w:rsidR="007B36C7" w:rsidRPr="001760E7" w:rsidRDefault="007B36C7" w:rsidP="006A2225">
                        <w:pPr>
                          <w:jc w:val="center"/>
                          <w:rPr>
                            <w:sz w:val="21"/>
                            <w:szCs w:val="21"/>
                          </w:rPr>
                        </w:pPr>
                        <w:r>
                          <w:rPr>
                            <w:rFonts w:hint="eastAsia"/>
                            <w:sz w:val="21"/>
                            <w:szCs w:val="21"/>
                          </w:rPr>
                          <w:t>菜单权限管理</w:t>
                        </w:r>
                      </w:p>
                    </w:txbxContent>
                  </v:textbox>
                </v:shape>
                <v:shape id="Text Box 1073" o:spid="_x0000_s1064" type="#_x0000_t202" style="position:absolute;left:41294;top:19634;width:14490;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">
                  <v:textbox inset=",3mm,,2.5mm">
                    <w:txbxContent>
                      <w:p w14:paraId="3A82E4CD" w14:textId="77777777" w:rsidR="007B36C7" w:rsidRPr="001760E7" w:rsidRDefault="007B36C7" w:rsidP="006A2225">
                        <w:pPr>
                          <w:jc w:val="center"/>
                          <w:rPr>
                            <w:sz w:val="21"/>
                            <w:szCs w:val="21"/>
                          </w:rPr>
                        </w:pPr>
                        <w:r>
                          <w:rPr>
                            <w:rFonts w:hint="eastAsia"/>
                            <w:sz w:val="21"/>
                            <w:szCs w:val="21"/>
                          </w:rPr>
                          <w:t>数据字典管理</w:t>
                        </w:r>
                      </w:p>
                    </w:txbxContent>
                  </v:textbox>
                </v:shape>
                <v:shape id="Text Box 1074" o:spid="_x0000_s1065" type="#_x0000_t202" style="position:absolute;left:41294;top:24174;width:14490;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">
                  <v:textbox inset=",3mm,,2.5mm">
                    <w:txbxContent>
                      <w:p w14:paraId="4A906A5C" w14:textId="77777777" w:rsidR="007B36C7" w:rsidRPr="001760E7" w:rsidRDefault="007B36C7" w:rsidP="006A2225">
                        <w:pPr>
                          <w:jc w:val="center"/>
                          <w:rPr>
                            <w:sz w:val="21"/>
                            <w:szCs w:val="21"/>
                          </w:rPr>
                        </w:pPr>
                        <w:r>
                          <w:rPr>
                            <w:rFonts w:hint="eastAsia"/>
                            <w:sz w:val="21"/>
                            <w:szCs w:val="21"/>
                          </w:rPr>
                          <w:t>管理员用户管理</w:t>
                        </w:r>
                      </w:p>
                    </w:txbxContent>
                  </v:textbox>
                </v:shape>
                <v:shape id="Text Box 1075" o:spid="_x0000_s1066" type="#_x0000_t202" style="position:absolute;left:41294;top:28816;width:14490;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">
                  <v:textbox inset=",3mm,,2.5mm">
                    <w:txbxContent>
                      <w:p w14:paraId="214D15C1" w14:textId="77777777" w:rsidR="007B36C7" w:rsidRPr="001760E7" w:rsidRDefault="007B36C7" w:rsidP="006A2225">
                        <w:pPr>
                          <w:jc w:val="center"/>
                          <w:rPr>
                            <w:sz w:val="21"/>
                            <w:szCs w:val="21"/>
                          </w:rPr>
                        </w:pPr>
                        <w:r>
                          <w:rPr>
                            <w:rFonts w:hint="eastAsia"/>
                            <w:sz w:val="21"/>
                            <w:szCs w:val="21"/>
                          </w:rPr>
                          <w:t>企业用户管理</w:t>
                        </w:r>
                      </w:p>
                    </w:txbxContent>
                  </v:textbox>
                </v:shape>
                <v:shape id="Text Box 1076" o:spid="_x0000_s1067" type="#_x0000_t202" style="position:absolute;left:41294;top:33464;width:14490;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">
                  <v:textbox inset=",3mm,,2.5mm">
                    <w:txbxContent>
                      <w:p w14:paraId="254847C9" w14:textId="77777777" w:rsidR="007B36C7" w:rsidRPr="001760E7" w:rsidRDefault="007B36C7" w:rsidP="006A2225">
                        <w:pPr>
                          <w:jc w:val="center"/>
                          <w:rPr>
                            <w:sz w:val="21"/>
                            <w:szCs w:val="21"/>
                          </w:rPr>
                        </w:pPr>
                        <w:r>
                          <w:rPr>
                            <w:rFonts w:hint="eastAsia"/>
                            <w:sz w:val="21"/>
                            <w:szCs w:val="21"/>
                          </w:rPr>
                          <w:t>学生用户管理</w:t>
                        </w:r>
                      </w:p>
                    </w:txbxContent>
                  </v:textbox>
                </v:shape>
                <v:shape id="Text Box 1077" o:spid="_x0000_s1068" type="#_x0000_t202" style="position:absolute;left:41294;top:38093;width:14490;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">
                  <v:textbox inset=",3mm,,2.5mm">
                    <w:txbxContent>
                      <w:p w14:paraId="0B959501" w14:textId="16C3CD14" w:rsidR="007B36C7" w:rsidRPr="001760E7" w:rsidRDefault="007B36C7" w:rsidP="006A2225">
                        <w:pPr>
                          <w:jc w:val="center"/>
                          <w:rPr>
                            <w:sz w:val="21"/>
                            <w:szCs w:val="21"/>
                          </w:rPr>
                        </w:pPr>
                        <w:r>
                          <w:rPr>
                            <w:rFonts w:hint="eastAsia"/>
                            <w:sz w:val="21"/>
                            <w:szCs w:val="21"/>
                          </w:rPr>
                          <w:t>就业信息统计</w:t>
                        </w:r>
                      </w:p>
                    </w:txbxContent>
                  </v:textbox>
                </v:shape>
                <v:shape id="Text Box 1078" o:spid="_x0000_s1069" type="#_x0000_t202" style="position:absolute;left:41294;top:42697;width:14490;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">
                  <v:textbox inset=",3mm,,2.5mm">
                    <w:txbxContent>
                      <w:p w14:paraId="0481EEA1" w14:textId="52CBA00F" w:rsidR="007B36C7" w:rsidRPr="001760E7" w:rsidRDefault="007B36C7" w:rsidP="006A2225">
                        <w:pPr>
                          <w:jc w:val="center"/>
                          <w:rPr>
                            <w:sz w:val="21"/>
                            <w:szCs w:val="21"/>
                          </w:rPr>
                        </w:pPr>
                        <w:r>
                          <w:rPr>
                            <w:rFonts w:hint="eastAsia"/>
                            <w:sz w:val="21"/>
                            <w:szCs w:val="21"/>
                          </w:rPr>
                          <w:t>常见问题</w:t>
                        </w:r>
                      </w:p>
                    </w:txbxContent>
                  </v:textbox>
                </v:shape>
                <v:shape id="Text Box 1079" o:spid="_x0000_s1070" type="#_x0000_t202" style="position:absolute;left:41294;top:47326;width:14490;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">
                  <v:textbox inset=",3mm,,2.5mm">
                    <w:txbxContent>
                      <w:p w14:paraId="07AC50DC" w14:textId="3909F415" w:rsidR="007B36C7" w:rsidRPr="001760E7" w:rsidRDefault="007B36C7" w:rsidP="006A2225">
                        <w:pPr>
                          <w:jc w:val="center"/>
                          <w:rPr>
                            <w:sz w:val="21"/>
                            <w:szCs w:val="21"/>
                          </w:rPr>
                        </w:pPr>
                        <w:r>
                          <w:rPr>
                            <w:rFonts w:hint="eastAsia"/>
                            <w:sz w:val="21"/>
                            <w:szCs w:val="21"/>
                          </w:rPr>
                          <w:t>我的投递信息</w:t>
                        </w:r>
                      </w:p>
                    </w:txbxContent>
                  </v:textbox>
                </v:shape>
                <v:shape id="Text Box 1080" o:spid="_x0000_s1071" type="#_x0000_t202" style="position:absolute;left:41294;top:51949;width:14490;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">
                  <v:textbox inset=",3mm,,2.5mm">
                    <w:txbxContent>
                      <w:p w14:paraId="78A6CE80" w14:textId="2A9FBF5A" w:rsidR="007B36C7" w:rsidRPr="001760E7" w:rsidRDefault="007B36C7" w:rsidP="006A2225">
                        <w:pPr>
                          <w:jc w:val="center"/>
                          <w:rPr>
                            <w:sz w:val="21"/>
                            <w:szCs w:val="21"/>
                          </w:rPr>
                        </w:pPr>
                        <w:r>
                          <w:rPr>
                            <w:rFonts w:hint="eastAsia"/>
                            <w:sz w:val="21"/>
                            <w:szCs w:val="21"/>
                          </w:rPr>
                          <w:t>简历投递信息</w:t>
                        </w:r>
                      </w:p>
                    </w:txbxContent>
                  </v:textbox>
                </v:shape>
                <v:shape id="Text Box 1081" o:spid="_x0000_s1072" type="#_x0000_t202" style="position:absolute;left:41294;top:56591;width:14490;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">
                  <v:textbox inset=",3mm,,2.5mm">
                    <w:txbxContent>
                      <w:p w14:paraId="324D08C0" w14:textId="04D6DADA" w:rsidR="007B36C7" w:rsidRPr="001760E7" w:rsidRDefault="007B36C7" w:rsidP="006A2225">
                        <w:pPr>
                          <w:jc w:val="center"/>
                          <w:rPr>
                            <w:sz w:val="21"/>
                            <w:szCs w:val="21"/>
                          </w:rPr>
                        </w:pPr>
                        <w:r>
                          <w:rPr>
                            <w:rFonts w:hint="eastAsia"/>
                            <w:sz w:val="21"/>
                            <w:szCs w:val="21"/>
                          </w:rPr>
                          <w:t>接口管理</w:t>
                        </w:r>
                      </w:p>
                    </w:txbxContent>
                  </v:textbox>
                </v:shape>
                <v:shape id="Text Box 1082" o:spid="_x0000_s1073" type="#_x0000_t202" style="position:absolute;left:41294;top:61239;width:14490;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">
                  <v:textbox inset=",3mm,,2.5mm">
                    <w:txbxContent>
                      <w:p w14:paraId="50557827" w14:textId="5C94D50B" w:rsidR="007B36C7" w:rsidRPr="001760E7" w:rsidRDefault="007B36C7" w:rsidP="006A2225">
                        <w:pPr>
                          <w:jc w:val="center"/>
                          <w:rPr>
                            <w:sz w:val="21"/>
                            <w:szCs w:val="21"/>
                          </w:rPr>
                        </w:pPr>
                        <w:r>
                          <w:rPr>
                            <w:rFonts w:hint="eastAsia"/>
                            <w:sz w:val="21"/>
                            <w:szCs w:val="21"/>
                          </w:rPr>
                          <w:t>S</w:t>
                        </w:r>
                        <w:r>
                          <w:rPr>
                            <w:sz w:val="21"/>
                            <w:szCs w:val="21"/>
                          </w:rPr>
                          <w:t>QL</w:t>
                        </w:r>
                        <w:r>
                          <w:rPr>
                            <w:rFonts w:hint="eastAsia"/>
                            <w:sz w:val="21"/>
                            <w:szCs w:val="21"/>
                          </w:rPr>
                          <w:t>监控</w:t>
                        </w:r>
                      </w:p>
                    </w:txbxContent>
                  </v:textbox>
                </v:shape>
                <v:shape id="AutoShape 1083" o:spid="_x0000_s1074" type="#_x0000_t34" style="position:absolute;left:10217;top:5518;width:6902;height:2943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" adj="10790"/>
                <v:shape id="AutoShape 1084" o:spid="_x0000_s1075" type="#_x0000_t34" style="position:absolute;left:10217;top:21583;width:6902;height:133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" adj="10790"/>
                <v:shape id="AutoShape 1085" o:spid="_x0000_s1076" type="#_x0000_t34" style="position:absolute;left:10217;top:34950;width:6902;height:122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" adj="10790"/>
                <v:shape id="AutoShape 1086" o:spid="_x0000_s1077" type="#_x0000_t34" style="position:absolute;left:10217;top:34950;width:6902;height:260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" adj="10790"/>
                <v:shape id="AutoShape 1087" o:spid="_x0000_s1078" type="#_x0000_t34" style="position:absolute;left:31610;top:2901;width:9684;height:26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" adj="10793"/>
                <v:shape id="AutoShape 1089" o:spid="_x0000_s1079" type="#_x0000_t34" style="position:absolute;left:31610;top:5518;width:9684;height:21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" adj="10793"/>
                <v:shape id="AutoShape 1093" o:spid="_x0000_s1080" type="#_x0000_t34" style="position:absolute;left:31610;top:21583;width:9684;height:45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" adj="10793"/>
                <v:shape id="AutoShape 1094" o:spid="_x0000_s1081" type="#_x0000_t34" style="position:absolute;left:31610;top:21583;width:9684;height:920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" adj="10793"/>
                <v:shape id="AutoShape 1095" o:spid="_x0000_s1082" type="#_x0000_t34" style="position:absolute;left:31610;top:21583;width:9684;height:1385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" adj="10793"/>
                <v:shape id="AutoShape 1096" o:spid="_x0000_s1083" type="#_x0000_t34" style="position:absolute;left:31610;top:21583;width:9684;height:2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" adj="10793"/>
                <v:shape id="AutoShape 1098" o:spid="_x0000_s1084" type="#_x0000_t34" style="position:absolute;left:31610;top:17062;width:9684;height:452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" adj="10793"/>
                <v:shape id="AutoShape 1099" o:spid="_x0000_s1085" type="#_x0000_t34" style="position:absolute;left:31610;top:12376;width:9684;height:920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" adj="10793"/>
                <v:shape id="AutoShape 1100" o:spid="_x0000_s1086" type="#_x0000_t34" style="position:absolute;left:31610;top:40068;width:9684;height:71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" adj="10793"/>
                <v:shape id="AutoShape 1101" o:spid="_x0000_s1087" type="#_x0000_t34" style="position:absolute;left:31610;top:44672;width:9684;height:257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" adj="10793"/>
                <v:shape id="AutoShape 1102" o:spid="_x0000_s1088" type="#_x0000_t34" style="position:absolute;left:31610;top:47244;width:9684;height:20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" adj="10793"/>
                <v:shape id="AutoShape 1103" o:spid="_x0000_s1089" type="#_x0000_t34" style="position:absolute;left:31610;top:47244;width:9684;height:66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" adj="10793"/>
                <v:shape id="AutoShape 1104" o:spid="_x0000_s1090" type="#_x0000_t34" style="position:absolute;left:31610;top:58566;width:9684;height:241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" adj="10793"/>
                <v:shape id="AutoShape 1105" o:spid="_x0000_s1091" type="#_x0000_t34" style="position:absolute;left:31610;top:60979;width:9684;height:22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" adj="10793"/>
                <v:shape id="文本框 1152" o:spid="_x0000_s1092" type="#_x0000_t202" style="position:absolute;left:4495;top:14706;width:5868;height:41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">
                  <v:textbox style="layout-flow:vertical-ideographic" inset="1mm,10mm,5mm,4mm">
                    <w:txbxContent>
                      <w:p w14:paraId="6BC667EB" w14:textId="5EB446E8" w:rsidR="007B36C7" w:rsidRPr="00386188" w:rsidRDefault="007B36C7">
                        <w:pPr>
                          <w:rPr>
                            <w:sz w:val="21"/>
                            <w:szCs w:val="21"/>
                          </w:rPr>
                        </w:pPr>
                        <w:r w:rsidRPr="00386188">
                          <w:rPr>
                            <w:rFonts w:hint="eastAsia"/>
                            <w:sz w:val="21"/>
                            <w:szCs w:val="21"/>
                          </w:rPr>
                          <w:t>就</w:t>
                        </w:r>
                        <w:r>
                          <w:rPr>
                            <w:rFonts w:hint="eastAsia"/>
                            <w:sz w:val="21"/>
                            <w:szCs w:val="21"/>
                          </w:rPr>
                          <w:t xml:space="preserve"> </w:t>
                        </w:r>
                        <w:r w:rsidRPr="00386188">
                          <w:rPr>
                            <w:rFonts w:hint="eastAsia"/>
                            <w:sz w:val="21"/>
                            <w:szCs w:val="21"/>
                          </w:rPr>
                          <w:t xml:space="preserve"> </w:t>
                        </w:r>
                        <w:r w:rsidRPr="00386188">
                          <w:rPr>
                            <w:rFonts w:hint="eastAsia"/>
                            <w:sz w:val="21"/>
                            <w:szCs w:val="21"/>
                          </w:rPr>
                          <w:t>业</w:t>
                        </w:r>
                        <w:r>
                          <w:rPr>
                            <w:rFonts w:hint="eastAsia"/>
                            <w:sz w:val="21"/>
                            <w:szCs w:val="21"/>
                          </w:rPr>
                          <w:t xml:space="preserve"> </w:t>
                        </w:r>
                        <w:r w:rsidRPr="00386188">
                          <w:rPr>
                            <w:rFonts w:hint="eastAsia"/>
                            <w:sz w:val="21"/>
                            <w:szCs w:val="21"/>
                          </w:rPr>
                          <w:t xml:space="preserve"> </w:t>
                        </w:r>
                        <w:r w:rsidRPr="00386188">
                          <w:rPr>
                            <w:rFonts w:hint="eastAsia"/>
                            <w:sz w:val="21"/>
                            <w:szCs w:val="21"/>
                          </w:rPr>
                          <w:t>信</w:t>
                        </w:r>
                        <w:r>
                          <w:rPr>
                            <w:rFonts w:hint="eastAsia"/>
                            <w:sz w:val="21"/>
                            <w:szCs w:val="21"/>
                          </w:rPr>
                          <w:t xml:space="preserve"> </w:t>
                        </w:r>
                        <w:r>
                          <w:rPr>
                            <w:sz w:val="21"/>
                            <w:szCs w:val="21"/>
                          </w:rPr>
                          <w:t xml:space="preserve"> </w:t>
                        </w:r>
                        <w:proofErr w:type="gramStart"/>
                        <w:r>
                          <w:rPr>
                            <w:sz w:val="21"/>
                            <w:szCs w:val="21"/>
                          </w:rPr>
                          <w:t>息</w:t>
                        </w:r>
                        <w:proofErr w:type="gramEnd"/>
                        <w:r>
                          <w:rPr>
                            <w:rFonts w:hint="eastAsia"/>
                            <w:sz w:val="21"/>
                            <w:szCs w:val="21"/>
                          </w:rPr>
                          <w:t xml:space="preserve"> </w:t>
                        </w:r>
                        <w:r w:rsidRPr="00386188">
                          <w:rPr>
                            <w:rFonts w:hint="eastAsia"/>
                            <w:sz w:val="21"/>
                            <w:szCs w:val="21"/>
                          </w:rPr>
                          <w:t xml:space="preserve"> </w:t>
                        </w:r>
                        <w:r w:rsidRPr="00386188">
                          <w:rPr>
                            <w:rFonts w:hint="eastAsia"/>
                            <w:sz w:val="21"/>
                            <w:szCs w:val="21"/>
                          </w:rPr>
                          <w:t>系</w:t>
                        </w:r>
                        <w:r>
                          <w:rPr>
                            <w:rFonts w:hint="eastAsia"/>
                            <w:sz w:val="21"/>
                            <w:szCs w:val="21"/>
                          </w:rPr>
                          <w:t xml:space="preserve"> </w:t>
                        </w:r>
                        <w:r w:rsidRPr="00386188">
                          <w:rPr>
                            <w:rFonts w:hint="eastAsia"/>
                            <w:sz w:val="21"/>
                            <w:szCs w:val="21"/>
                          </w:rPr>
                          <w:t xml:space="preserve"> </w:t>
                        </w:r>
                        <w:r w:rsidRPr="00386188">
                          <w:rPr>
                            <w:rFonts w:hint="eastAsia"/>
                            <w:sz w:val="21"/>
                            <w:szCs w:val="21"/>
                          </w:rPr>
                          <w:t>统</w:t>
                        </w:r>
                        <w:r w:rsidRPr="00386188">
                          <w:rPr>
                            <w:rFonts w:hint="eastAsia"/>
                            <w:sz w:val="21"/>
                            <w:szCs w:val="21"/>
                          </w:rPr>
                          <w:t xml:space="preserve"> </w:t>
                        </w:r>
                        <w:r>
                          <w:rPr>
                            <w:sz w:val="21"/>
                            <w:szCs w:val="21"/>
                          </w:rPr>
                          <w:t xml:space="preserve"> </w:t>
                        </w:r>
                        <w:r w:rsidRPr="00386188">
                          <w:rPr>
                            <w:rFonts w:hint="eastAsia"/>
                            <w:sz w:val="21"/>
                            <w:szCs w:val="21"/>
                          </w:rPr>
                          <w:t>超</w:t>
                        </w:r>
                        <w:r w:rsidRPr="00386188">
                          <w:rPr>
                            <w:rFonts w:hint="eastAsia"/>
                            <w:sz w:val="21"/>
                            <w:szCs w:val="21"/>
                          </w:rPr>
                          <w:t xml:space="preserve"> </w:t>
                        </w:r>
                        <w:r>
                          <w:rPr>
                            <w:sz w:val="21"/>
                            <w:szCs w:val="21"/>
                          </w:rPr>
                          <w:t xml:space="preserve"> </w:t>
                        </w:r>
                        <w:r w:rsidRPr="00386188">
                          <w:rPr>
                            <w:rFonts w:hint="eastAsia"/>
                            <w:sz w:val="21"/>
                            <w:szCs w:val="21"/>
                          </w:rPr>
                          <w:t>级</w:t>
                        </w:r>
                        <w:r w:rsidRPr="00386188">
                          <w:rPr>
                            <w:rFonts w:hint="eastAsia"/>
                            <w:sz w:val="21"/>
                            <w:szCs w:val="21"/>
                          </w:rPr>
                          <w:t xml:space="preserve"> </w:t>
                        </w:r>
                        <w:r>
                          <w:rPr>
                            <w:sz w:val="21"/>
                            <w:szCs w:val="21"/>
                          </w:rPr>
                          <w:t xml:space="preserve"> </w:t>
                        </w:r>
                        <w:r w:rsidRPr="00386188">
                          <w:rPr>
                            <w:rFonts w:hint="eastAsia"/>
                            <w:sz w:val="21"/>
                            <w:szCs w:val="21"/>
                          </w:rPr>
                          <w:t>管</w:t>
                        </w:r>
                        <w:r w:rsidRPr="00386188">
                          <w:rPr>
                            <w:rFonts w:hint="eastAsia"/>
                            <w:sz w:val="21"/>
                            <w:szCs w:val="21"/>
                          </w:rPr>
                          <w:t xml:space="preserve"> </w:t>
                        </w:r>
                        <w:r>
                          <w:rPr>
                            <w:sz w:val="21"/>
                            <w:szCs w:val="21"/>
                          </w:rPr>
                          <w:t xml:space="preserve"> </w:t>
                        </w:r>
                        <w:r w:rsidRPr="00386188">
                          <w:rPr>
                            <w:rFonts w:hint="eastAsia"/>
                            <w:sz w:val="21"/>
                            <w:szCs w:val="21"/>
                          </w:rPr>
                          <w:t>理</w:t>
                        </w:r>
                        <w:r>
                          <w:rPr>
                            <w:rFonts w:hint="eastAsia"/>
                            <w:sz w:val="21"/>
                            <w:szCs w:val="21"/>
                          </w:rPr>
                          <w:t xml:space="preserve"> </w:t>
                        </w:r>
                        <w:r w:rsidRPr="00386188">
                          <w:rPr>
                            <w:rFonts w:hint="eastAsia"/>
                            <w:sz w:val="21"/>
                            <w:szCs w:val="21"/>
                          </w:rPr>
                          <w:t xml:space="preserve"> </w:t>
                        </w:r>
                        <w:r w:rsidRPr="00386188">
                          <w:rPr>
                            <w:rFonts w:hint="eastAsia"/>
                            <w:sz w:val="21"/>
                            <w:szCs w:val="21"/>
                          </w:rPr>
                          <w:t>员</w:t>
                        </w:r>
                        <w:r w:rsidRPr="00386188">
                          <w:rPr>
                            <w:rFonts w:hint="eastAsia"/>
                            <w:sz w:val="21"/>
                            <w:szCs w:val="21"/>
                          </w:rPr>
                          <w:t xml:space="preserve"> </w:t>
                        </w:r>
                        <w:r>
                          <w:rPr>
                            <w:sz w:val="21"/>
                            <w:szCs w:val="21"/>
                          </w:rPr>
                          <w:t xml:space="preserve"> </w:t>
                        </w:r>
                        <w:r w:rsidRPr="00386188">
                          <w:rPr>
                            <w:rFonts w:hint="eastAsia"/>
                            <w:sz w:val="21"/>
                            <w:szCs w:val="21"/>
                          </w:rPr>
                          <w:t>用</w:t>
                        </w:r>
                        <w:r w:rsidRPr="00386188">
                          <w:rPr>
                            <w:rFonts w:hint="eastAsia"/>
                            <w:sz w:val="21"/>
                            <w:szCs w:val="21"/>
                          </w:rPr>
                          <w:t xml:space="preserve"> </w:t>
                        </w:r>
                        <w:r>
                          <w:rPr>
                            <w:sz w:val="21"/>
                            <w:szCs w:val="21"/>
                          </w:rPr>
                          <w:t xml:space="preserve"> </w:t>
                        </w:r>
                        <w:r w:rsidRPr="00386188">
                          <w:rPr>
                            <w:rFonts w:hint="eastAsia"/>
                            <w:sz w:val="21"/>
                            <w:szCs w:val="21"/>
                          </w:rPr>
                          <w:t>户</w:t>
                        </w:r>
                      </w:p>
                    </w:txbxContent>
                  </v:textbox>
                </v:shape>
                <w10:anchorlock/>
              </v:group>
            </w:pict>
          </mc:Fallback>
        </mc:AlternateContent>
      </w:r>
    </w:p>
    <w:p w14:paraId="3CDA43CF" w14:textId="3F46E17B" w:rsidR="004179DD" w:rsidRDefault="004179DD" w:rsidP="004179DD">
      <w:pPr>
        <w:jc w:val="center"/>
        <w:rPr>
          <w:sz w:val="21"/>
          <w:szCs w:val="21"/>
        </w:rPr>
      </w:pPr>
      <w:r w:rsidRPr="001B33F4">
        <w:rPr>
          <w:sz w:val="21"/>
          <w:szCs w:val="21"/>
        </w:rPr>
        <w:t>图</w:t>
      </w:r>
      <w:r w:rsidR="004A3C93" w:rsidRPr="001B33F4">
        <w:rPr>
          <w:sz w:val="21"/>
          <w:szCs w:val="21"/>
        </w:rPr>
        <w:t>5</w:t>
      </w:r>
      <w:r w:rsidRPr="001B33F4">
        <w:rPr>
          <w:sz w:val="21"/>
          <w:szCs w:val="21"/>
        </w:rPr>
        <w:t>.</w:t>
      </w:r>
      <w:r w:rsidR="00CE7D31" w:rsidRPr="001B33F4">
        <w:rPr>
          <w:sz w:val="21"/>
          <w:szCs w:val="21"/>
        </w:rPr>
        <w:t>2</w:t>
      </w:r>
      <w:r w:rsidRPr="001B33F4">
        <w:rPr>
          <w:sz w:val="21"/>
          <w:szCs w:val="21"/>
        </w:rPr>
        <w:t xml:space="preserve">  </w:t>
      </w:r>
      <w:r w:rsidRPr="001B33F4">
        <w:rPr>
          <w:sz w:val="21"/>
          <w:szCs w:val="21"/>
        </w:rPr>
        <w:t>就业信息系统超级管理员用户端</w:t>
      </w:r>
    </w:p>
    <w:p w14:paraId="1D4501EE" w14:textId="7B67BD8E" w:rsidR="00620844" w:rsidRDefault="00620844" w:rsidP="004179DD">
      <w:pPr>
        <w:jc w:val="center"/>
        <w:rPr>
          <w:sz w:val="21"/>
          <w:szCs w:val="21"/>
        </w:rPr>
      </w:pPr>
    </w:p>
    <w:p w14:paraId="55DFF655" w14:textId="0BF9FD90" w:rsidR="00620844" w:rsidRDefault="00620844" w:rsidP="004179DD">
      <w:pPr>
        <w:jc w:val="center"/>
        <w:rPr>
          <w:sz w:val="21"/>
          <w:szCs w:val="21"/>
        </w:rPr>
      </w:pPr>
    </w:p>
    <w:p w14:paraId="487E5871" w14:textId="2A1C25C8" w:rsidR="00620844" w:rsidRPr="001B33F4" w:rsidRDefault="00620844" w:rsidP="00620844">
      <w:pPr>
        <w:snapToGrid w:val="0"/>
        <w:ind w:firstLineChars="200" w:firstLine="480"/>
      </w:pPr>
      <w:r w:rsidRPr="001B33F4">
        <w:t>本系统的</w:t>
      </w:r>
      <w:r>
        <w:rPr>
          <w:rFonts w:hint="eastAsia"/>
        </w:rPr>
        <w:t>就业信息系统普通管理员用户端</w:t>
      </w:r>
      <w:r w:rsidRPr="001B33F4">
        <w:t>功能结构图如图</w:t>
      </w:r>
      <w:r w:rsidRPr="001B33F4">
        <w:t>5.</w:t>
      </w:r>
      <w:r>
        <w:rPr>
          <w:rFonts w:hint="eastAsia"/>
        </w:rPr>
        <w:t>3</w:t>
      </w:r>
      <w:r>
        <w:rPr>
          <w:rFonts w:hint="eastAsia"/>
        </w:rPr>
        <w:t>。</w:t>
      </w:r>
    </w:p>
    <w:p w14:paraId="10813942" w14:textId="77777777" w:rsidR="00620844" w:rsidRPr="00620844" w:rsidRDefault="00620844" w:rsidP="004179DD">
      <w:pPr>
        <w:jc w:val="center"/>
        <w:rPr>
          <w:sz w:val="21"/>
          <w:szCs w:val="21"/>
        </w:rPr>
      </w:pPr>
    </w:p>
    <w:p w14:paraId="5C22CE2A" w14:textId="533190F1" w:rsidR="00B0323D" w:rsidRPr="001B33F4" w:rsidRDefault="00B0323D" w:rsidP="00386188">
      <w:pPr>
        <w:spacing w:line="320" w:lineRule="atLeast"/>
      </w:pPr>
    </w:p>
    <w:p w14:paraId="4666C2D8" w14:textId="6709D1BD" w:rsidR="00646959" w:rsidRPr="001B33F4" w:rsidRDefault="004A3C93">
      <w:pPr>
        <w:pStyle w:val="2"/>
        <w:spacing w:before="120"/>
        <w:jc w:val="left"/>
        <w:rPr>
          <w:rFonts w:ascii="Times New Roman"/>
        </w:rPr>
      </w:pPr>
      <w:bookmarkStart w:id="36" w:name="_Toc42621150"/>
      <w:r w:rsidRPr="001B33F4">
        <w:rPr>
          <w:rFonts w:ascii="Times New Roman"/>
        </w:rPr>
        <w:t>5</w:t>
      </w:r>
      <w:r w:rsidR="00415D8E" w:rsidRPr="001B33F4">
        <w:rPr>
          <w:rFonts w:ascii="Times New Roman"/>
        </w:rPr>
        <w:t>.4</w:t>
      </w:r>
      <w:r w:rsidR="0031221C" w:rsidRPr="001B33F4">
        <w:rPr>
          <w:rFonts w:ascii="Times New Roman"/>
        </w:rPr>
        <w:t xml:space="preserve">  </w:t>
      </w:r>
      <w:r w:rsidR="00415D8E" w:rsidRPr="001B33F4">
        <w:rPr>
          <w:rFonts w:ascii="Times New Roman"/>
        </w:rPr>
        <w:t>系统详细设计</w:t>
      </w:r>
      <w:bookmarkEnd w:id="36"/>
    </w:p>
    <w:p w14:paraId="6F4DC377" w14:textId="77777777" w:rsidR="00646959" w:rsidRPr="001B33F4" w:rsidRDefault="00415D8E" w:rsidP="00950317">
      <w:pPr>
        <w:snapToGrid w:val="0"/>
        <w:ind w:firstLineChars="200" w:firstLine="480"/>
      </w:pPr>
      <w:r w:rsidRPr="001B33F4">
        <w:t>通过对系统用户权限多维度的分析，结合实际使用需求，将系统后台划分为四个模块，分别是学生用户模块、企业用户模块、普通管理员用户、超级管理员用户，模块之间相互作用，相互联系。按照需求分析进行系统详细设计，力求让使用本系统的不同用户建立一个多功能，交互模式的管理与被管理平台。</w:t>
      </w:r>
    </w:p>
    <w:p w14:paraId="155094C2" w14:textId="77777777" w:rsidR="00646959" w:rsidRPr="001B33F4" w:rsidRDefault="00415D8E" w:rsidP="00950317">
      <w:pPr>
        <w:snapToGrid w:val="0"/>
        <w:ind w:firstLineChars="200" w:firstLine="480"/>
      </w:pPr>
      <w:r w:rsidRPr="001B33F4">
        <w:t>就业信息系统是以就业管理工作展开的，用户实名登录后，由系统提供一套完整机制与用户保持紧密的联系。采用响应式设计，可视化的方式便于用户操作；为就业信息管理提供一个网络互联的信息化平台。</w:t>
      </w:r>
    </w:p>
    <w:p w14:paraId="4F6798F0" w14:textId="7A44BB6A" w:rsidR="00646959" w:rsidRPr="001B33F4" w:rsidRDefault="004A3C93">
      <w:pPr>
        <w:pStyle w:val="3"/>
        <w:spacing w:before="120"/>
        <w:jc w:val="left"/>
        <w:rPr>
          <w:rFonts w:ascii="Times New Roman"/>
        </w:rPr>
      </w:pPr>
      <w:bookmarkStart w:id="37" w:name="_Toc42621151"/>
      <w:r w:rsidRPr="001B33F4">
        <w:rPr>
          <w:rFonts w:ascii="Times New Roman"/>
        </w:rPr>
        <w:t>5</w:t>
      </w:r>
      <w:r w:rsidR="00415D8E" w:rsidRPr="001B33F4">
        <w:rPr>
          <w:rFonts w:ascii="Times New Roman"/>
        </w:rPr>
        <w:t>.4.1</w:t>
      </w:r>
      <w:r w:rsidR="008C175B" w:rsidRPr="001B33F4">
        <w:rPr>
          <w:rFonts w:ascii="Times New Roman"/>
        </w:rPr>
        <w:t xml:space="preserve">  </w:t>
      </w:r>
      <w:r w:rsidR="00415D8E" w:rsidRPr="001B33F4">
        <w:rPr>
          <w:rFonts w:ascii="Times New Roman"/>
        </w:rPr>
        <w:t>系统登录</w:t>
      </w:r>
      <w:bookmarkEnd w:id="37"/>
    </w:p>
    <w:p w14:paraId="54630D72" w14:textId="77777777" w:rsidR="00646959" w:rsidRPr="001B33F4" w:rsidRDefault="00415D8E" w:rsidP="00950317">
      <w:pPr>
        <w:snapToGrid w:val="0"/>
        <w:ind w:firstLineChars="200" w:firstLine="480"/>
        <w:rPr>
          <w:rFonts w:eastAsia="黑体"/>
        </w:rPr>
      </w:pPr>
      <w:r w:rsidRPr="001B33F4">
        <w:t>系统采用实名登录方式，用户输入用户名（默认为学号</w:t>
      </w:r>
      <w:r w:rsidRPr="001B33F4">
        <w:t>/</w:t>
      </w:r>
      <w:r w:rsidRPr="001B33F4">
        <w:t>企业编码</w:t>
      </w:r>
      <w:r w:rsidRPr="001B33F4">
        <w:t>/</w:t>
      </w:r>
      <w:r w:rsidRPr="001B33F4">
        <w:t>工号，且不可更改）和密码（初始密码为</w:t>
      </w:r>
      <w:r w:rsidRPr="001B33F4">
        <w:t>6</w:t>
      </w:r>
      <w:r w:rsidRPr="001B33F4">
        <w:t>个</w:t>
      </w:r>
      <w:r w:rsidRPr="001B33F4">
        <w:t>6</w:t>
      </w:r>
      <w:r w:rsidRPr="001B33F4">
        <w:t>，可修改），与数据库信息匹配，验证成功后方可登录系统。一旦验证失败，系统自动提示错误信息，如必填项不可为空、用户类型不能为空、该账号不存在、用户名密码不匹配等。</w:t>
      </w:r>
    </w:p>
    <w:p w14:paraId="7707BB95" w14:textId="39D6CD71" w:rsidR="00646959" w:rsidRPr="001B33F4" w:rsidRDefault="004A3C93" w:rsidP="00602D98">
      <w:pPr>
        <w:pStyle w:val="3"/>
        <w:spacing w:before="120"/>
        <w:jc w:val="left"/>
        <w:rPr>
          <w:rFonts w:ascii="Times New Roman"/>
        </w:rPr>
      </w:pPr>
      <w:bookmarkStart w:id="38" w:name="_Toc42621152"/>
      <w:r w:rsidRPr="001B33F4">
        <w:rPr>
          <w:rFonts w:ascii="Times New Roman"/>
        </w:rPr>
        <w:t>5</w:t>
      </w:r>
      <w:r w:rsidR="00415D8E" w:rsidRPr="001B33F4">
        <w:rPr>
          <w:rFonts w:ascii="Times New Roman"/>
        </w:rPr>
        <w:t>.4.2</w:t>
      </w:r>
      <w:r w:rsidR="0031221C" w:rsidRPr="001B33F4">
        <w:rPr>
          <w:rFonts w:ascii="Times New Roman"/>
        </w:rPr>
        <w:t xml:space="preserve"> </w:t>
      </w:r>
      <w:r w:rsidR="008C175B" w:rsidRPr="001B33F4">
        <w:rPr>
          <w:rFonts w:ascii="Times New Roman"/>
        </w:rPr>
        <w:t xml:space="preserve"> </w:t>
      </w:r>
      <w:r w:rsidR="00415D8E" w:rsidRPr="001B33F4">
        <w:rPr>
          <w:rFonts w:ascii="Times New Roman"/>
        </w:rPr>
        <w:t>个人信息编辑</w:t>
      </w:r>
      <w:bookmarkEnd w:id="38"/>
    </w:p>
    <w:p w14:paraId="7EB435EA" w14:textId="77777777" w:rsidR="00646959" w:rsidRPr="001B33F4" w:rsidRDefault="00415D8E" w:rsidP="00950317">
      <w:pPr>
        <w:snapToGrid w:val="0"/>
        <w:ind w:firstLineChars="200" w:firstLine="480"/>
      </w:pPr>
      <w:r w:rsidRPr="001B33F4">
        <w:t>填写规则：手机号、邮箱有验证填写</w:t>
      </w:r>
    </w:p>
    <w:p w14:paraId="62855CB3" w14:textId="77777777" w:rsidR="00646959" w:rsidRPr="001B33F4" w:rsidRDefault="00415D8E" w:rsidP="00950317">
      <w:pPr>
        <w:snapToGrid w:val="0"/>
        <w:ind w:firstLineChars="200" w:firstLine="480"/>
      </w:pPr>
      <w:r w:rsidRPr="001B33F4">
        <w:t>学生用户：对该用户的姓名、手机号、邮箱、性别信息进行维护，学号信息不可修改。企业用户：对该用户的公司名称、手机号、邮箱信息进行维护，公司编码不可修改。</w:t>
      </w:r>
    </w:p>
    <w:p w14:paraId="31422142" w14:textId="77777777" w:rsidR="00646959" w:rsidRPr="001B33F4" w:rsidRDefault="00415D8E" w:rsidP="00950317">
      <w:pPr>
        <w:snapToGrid w:val="0"/>
        <w:ind w:firstLineChars="200" w:firstLine="480"/>
      </w:pPr>
      <w:r w:rsidRPr="001B33F4">
        <w:t>管理员用户：对该用户的姓名、手机号、邮箱、性别信息进行维护，工号不可修改。</w:t>
      </w:r>
    </w:p>
    <w:p w14:paraId="5102BFD6" w14:textId="00942C51" w:rsidR="00646959" w:rsidRPr="001B33F4" w:rsidRDefault="004A3C93">
      <w:pPr>
        <w:pStyle w:val="3"/>
        <w:spacing w:before="120"/>
        <w:jc w:val="left"/>
        <w:rPr>
          <w:rFonts w:ascii="Times New Roman"/>
        </w:rPr>
      </w:pPr>
      <w:bookmarkStart w:id="39" w:name="_Toc42621153"/>
      <w:r w:rsidRPr="001B33F4">
        <w:rPr>
          <w:rFonts w:ascii="Times New Roman"/>
        </w:rPr>
        <w:t>5</w:t>
      </w:r>
      <w:r w:rsidR="00415D8E" w:rsidRPr="001B33F4">
        <w:rPr>
          <w:rFonts w:ascii="Times New Roman"/>
        </w:rPr>
        <w:t>.4.3</w:t>
      </w:r>
      <w:r w:rsidR="0031221C" w:rsidRPr="001B33F4">
        <w:rPr>
          <w:rFonts w:ascii="Times New Roman"/>
        </w:rPr>
        <w:t xml:space="preserve"> </w:t>
      </w:r>
      <w:r w:rsidR="008C175B" w:rsidRPr="001B33F4">
        <w:rPr>
          <w:rFonts w:ascii="Times New Roman"/>
        </w:rPr>
        <w:t xml:space="preserve"> </w:t>
      </w:r>
      <w:r w:rsidR="00415D8E" w:rsidRPr="001B33F4">
        <w:rPr>
          <w:rFonts w:ascii="Times New Roman"/>
        </w:rPr>
        <w:t>所有职位信息</w:t>
      </w:r>
      <w:bookmarkEnd w:id="39"/>
    </w:p>
    <w:p w14:paraId="71864CEE" w14:textId="77777777" w:rsidR="00646959" w:rsidRPr="001B33F4" w:rsidRDefault="00415D8E" w:rsidP="00950317">
      <w:pPr>
        <w:snapToGrid w:val="0"/>
        <w:ind w:firstLineChars="200" w:firstLine="480"/>
      </w:pPr>
      <w:r w:rsidRPr="001B33F4">
        <w:t>查询条件：可根据岗位名称、公司名称字段进行模糊查询，根据最低工资、最高工资范围查询、根据省份、学历要求、所属行业、职位分类（在数据字典中维护）根据下拉框选择进行精确查询，可选择分页条数进行分页查询。</w:t>
      </w:r>
    </w:p>
    <w:p w14:paraId="48423EA5" w14:textId="77777777" w:rsidR="00646959" w:rsidRPr="001B33F4" w:rsidRDefault="00415D8E" w:rsidP="00950317">
      <w:pPr>
        <w:snapToGrid w:val="0"/>
        <w:ind w:firstLineChars="200" w:firstLine="480"/>
      </w:pPr>
      <w:r w:rsidRPr="001B33F4">
        <w:t>导出数据：可选择导出字段，批量导出显示或已查询到的数据成</w:t>
      </w:r>
      <w:r w:rsidRPr="001B33F4">
        <w:t>PDF</w:t>
      </w:r>
      <w:r w:rsidRPr="001B33F4">
        <w:t>、</w:t>
      </w:r>
      <w:r w:rsidRPr="001B33F4">
        <w:t>Excel</w:t>
      </w:r>
      <w:r w:rsidRPr="001B33F4">
        <w:t>文件。</w:t>
      </w:r>
    </w:p>
    <w:p w14:paraId="306A2745" w14:textId="77777777" w:rsidR="00646959" w:rsidRPr="001B33F4" w:rsidRDefault="00415D8E" w:rsidP="00950317">
      <w:pPr>
        <w:snapToGrid w:val="0"/>
        <w:ind w:firstLineChars="200" w:firstLine="480"/>
      </w:pPr>
      <w:r w:rsidRPr="001B33F4">
        <w:t>学生用户：可以查看职位详情信息、投递简历</w:t>
      </w:r>
    </w:p>
    <w:p w14:paraId="7371480C" w14:textId="77777777" w:rsidR="00646959" w:rsidRPr="001B33F4" w:rsidRDefault="00415D8E" w:rsidP="00950317">
      <w:pPr>
        <w:snapToGrid w:val="0"/>
        <w:ind w:firstLineChars="200" w:firstLine="480"/>
      </w:pPr>
      <w:r w:rsidRPr="001B33F4">
        <w:t>企业用户：不可查看该界面</w:t>
      </w:r>
    </w:p>
    <w:p w14:paraId="5BE5E739" w14:textId="77777777" w:rsidR="00646959" w:rsidRPr="001B33F4" w:rsidRDefault="00415D8E" w:rsidP="00950317">
      <w:pPr>
        <w:snapToGrid w:val="0"/>
        <w:ind w:firstLineChars="200" w:firstLine="480"/>
      </w:pPr>
      <w:r w:rsidRPr="001B33F4">
        <w:t>普通管理员用户、超级管理员用户：可以查看职位详情信息</w:t>
      </w:r>
    </w:p>
    <w:p w14:paraId="56A499F1" w14:textId="701AB0C2" w:rsidR="00646959" w:rsidRPr="001B33F4" w:rsidRDefault="004A3C93">
      <w:pPr>
        <w:pStyle w:val="2"/>
        <w:spacing w:before="120"/>
        <w:jc w:val="left"/>
        <w:rPr>
          <w:rFonts w:ascii="Times New Roman"/>
        </w:rPr>
      </w:pPr>
      <w:bookmarkStart w:id="40" w:name="_Toc42621167"/>
      <w:r w:rsidRPr="001B33F4">
        <w:rPr>
          <w:rFonts w:ascii="Times New Roman"/>
        </w:rPr>
        <w:t>5</w:t>
      </w:r>
      <w:r w:rsidR="00415D8E" w:rsidRPr="001B33F4">
        <w:rPr>
          <w:rFonts w:ascii="Times New Roman"/>
        </w:rPr>
        <w:t>.5</w:t>
      </w:r>
      <w:r w:rsidR="0031221C" w:rsidRPr="001B33F4">
        <w:rPr>
          <w:rFonts w:ascii="Times New Roman"/>
        </w:rPr>
        <w:t xml:space="preserve">  </w:t>
      </w:r>
      <w:r w:rsidR="00415D8E" w:rsidRPr="001B33F4">
        <w:rPr>
          <w:rFonts w:ascii="Times New Roman"/>
        </w:rPr>
        <w:t>数据库设计</w:t>
      </w:r>
      <w:bookmarkEnd w:id="40"/>
    </w:p>
    <w:p w14:paraId="03B28AF8" w14:textId="77777777" w:rsidR="00646959" w:rsidRPr="001B33F4" w:rsidRDefault="00415D8E" w:rsidP="00950317">
      <w:pPr>
        <w:snapToGrid w:val="0"/>
        <w:ind w:firstLineChars="200" w:firstLine="480"/>
      </w:pPr>
      <w:r w:rsidRPr="001B33F4">
        <w:t>根据需求分析和数据库逻辑结构设计，系统数据库（</w:t>
      </w:r>
      <w:r w:rsidRPr="001B33F4">
        <w:t>employment_system</w:t>
      </w:r>
      <w:r w:rsidRPr="001B33F4">
        <w:t>）共有</w:t>
      </w:r>
      <w:r w:rsidRPr="001B33F4">
        <w:t>14</w:t>
      </w:r>
      <w:r w:rsidRPr="001B33F4">
        <w:t>张表，以下分别给出数据库表的简单描述。</w:t>
      </w:r>
    </w:p>
    <w:p w14:paraId="204598B4" w14:textId="3F33B3A6" w:rsidR="007C30E9" w:rsidRPr="001B33F4" w:rsidRDefault="00415D8E" w:rsidP="00950317">
      <w:pPr>
        <w:snapToGrid w:val="0"/>
        <w:ind w:firstLineChars="200" w:firstLine="480"/>
      </w:pPr>
      <w:r w:rsidRPr="001B33F4">
        <w:lastRenderedPageBreak/>
        <w:t>（</w:t>
      </w:r>
      <w:r w:rsidRPr="001B33F4">
        <w:t>1</w:t>
      </w:r>
      <w:r w:rsidRPr="001B33F4">
        <w:t>）数据字典表（</w:t>
      </w:r>
      <w:r w:rsidRPr="001B33F4">
        <w:t>sys_dept</w:t>
      </w:r>
      <w:r w:rsidRPr="001B33F4">
        <w:t>），如表</w:t>
      </w:r>
      <w:r w:rsidR="004A3C93" w:rsidRPr="001B33F4">
        <w:t>5</w:t>
      </w:r>
      <w:r w:rsidRPr="001B33F4">
        <w:t xml:space="preserve">.1 </w:t>
      </w:r>
      <w:r w:rsidRPr="001B33F4">
        <w:t>所示。</w:t>
      </w:r>
    </w:p>
    <w:p w14:paraId="2F6710A9" w14:textId="77777777" w:rsidR="007C30E9" w:rsidRPr="001B33F4" w:rsidRDefault="007C30E9" w:rsidP="0020403E">
      <w:pPr>
        <w:snapToGrid w:val="0"/>
        <w:jc w:val="left"/>
      </w:pPr>
    </w:p>
    <w:p w14:paraId="0E1A25DB" w14:textId="6B2F8272" w:rsidR="00646959" w:rsidRPr="001B33F4" w:rsidRDefault="00415D8E">
      <w:pPr>
        <w:jc w:val="center"/>
        <w:rPr>
          <w:sz w:val="21"/>
          <w:szCs w:val="21"/>
        </w:rPr>
      </w:pPr>
      <w:r w:rsidRPr="001B33F4">
        <w:rPr>
          <w:sz w:val="21"/>
          <w:szCs w:val="21"/>
        </w:rPr>
        <w:t>表</w:t>
      </w:r>
      <w:r w:rsidR="004A3C93" w:rsidRPr="001B33F4">
        <w:rPr>
          <w:sz w:val="21"/>
          <w:szCs w:val="21"/>
        </w:rPr>
        <w:t>5</w:t>
      </w:r>
      <w:r w:rsidRPr="001B33F4">
        <w:rPr>
          <w:sz w:val="21"/>
          <w:szCs w:val="21"/>
        </w:rPr>
        <w:t xml:space="preserve">.1  </w:t>
      </w:r>
      <w:r w:rsidRPr="001B33F4">
        <w:rPr>
          <w:sz w:val="21"/>
          <w:szCs w:val="21"/>
        </w:rPr>
        <w:t>数据字典表（</w:t>
      </w:r>
      <w:r w:rsidRPr="001B33F4">
        <w:rPr>
          <w:sz w:val="21"/>
          <w:szCs w:val="21"/>
        </w:rPr>
        <w:t>sys_dept</w:t>
      </w:r>
      <w:r w:rsidRPr="001B33F4">
        <w:rPr>
          <w:sz w:val="21"/>
          <w:szCs w:val="21"/>
        </w:rPr>
        <w:t>）</w:t>
      </w:r>
    </w:p>
    <w:tbl>
      <w:tblPr>
        <w:tblW w:w="9061" w:type="dxa"/>
        <w:jc w:val="center"/>
        <w:tblLayout w:type="fixed"/>
        <w:tblLook w:val="04A0" w:firstRow="1" w:lastRow="0" w:firstColumn="1" w:lastColumn="0" w:noHBand="0" w:noVBand="1"/>
      </w:tblPr>
      <w:tblGrid>
        <w:gridCol w:w="2575"/>
        <w:gridCol w:w="1965"/>
        <w:gridCol w:w="1770"/>
        <w:gridCol w:w="2751"/>
      </w:tblGrid>
      <w:tr w:rsidR="00646959" w:rsidRPr="001B33F4" w14:paraId="1474E6F9" w14:textId="77777777" w:rsidTr="00D50054">
        <w:trPr>
          <w:trHeight w:val="471"/>
          <w:tblHeader/>
          <w:jc w:val="center"/>
        </w:trPr>
        <w:tc>
          <w:tcPr>
            <w:tcW w:w="2575" w:type="dxa"/>
            <w:tcBorders>
              <w:top w:val="single" w:sz="4" w:space="0" w:color="auto"/>
              <w:bottom w:val="single" w:sz="4" w:space="0" w:color="auto"/>
            </w:tcBorders>
            <w:shd w:val="clear" w:color="auto" w:fill="auto"/>
            <w:vAlign w:val="bottom"/>
          </w:tcPr>
          <w:p w14:paraId="1C2AEC12" w14:textId="77777777" w:rsidR="00646959" w:rsidRPr="001B33F4" w:rsidRDefault="00415D8E">
            <w:pPr>
              <w:snapToGrid w:val="0"/>
              <w:jc w:val="center"/>
              <w:rPr>
                <w:color w:val="000000"/>
                <w:sz w:val="21"/>
                <w:szCs w:val="21"/>
              </w:rPr>
            </w:pPr>
            <w:r w:rsidRPr="001B33F4">
              <w:rPr>
                <w:color w:val="000000"/>
                <w:sz w:val="21"/>
                <w:szCs w:val="21"/>
              </w:rPr>
              <w:t>字段中文名称</w:t>
            </w:r>
          </w:p>
        </w:tc>
        <w:tc>
          <w:tcPr>
            <w:tcW w:w="1965" w:type="dxa"/>
            <w:tcBorders>
              <w:top w:val="single" w:sz="4" w:space="0" w:color="auto"/>
              <w:bottom w:val="single" w:sz="4" w:space="0" w:color="auto"/>
            </w:tcBorders>
            <w:shd w:val="clear" w:color="auto" w:fill="auto"/>
            <w:vAlign w:val="bottom"/>
          </w:tcPr>
          <w:p w14:paraId="35AF3A25" w14:textId="77777777" w:rsidR="00646959" w:rsidRPr="001B33F4" w:rsidRDefault="00415D8E">
            <w:pPr>
              <w:snapToGrid w:val="0"/>
              <w:jc w:val="center"/>
              <w:rPr>
                <w:color w:val="000000"/>
                <w:sz w:val="21"/>
                <w:szCs w:val="21"/>
              </w:rPr>
            </w:pPr>
            <w:r w:rsidRPr="001B33F4">
              <w:rPr>
                <w:color w:val="000000"/>
                <w:sz w:val="21"/>
                <w:szCs w:val="21"/>
              </w:rPr>
              <w:t>字段英文名称</w:t>
            </w:r>
          </w:p>
        </w:tc>
        <w:tc>
          <w:tcPr>
            <w:tcW w:w="1770" w:type="dxa"/>
            <w:tcBorders>
              <w:top w:val="single" w:sz="4" w:space="0" w:color="auto"/>
              <w:bottom w:val="single" w:sz="4" w:space="0" w:color="auto"/>
            </w:tcBorders>
            <w:shd w:val="clear" w:color="auto" w:fill="auto"/>
            <w:vAlign w:val="bottom"/>
          </w:tcPr>
          <w:p w14:paraId="1E565B7C" w14:textId="77777777" w:rsidR="00646959" w:rsidRPr="001B33F4" w:rsidRDefault="00415D8E">
            <w:pPr>
              <w:snapToGrid w:val="0"/>
              <w:jc w:val="center"/>
              <w:rPr>
                <w:color w:val="000000"/>
                <w:sz w:val="21"/>
                <w:szCs w:val="21"/>
              </w:rPr>
            </w:pPr>
            <w:r w:rsidRPr="001B33F4">
              <w:rPr>
                <w:color w:val="000000"/>
                <w:sz w:val="21"/>
                <w:szCs w:val="21"/>
              </w:rPr>
              <w:t>数据类型</w:t>
            </w:r>
          </w:p>
        </w:tc>
        <w:tc>
          <w:tcPr>
            <w:tcW w:w="2751" w:type="dxa"/>
            <w:tcBorders>
              <w:top w:val="single" w:sz="4" w:space="0" w:color="auto"/>
              <w:bottom w:val="single" w:sz="4" w:space="0" w:color="auto"/>
            </w:tcBorders>
            <w:shd w:val="clear" w:color="auto" w:fill="auto"/>
            <w:vAlign w:val="bottom"/>
          </w:tcPr>
          <w:p w14:paraId="720066CE" w14:textId="77777777" w:rsidR="00646959" w:rsidRPr="001B33F4" w:rsidRDefault="00415D8E">
            <w:pPr>
              <w:snapToGrid w:val="0"/>
              <w:jc w:val="center"/>
              <w:rPr>
                <w:color w:val="000000"/>
                <w:sz w:val="21"/>
                <w:szCs w:val="21"/>
              </w:rPr>
            </w:pPr>
            <w:r w:rsidRPr="001B33F4">
              <w:rPr>
                <w:color w:val="000000"/>
                <w:sz w:val="21"/>
                <w:szCs w:val="21"/>
              </w:rPr>
              <w:t>备注</w:t>
            </w:r>
          </w:p>
        </w:tc>
      </w:tr>
      <w:tr w:rsidR="00646959" w:rsidRPr="001B33F4" w14:paraId="77614293" w14:textId="77777777">
        <w:trPr>
          <w:trHeight w:val="471"/>
          <w:jc w:val="center"/>
        </w:trPr>
        <w:tc>
          <w:tcPr>
            <w:tcW w:w="2575" w:type="dxa"/>
            <w:tcBorders>
              <w:top w:val="single" w:sz="4" w:space="0" w:color="auto"/>
            </w:tcBorders>
            <w:shd w:val="clear" w:color="auto" w:fill="auto"/>
            <w:vAlign w:val="bottom"/>
          </w:tcPr>
          <w:p w14:paraId="63CD94EE" w14:textId="77777777" w:rsidR="00646959" w:rsidRPr="001B33F4" w:rsidRDefault="00415D8E">
            <w:pPr>
              <w:snapToGrid w:val="0"/>
              <w:jc w:val="center"/>
              <w:rPr>
                <w:color w:val="000000"/>
                <w:sz w:val="21"/>
                <w:szCs w:val="21"/>
              </w:rPr>
            </w:pPr>
            <w:r w:rsidRPr="001B33F4">
              <w:rPr>
                <w:color w:val="000000"/>
                <w:sz w:val="21"/>
                <w:szCs w:val="21"/>
              </w:rPr>
              <w:t>主键</w:t>
            </w:r>
          </w:p>
        </w:tc>
        <w:tc>
          <w:tcPr>
            <w:tcW w:w="1965" w:type="dxa"/>
            <w:tcBorders>
              <w:top w:val="single" w:sz="4" w:space="0" w:color="auto"/>
            </w:tcBorders>
            <w:shd w:val="clear" w:color="auto" w:fill="auto"/>
            <w:vAlign w:val="bottom"/>
          </w:tcPr>
          <w:p w14:paraId="60D74A52" w14:textId="77777777" w:rsidR="00646959" w:rsidRPr="001B33F4" w:rsidRDefault="00415D8E">
            <w:pPr>
              <w:snapToGrid w:val="0"/>
              <w:jc w:val="center"/>
              <w:rPr>
                <w:color w:val="000000"/>
                <w:sz w:val="21"/>
                <w:szCs w:val="21"/>
              </w:rPr>
            </w:pPr>
            <w:r w:rsidRPr="001B33F4">
              <w:rPr>
                <w:color w:val="000000"/>
                <w:sz w:val="21"/>
                <w:szCs w:val="21"/>
              </w:rPr>
              <w:t>id</w:t>
            </w:r>
          </w:p>
        </w:tc>
        <w:tc>
          <w:tcPr>
            <w:tcW w:w="1770" w:type="dxa"/>
            <w:tcBorders>
              <w:top w:val="single" w:sz="4" w:space="0" w:color="auto"/>
            </w:tcBorders>
            <w:shd w:val="clear" w:color="auto" w:fill="auto"/>
            <w:vAlign w:val="bottom"/>
          </w:tcPr>
          <w:p w14:paraId="3E4B2027" w14:textId="77777777" w:rsidR="00646959" w:rsidRPr="001B33F4" w:rsidRDefault="00415D8E">
            <w:pPr>
              <w:snapToGrid w:val="0"/>
              <w:jc w:val="center"/>
              <w:rPr>
                <w:color w:val="000000"/>
                <w:sz w:val="21"/>
                <w:szCs w:val="21"/>
              </w:rPr>
            </w:pPr>
            <w:r w:rsidRPr="001B33F4">
              <w:rPr>
                <w:color w:val="000000"/>
                <w:sz w:val="21"/>
                <w:szCs w:val="21"/>
              </w:rPr>
              <w:t>varchar(64)</w:t>
            </w:r>
          </w:p>
        </w:tc>
        <w:tc>
          <w:tcPr>
            <w:tcW w:w="2751" w:type="dxa"/>
            <w:tcBorders>
              <w:top w:val="single" w:sz="4" w:space="0" w:color="auto"/>
            </w:tcBorders>
            <w:shd w:val="clear" w:color="auto" w:fill="auto"/>
            <w:vAlign w:val="bottom"/>
          </w:tcPr>
          <w:p w14:paraId="631D5560" w14:textId="77777777" w:rsidR="00646959" w:rsidRPr="001B33F4" w:rsidRDefault="00415D8E">
            <w:pPr>
              <w:snapToGrid w:val="0"/>
              <w:jc w:val="center"/>
              <w:rPr>
                <w:color w:val="000000"/>
                <w:sz w:val="21"/>
                <w:szCs w:val="21"/>
              </w:rPr>
            </w:pPr>
            <w:r w:rsidRPr="001B33F4">
              <w:rPr>
                <w:color w:val="000000"/>
                <w:sz w:val="21"/>
                <w:szCs w:val="21"/>
              </w:rPr>
              <w:t>UUID</w:t>
            </w:r>
          </w:p>
        </w:tc>
      </w:tr>
      <w:tr w:rsidR="00646959" w:rsidRPr="001B33F4" w14:paraId="089FD19E" w14:textId="77777777" w:rsidTr="002567FC">
        <w:trPr>
          <w:trHeight w:val="471"/>
          <w:jc w:val="center"/>
        </w:trPr>
        <w:tc>
          <w:tcPr>
            <w:tcW w:w="2575" w:type="dxa"/>
            <w:shd w:val="clear" w:color="auto" w:fill="auto"/>
            <w:vAlign w:val="bottom"/>
          </w:tcPr>
          <w:p w14:paraId="69440786" w14:textId="77777777" w:rsidR="00646959" w:rsidRPr="001B33F4" w:rsidRDefault="00415D8E">
            <w:pPr>
              <w:snapToGrid w:val="0"/>
              <w:jc w:val="center"/>
              <w:rPr>
                <w:color w:val="000000"/>
                <w:sz w:val="21"/>
                <w:szCs w:val="21"/>
              </w:rPr>
            </w:pPr>
            <w:r w:rsidRPr="001B33F4">
              <w:rPr>
                <w:color w:val="000000"/>
                <w:sz w:val="21"/>
                <w:szCs w:val="21"/>
              </w:rPr>
              <w:t>部门编号</w:t>
            </w:r>
          </w:p>
        </w:tc>
        <w:tc>
          <w:tcPr>
            <w:tcW w:w="1965" w:type="dxa"/>
            <w:shd w:val="clear" w:color="auto" w:fill="auto"/>
            <w:vAlign w:val="bottom"/>
          </w:tcPr>
          <w:p w14:paraId="71E17EE9" w14:textId="77777777" w:rsidR="00646959" w:rsidRPr="001B33F4" w:rsidRDefault="00415D8E">
            <w:pPr>
              <w:snapToGrid w:val="0"/>
              <w:jc w:val="center"/>
              <w:rPr>
                <w:color w:val="000000"/>
                <w:sz w:val="21"/>
                <w:szCs w:val="21"/>
              </w:rPr>
            </w:pPr>
            <w:r w:rsidRPr="001B33F4">
              <w:rPr>
                <w:color w:val="000000"/>
                <w:sz w:val="21"/>
                <w:szCs w:val="21"/>
              </w:rPr>
              <w:t>dept_no</w:t>
            </w:r>
          </w:p>
        </w:tc>
        <w:tc>
          <w:tcPr>
            <w:tcW w:w="1770" w:type="dxa"/>
            <w:shd w:val="clear" w:color="auto" w:fill="auto"/>
            <w:vAlign w:val="bottom"/>
          </w:tcPr>
          <w:p w14:paraId="72CEABAD" w14:textId="77777777" w:rsidR="00646959" w:rsidRPr="001B33F4" w:rsidRDefault="00415D8E">
            <w:pPr>
              <w:snapToGrid w:val="0"/>
              <w:jc w:val="center"/>
              <w:rPr>
                <w:color w:val="000000"/>
                <w:sz w:val="21"/>
                <w:szCs w:val="21"/>
              </w:rPr>
            </w:pPr>
            <w:r w:rsidRPr="001B33F4">
              <w:rPr>
                <w:color w:val="000000"/>
                <w:sz w:val="21"/>
                <w:szCs w:val="21"/>
              </w:rPr>
              <w:t>varchar(18)</w:t>
            </w:r>
          </w:p>
        </w:tc>
        <w:tc>
          <w:tcPr>
            <w:tcW w:w="2751" w:type="dxa"/>
            <w:shd w:val="clear" w:color="auto" w:fill="auto"/>
            <w:vAlign w:val="bottom"/>
          </w:tcPr>
          <w:p w14:paraId="7D9CEF93" w14:textId="77777777" w:rsidR="00646959" w:rsidRPr="001B33F4" w:rsidRDefault="00646959">
            <w:pPr>
              <w:snapToGrid w:val="0"/>
              <w:jc w:val="center"/>
              <w:rPr>
                <w:color w:val="000000"/>
                <w:sz w:val="21"/>
                <w:szCs w:val="21"/>
              </w:rPr>
            </w:pPr>
          </w:p>
        </w:tc>
      </w:tr>
      <w:tr w:rsidR="00646959" w:rsidRPr="001B33F4" w14:paraId="217B78E1" w14:textId="77777777" w:rsidTr="002567FC">
        <w:trPr>
          <w:trHeight w:val="471"/>
          <w:jc w:val="center"/>
        </w:trPr>
        <w:tc>
          <w:tcPr>
            <w:tcW w:w="2575" w:type="dxa"/>
            <w:shd w:val="clear" w:color="auto" w:fill="auto"/>
            <w:vAlign w:val="bottom"/>
          </w:tcPr>
          <w:p w14:paraId="76394D92" w14:textId="77777777" w:rsidR="00646959" w:rsidRPr="001B33F4" w:rsidRDefault="00415D8E">
            <w:pPr>
              <w:snapToGrid w:val="0"/>
              <w:jc w:val="center"/>
              <w:rPr>
                <w:color w:val="000000"/>
                <w:sz w:val="21"/>
                <w:szCs w:val="21"/>
              </w:rPr>
            </w:pPr>
            <w:r w:rsidRPr="001B33F4">
              <w:rPr>
                <w:color w:val="000000"/>
                <w:sz w:val="21"/>
                <w:szCs w:val="21"/>
              </w:rPr>
              <w:t>部门名称</w:t>
            </w:r>
          </w:p>
        </w:tc>
        <w:tc>
          <w:tcPr>
            <w:tcW w:w="1965" w:type="dxa"/>
            <w:shd w:val="clear" w:color="auto" w:fill="auto"/>
            <w:vAlign w:val="bottom"/>
          </w:tcPr>
          <w:p w14:paraId="0F61DC91" w14:textId="77777777" w:rsidR="00646959" w:rsidRPr="001B33F4" w:rsidRDefault="00415D8E">
            <w:pPr>
              <w:snapToGrid w:val="0"/>
              <w:jc w:val="center"/>
              <w:rPr>
                <w:color w:val="000000"/>
                <w:sz w:val="21"/>
                <w:szCs w:val="21"/>
              </w:rPr>
            </w:pPr>
            <w:r w:rsidRPr="001B33F4">
              <w:rPr>
                <w:color w:val="000000"/>
                <w:sz w:val="21"/>
                <w:szCs w:val="21"/>
              </w:rPr>
              <w:t>name</w:t>
            </w:r>
          </w:p>
        </w:tc>
        <w:tc>
          <w:tcPr>
            <w:tcW w:w="1770" w:type="dxa"/>
            <w:shd w:val="clear" w:color="auto" w:fill="auto"/>
            <w:vAlign w:val="bottom"/>
          </w:tcPr>
          <w:p w14:paraId="38576A56" w14:textId="77777777" w:rsidR="00646959" w:rsidRPr="001B33F4" w:rsidRDefault="00415D8E">
            <w:pPr>
              <w:snapToGrid w:val="0"/>
              <w:jc w:val="center"/>
              <w:rPr>
                <w:color w:val="000000"/>
                <w:sz w:val="21"/>
                <w:szCs w:val="21"/>
              </w:rPr>
            </w:pPr>
            <w:r w:rsidRPr="001B33F4">
              <w:rPr>
                <w:color w:val="000000"/>
                <w:sz w:val="21"/>
                <w:szCs w:val="21"/>
              </w:rPr>
              <w:t>varchar(300)</w:t>
            </w:r>
          </w:p>
        </w:tc>
        <w:tc>
          <w:tcPr>
            <w:tcW w:w="2751" w:type="dxa"/>
            <w:shd w:val="clear" w:color="auto" w:fill="auto"/>
            <w:vAlign w:val="bottom"/>
          </w:tcPr>
          <w:p w14:paraId="0C973FE9" w14:textId="77777777" w:rsidR="00646959" w:rsidRPr="001B33F4" w:rsidRDefault="00646959">
            <w:pPr>
              <w:snapToGrid w:val="0"/>
              <w:jc w:val="center"/>
              <w:rPr>
                <w:color w:val="000000"/>
                <w:sz w:val="21"/>
                <w:szCs w:val="21"/>
              </w:rPr>
            </w:pPr>
          </w:p>
        </w:tc>
      </w:tr>
      <w:tr w:rsidR="00646959" w:rsidRPr="001B33F4" w14:paraId="15A68313" w14:textId="77777777" w:rsidTr="002567FC">
        <w:trPr>
          <w:trHeight w:val="471"/>
          <w:jc w:val="center"/>
        </w:trPr>
        <w:tc>
          <w:tcPr>
            <w:tcW w:w="2575" w:type="dxa"/>
            <w:shd w:val="clear" w:color="auto" w:fill="auto"/>
            <w:vAlign w:val="bottom"/>
          </w:tcPr>
          <w:p w14:paraId="18D9222A" w14:textId="77777777" w:rsidR="00646959" w:rsidRPr="001B33F4" w:rsidRDefault="00415D8E">
            <w:pPr>
              <w:snapToGrid w:val="0"/>
              <w:jc w:val="center"/>
              <w:rPr>
                <w:color w:val="000000"/>
                <w:sz w:val="21"/>
                <w:szCs w:val="21"/>
              </w:rPr>
            </w:pPr>
            <w:r w:rsidRPr="001B33F4">
              <w:rPr>
                <w:color w:val="000000"/>
                <w:sz w:val="21"/>
                <w:szCs w:val="21"/>
              </w:rPr>
              <w:t>父级</w:t>
            </w:r>
            <w:r w:rsidRPr="001B33F4">
              <w:rPr>
                <w:color w:val="000000"/>
                <w:sz w:val="21"/>
                <w:szCs w:val="21"/>
              </w:rPr>
              <w:t>id</w:t>
            </w:r>
          </w:p>
        </w:tc>
        <w:tc>
          <w:tcPr>
            <w:tcW w:w="1965" w:type="dxa"/>
            <w:shd w:val="clear" w:color="auto" w:fill="auto"/>
            <w:vAlign w:val="bottom"/>
          </w:tcPr>
          <w:p w14:paraId="5D00513D" w14:textId="77777777" w:rsidR="00646959" w:rsidRPr="001B33F4" w:rsidRDefault="00415D8E">
            <w:pPr>
              <w:snapToGrid w:val="0"/>
              <w:jc w:val="center"/>
              <w:rPr>
                <w:color w:val="000000"/>
                <w:sz w:val="21"/>
                <w:szCs w:val="21"/>
              </w:rPr>
            </w:pPr>
            <w:r w:rsidRPr="001B33F4">
              <w:rPr>
                <w:color w:val="000000"/>
                <w:sz w:val="21"/>
                <w:szCs w:val="21"/>
              </w:rPr>
              <w:t>pid</w:t>
            </w:r>
          </w:p>
        </w:tc>
        <w:tc>
          <w:tcPr>
            <w:tcW w:w="1770" w:type="dxa"/>
            <w:shd w:val="clear" w:color="auto" w:fill="auto"/>
            <w:vAlign w:val="bottom"/>
          </w:tcPr>
          <w:p w14:paraId="703982E6" w14:textId="77777777" w:rsidR="00646959" w:rsidRPr="001B33F4" w:rsidRDefault="00415D8E">
            <w:pPr>
              <w:snapToGrid w:val="0"/>
              <w:jc w:val="center"/>
              <w:rPr>
                <w:color w:val="000000"/>
                <w:sz w:val="21"/>
                <w:szCs w:val="21"/>
              </w:rPr>
            </w:pPr>
            <w:r w:rsidRPr="001B33F4">
              <w:rPr>
                <w:color w:val="000000"/>
                <w:sz w:val="21"/>
                <w:szCs w:val="21"/>
              </w:rPr>
              <w:t>varchar(64)</w:t>
            </w:r>
          </w:p>
        </w:tc>
        <w:tc>
          <w:tcPr>
            <w:tcW w:w="2751" w:type="dxa"/>
            <w:shd w:val="clear" w:color="auto" w:fill="auto"/>
            <w:vAlign w:val="bottom"/>
          </w:tcPr>
          <w:p w14:paraId="695FA76A" w14:textId="77777777" w:rsidR="00646959" w:rsidRPr="001B33F4" w:rsidRDefault="00646959">
            <w:pPr>
              <w:snapToGrid w:val="0"/>
              <w:jc w:val="center"/>
              <w:rPr>
                <w:color w:val="000000"/>
                <w:sz w:val="21"/>
                <w:szCs w:val="21"/>
              </w:rPr>
            </w:pPr>
          </w:p>
        </w:tc>
      </w:tr>
      <w:tr w:rsidR="00646959" w:rsidRPr="001B33F4" w14:paraId="1799B1C9" w14:textId="77777777">
        <w:trPr>
          <w:trHeight w:val="471"/>
          <w:jc w:val="center"/>
        </w:trPr>
        <w:tc>
          <w:tcPr>
            <w:tcW w:w="2575" w:type="dxa"/>
            <w:shd w:val="clear" w:color="auto" w:fill="auto"/>
            <w:vAlign w:val="bottom"/>
          </w:tcPr>
          <w:p w14:paraId="2FFF2328" w14:textId="77777777" w:rsidR="00646959" w:rsidRPr="001B33F4" w:rsidRDefault="00415D8E">
            <w:pPr>
              <w:snapToGrid w:val="0"/>
              <w:jc w:val="center"/>
              <w:rPr>
                <w:color w:val="000000"/>
                <w:sz w:val="21"/>
                <w:szCs w:val="21"/>
              </w:rPr>
            </w:pPr>
            <w:r w:rsidRPr="001B33F4">
              <w:rPr>
                <w:color w:val="000000"/>
                <w:sz w:val="21"/>
                <w:szCs w:val="21"/>
              </w:rPr>
              <w:t>状态</w:t>
            </w:r>
          </w:p>
        </w:tc>
        <w:tc>
          <w:tcPr>
            <w:tcW w:w="1965" w:type="dxa"/>
            <w:shd w:val="clear" w:color="auto" w:fill="auto"/>
            <w:vAlign w:val="bottom"/>
          </w:tcPr>
          <w:p w14:paraId="69F4724C" w14:textId="77777777" w:rsidR="00646959" w:rsidRPr="001B33F4" w:rsidRDefault="00415D8E">
            <w:pPr>
              <w:snapToGrid w:val="0"/>
              <w:jc w:val="center"/>
              <w:rPr>
                <w:color w:val="000000"/>
                <w:sz w:val="21"/>
                <w:szCs w:val="21"/>
              </w:rPr>
            </w:pPr>
            <w:r w:rsidRPr="001B33F4">
              <w:rPr>
                <w:color w:val="000000"/>
                <w:sz w:val="21"/>
                <w:szCs w:val="21"/>
              </w:rPr>
              <w:t>status</w:t>
            </w:r>
          </w:p>
        </w:tc>
        <w:tc>
          <w:tcPr>
            <w:tcW w:w="1770" w:type="dxa"/>
            <w:shd w:val="clear" w:color="auto" w:fill="auto"/>
            <w:vAlign w:val="bottom"/>
          </w:tcPr>
          <w:p w14:paraId="61D1B35C" w14:textId="77777777" w:rsidR="00646959" w:rsidRPr="001B33F4" w:rsidRDefault="00415D8E">
            <w:pPr>
              <w:snapToGrid w:val="0"/>
              <w:jc w:val="center"/>
              <w:rPr>
                <w:color w:val="000000"/>
                <w:sz w:val="21"/>
                <w:szCs w:val="21"/>
              </w:rPr>
            </w:pPr>
            <w:r w:rsidRPr="001B33F4">
              <w:rPr>
                <w:color w:val="000000"/>
                <w:sz w:val="21"/>
                <w:szCs w:val="21"/>
              </w:rPr>
              <w:t>tinyint(4)</w:t>
            </w:r>
          </w:p>
        </w:tc>
        <w:tc>
          <w:tcPr>
            <w:tcW w:w="2751" w:type="dxa"/>
            <w:shd w:val="clear" w:color="auto" w:fill="auto"/>
            <w:vAlign w:val="bottom"/>
          </w:tcPr>
          <w:p w14:paraId="44DAC3E3" w14:textId="77777777" w:rsidR="00646959" w:rsidRPr="001B33F4" w:rsidRDefault="00415D8E">
            <w:pPr>
              <w:snapToGrid w:val="0"/>
              <w:jc w:val="center"/>
              <w:rPr>
                <w:color w:val="000000"/>
                <w:sz w:val="21"/>
                <w:szCs w:val="21"/>
              </w:rPr>
            </w:pPr>
            <w:r w:rsidRPr="001B33F4">
              <w:rPr>
                <w:color w:val="000000"/>
                <w:sz w:val="21"/>
                <w:szCs w:val="21"/>
              </w:rPr>
              <w:t>1:</w:t>
            </w:r>
            <w:r w:rsidRPr="001B33F4">
              <w:rPr>
                <w:color w:val="000000"/>
                <w:sz w:val="21"/>
                <w:szCs w:val="21"/>
              </w:rPr>
              <w:t>正常，</w:t>
            </w:r>
            <w:r w:rsidRPr="001B33F4">
              <w:rPr>
                <w:color w:val="000000"/>
                <w:sz w:val="21"/>
                <w:szCs w:val="21"/>
              </w:rPr>
              <w:t>0</w:t>
            </w:r>
            <w:r w:rsidRPr="001B33F4">
              <w:rPr>
                <w:color w:val="000000"/>
                <w:sz w:val="21"/>
                <w:szCs w:val="21"/>
              </w:rPr>
              <w:t>：弃用</w:t>
            </w:r>
          </w:p>
        </w:tc>
      </w:tr>
      <w:tr w:rsidR="00646959" w:rsidRPr="001B33F4" w14:paraId="3298A165" w14:textId="77777777">
        <w:trPr>
          <w:trHeight w:val="471"/>
          <w:jc w:val="center"/>
        </w:trPr>
        <w:tc>
          <w:tcPr>
            <w:tcW w:w="2575" w:type="dxa"/>
            <w:shd w:val="clear" w:color="auto" w:fill="auto"/>
            <w:vAlign w:val="bottom"/>
          </w:tcPr>
          <w:p w14:paraId="7E462915" w14:textId="77777777" w:rsidR="00646959" w:rsidRPr="001B33F4" w:rsidRDefault="00415D8E">
            <w:pPr>
              <w:snapToGrid w:val="0"/>
              <w:jc w:val="center"/>
              <w:rPr>
                <w:color w:val="000000"/>
                <w:sz w:val="21"/>
                <w:szCs w:val="21"/>
              </w:rPr>
            </w:pPr>
            <w:r w:rsidRPr="001B33F4">
              <w:rPr>
                <w:color w:val="000000"/>
                <w:sz w:val="21"/>
                <w:szCs w:val="21"/>
              </w:rPr>
              <w:t>层级关系</w:t>
            </w:r>
          </w:p>
        </w:tc>
        <w:tc>
          <w:tcPr>
            <w:tcW w:w="1965" w:type="dxa"/>
            <w:shd w:val="clear" w:color="auto" w:fill="auto"/>
            <w:vAlign w:val="bottom"/>
          </w:tcPr>
          <w:p w14:paraId="64A30C41" w14:textId="77777777" w:rsidR="00646959" w:rsidRPr="001B33F4" w:rsidRDefault="00415D8E">
            <w:pPr>
              <w:snapToGrid w:val="0"/>
              <w:jc w:val="center"/>
              <w:rPr>
                <w:color w:val="000000"/>
                <w:sz w:val="21"/>
                <w:szCs w:val="21"/>
              </w:rPr>
            </w:pPr>
            <w:r w:rsidRPr="001B33F4">
              <w:rPr>
                <w:color w:val="000000"/>
                <w:sz w:val="21"/>
                <w:szCs w:val="21"/>
              </w:rPr>
              <w:t>relation_code</w:t>
            </w:r>
          </w:p>
        </w:tc>
        <w:tc>
          <w:tcPr>
            <w:tcW w:w="1770" w:type="dxa"/>
            <w:shd w:val="clear" w:color="auto" w:fill="auto"/>
            <w:vAlign w:val="bottom"/>
          </w:tcPr>
          <w:p w14:paraId="5E19FCBE" w14:textId="77777777" w:rsidR="00646959" w:rsidRPr="001B33F4" w:rsidRDefault="00415D8E">
            <w:pPr>
              <w:snapToGrid w:val="0"/>
              <w:jc w:val="center"/>
              <w:rPr>
                <w:color w:val="000000"/>
                <w:sz w:val="21"/>
                <w:szCs w:val="21"/>
              </w:rPr>
            </w:pPr>
            <w:r w:rsidRPr="001B33F4">
              <w:rPr>
                <w:color w:val="000000"/>
                <w:sz w:val="21"/>
                <w:szCs w:val="21"/>
              </w:rPr>
              <w:t>varchar(3000)</w:t>
            </w:r>
          </w:p>
        </w:tc>
        <w:tc>
          <w:tcPr>
            <w:tcW w:w="2751" w:type="dxa"/>
            <w:shd w:val="clear" w:color="auto" w:fill="auto"/>
            <w:vAlign w:val="bottom"/>
          </w:tcPr>
          <w:p w14:paraId="2601EAC7" w14:textId="77777777" w:rsidR="00646959" w:rsidRPr="001B33F4" w:rsidRDefault="00415D8E">
            <w:pPr>
              <w:snapToGrid w:val="0"/>
              <w:jc w:val="center"/>
              <w:rPr>
                <w:color w:val="000000"/>
                <w:sz w:val="21"/>
                <w:szCs w:val="21"/>
              </w:rPr>
            </w:pPr>
            <w:r w:rsidRPr="001B33F4">
              <w:rPr>
                <w:color w:val="000000"/>
                <w:sz w:val="21"/>
                <w:szCs w:val="21"/>
              </w:rPr>
              <w:t>父级关系编码</w:t>
            </w:r>
            <w:r w:rsidRPr="001B33F4">
              <w:rPr>
                <w:color w:val="000000"/>
                <w:sz w:val="21"/>
                <w:szCs w:val="21"/>
              </w:rPr>
              <w:t>+</w:t>
            </w:r>
            <w:r w:rsidRPr="001B33F4">
              <w:rPr>
                <w:color w:val="000000"/>
                <w:sz w:val="21"/>
                <w:szCs w:val="21"/>
              </w:rPr>
              <w:t>自己的编码</w:t>
            </w:r>
          </w:p>
        </w:tc>
      </w:tr>
      <w:tr w:rsidR="00646959" w:rsidRPr="001B33F4" w14:paraId="3DC9B463" w14:textId="77777777">
        <w:trPr>
          <w:trHeight w:val="471"/>
          <w:jc w:val="center"/>
        </w:trPr>
        <w:tc>
          <w:tcPr>
            <w:tcW w:w="2575" w:type="dxa"/>
            <w:shd w:val="clear" w:color="auto" w:fill="auto"/>
            <w:vAlign w:val="bottom"/>
          </w:tcPr>
          <w:p w14:paraId="24747603" w14:textId="77777777" w:rsidR="00646959" w:rsidRPr="001B33F4" w:rsidRDefault="00415D8E">
            <w:pPr>
              <w:snapToGrid w:val="0"/>
              <w:jc w:val="center"/>
              <w:rPr>
                <w:color w:val="000000"/>
                <w:sz w:val="21"/>
                <w:szCs w:val="21"/>
              </w:rPr>
            </w:pPr>
            <w:r w:rsidRPr="001B33F4">
              <w:rPr>
                <w:color w:val="000000"/>
                <w:sz w:val="21"/>
                <w:szCs w:val="21"/>
              </w:rPr>
              <w:t>创建时间</w:t>
            </w:r>
          </w:p>
        </w:tc>
        <w:tc>
          <w:tcPr>
            <w:tcW w:w="1965" w:type="dxa"/>
            <w:shd w:val="clear" w:color="auto" w:fill="auto"/>
            <w:vAlign w:val="bottom"/>
          </w:tcPr>
          <w:p w14:paraId="22E00E29" w14:textId="77777777" w:rsidR="00646959" w:rsidRPr="001B33F4" w:rsidRDefault="00415D8E">
            <w:pPr>
              <w:snapToGrid w:val="0"/>
              <w:jc w:val="center"/>
              <w:rPr>
                <w:color w:val="000000"/>
                <w:sz w:val="21"/>
                <w:szCs w:val="21"/>
              </w:rPr>
            </w:pPr>
            <w:r w:rsidRPr="001B33F4">
              <w:rPr>
                <w:color w:val="000000"/>
                <w:sz w:val="21"/>
                <w:szCs w:val="21"/>
              </w:rPr>
              <w:t>create_time</w:t>
            </w:r>
          </w:p>
        </w:tc>
        <w:tc>
          <w:tcPr>
            <w:tcW w:w="1770" w:type="dxa"/>
            <w:shd w:val="clear" w:color="auto" w:fill="auto"/>
            <w:vAlign w:val="bottom"/>
          </w:tcPr>
          <w:p w14:paraId="088BEFCC" w14:textId="77777777" w:rsidR="00646959" w:rsidRPr="001B33F4" w:rsidRDefault="00415D8E">
            <w:pPr>
              <w:snapToGrid w:val="0"/>
              <w:jc w:val="center"/>
              <w:rPr>
                <w:color w:val="000000"/>
                <w:sz w:val="21"/>
                <w:szCs w:val="21"/>
              </w:rPr>
            </w:pPr>
            <w:r w:rsidRPr="001B33F4">
              <w:rPr>
                <w:color w:val="000000"/>
                <w:sz w:val="21"/>
                <w:szCs w:val="21"/>
              </w:rPr>
              <w:t>datetime</w:t>
            </w:r>
          </w:p>
        </w:tc>
        <w:tc>
          <w:tcPr>
            <w:tcW w:w="2751" w:type="dxa"/>
            <w:shd w:val="clear" w:color="auto" w:fill="auto"/>
            <w:vAlign w:val="bottom"/>
          </w:tcPr>
          <w:p w14:paraId="7B7B21B9" w14:textId="77777777" w:rsidR="00646959" w:rsidRPr="001B33F4" w:rsidRDefault="00646959">
            <w:pPr>
              <w:snapToGrid w:val="0"/>
              <w:jc w:val="center"/>
              <w:rPr>
                <w:color w:val="000000"/>
                <w:sz w:val="21"/>
                <w:szCs w:val="21"/>
              </w:rPr>
            </w:pPr>
          </w:p>
        </w:tc>
      </w:tr>
      <w:tr w:rsidR="00646959" w:rsidRPr="001B33F4" w14:paraId="1130B586" w14:textId="77777777" w:rsidTr="00384D20">
        <w:trPr>
          <w:trHeight w:val="471"/>
          <w:jc w:val="center"/>
        </w:trPr>
        <w:tc>
          <w:tcPr>
            <w:tcW w:w="2575" w:type="dxa"/>
            <w:shd w:val="clear" w:color="auto" w:fill="auto"/>
            <w:vAlign w:val="bottom"/>
          </w:tcPr>
          <w:p w14:paraId="7E1A0F4E" w14:textId="77777777" w:rsidR="00646959" w:rsidRPr="001B33F4" w:rsidRDefault="00415D8E">
            <w:pPr>
              <w:snapToGrid w:val="0"/>
              <w:jc w:val="center"/>
              <w:rPr>
                <w:color w:val="000000"/>
                <w:sz w:val="21"/>
                <w:szCs w:val="21"/>
              </w:rPr>
            </w:pPr>
            <w:r w:rsidRPr="001B33F4">
              <w:rPr>
                <w:color w:val="000000"/>
                <w:sz w:val="21"/>
                <w:szCs w:val="21"/>
              </w:rPr>
              <w:t>更新时间</w:t>
            </w:r>
          </w:p>
        </w:tc>
        <w:tc>
          <w:tcPr>
            <w:tcW w:w="1965" w:type="dxa"/>
            <w:shd w:val="clear" w:color="auto" w:fill="auto"/>
            <w:vAlign w:val="bottom"/>
          </w:tcPr>
          <w:p w14:paraId="48CA1F44" w14:textId="77777777" w:rsidR="00646959" w:rsidRPr="001B33F4" w:rsidRDefault="00415D8E">
            <w:pPr>
              <w:snapToGrid w:val="0"/>
              <w:jc w:val="center"/>
              <w:rPr>
                <w:color w:val="000000"/>
                <w:sz w:val="21"/>
                <w:szCs w:val="21"/>
              </w:rPr>
            </w:pPr>
            <w:r w:rsidRPr="001B33F4">
              <w:rPr>
                <w:color w:val="000000"/>
                <w:sz w:val="21"/>
                <w:szCs w:val="21"/>
              </w:rPr>
              <w:t>update_time</w:t>
            </w:r>
          </w:p>
        </w:tc>
        <w:tc>
          <w:tcPr>
            <w:tcW w:w="1770" w:type="dxa"/>
            <w:shd w:val="clear" w:color="auto" w:fill="auto"/>
            <w:vAlign w:val="bottom"/>
          </w:tcPr>
          <w:p w14:paraId="0D1E5E54" w14:textId="77777777" w:rsidR="00646959" w:rsidRPr="001B33F4" w:rsidRDefault="00415D8E">
            <w:pPr>
              <w:snapToGrid w:val="0"/>
              <w:jc w:val="center"/>
              <w:rPr>
                <w:color w:val="000000"/>
                <w:sz w:val="21"/>
                <w:szCs w:val="21"/>
              </w:rPr>
            </w:pPr>
            <w:r w:rsidRPr="001B33F4">
              <w:rPr>
                <w:color w:val="000000"/>
                <w:sz w:val="21"/>
                <w:szCs w:val="21"/>
              </w:rPr>
              <w:t>datetime</w:t>
            </w:r>
          </w:p>
        </w:tc>
        <w:tc>
          <w:tcPr>
            <w:tcW w:w="2751" w:type="dxa"/>
            <w:shd w:val="clear" w:color="auto" w:fill="auto"/>
            <w:vAlign w:val="bottom"/>
          </w:tcPr>
          <w:p w14:paraId="61158232" w14:textId="77777777" w:rsidR="00646959" w:rsidRPr="001B33F4" w:rsidRDefault="00646959">
            <w:pPr>
              <w:snapToGrid w:val="0"/>
              <w:jc w:val="center"/>
              <w:rPr>
                <w:color w:val="000000"/>
                <w:sz w:val="21"/>
                <w:szCs w:val="21"/>
              </w:rPr>
            </w:pPr>
          </w:p>
        </w:tc>
      </w:tr>
      <w:tr w:rsidR="0020403E" w:rsidRPr="001B33F4" w14:paraId="322FA225" w14:textId="77777777" w:rsidTr="00384D20">
        <w:trPr>
          <w:trHeight w:val="471"/>
          <w:jc w:val="center"/>
        </w:trPr>
        <w:tc>
          <w:tcPr>
            <w:tcW w:w="2575" w:type="dxa"/>
            <w:tcBorders>
              <w:bottom w:val="single" w:sz="4" w:space="0" w:color="auto"/>
            </w:tcBorders>
            <w:shd w:val="clear" w:color="auto" w:fill="auto"/>
            <w:vAlign w:val="bottom"/>
          </w:tcPr>
          <w:p w14:paraId="452A15A8" w14:textId="08A50746" w:rsidR="0020403E" w:rsidRPr="001B33F4" w:rsidRDefault="0020403E" w:rsidP="0020403E">
            <w:pPr>
              <w:snapToGrid w:val="0"/>
              <w:jc w:val="center"/>
              <w:rPr>
                <w:color w:val="000000"/>
                <w:sz w:val="21"/>
                <w:szCs w:val="21"/>
              </w:rPr>
            </w:pPr>
            <w:r w:rsidRPr="001B33F4">
              <w:rPr>
                <w:color w:val="000000"/>
                <w:sz w:val="21"/>
                <w:szCs w:val="21"/>
              </w:rPr>
              <w:t>是否删除</w:t>
            </w:r>
          </w:p>
        </w:tc>
        <w:tc>
          <w:tcPr>
            <w:tcW w:w="1965" w:type="dxa"/>
            <w:tcBorders>
              <w:bottom w:val="single" w:sz="4" w:space="0" w:color="auto"/>
            </w:tcBorders>
            <w:shd w:val="clear" w:color="auto" w:fill="auto"/>
            <w:vAlign w:val="bottom"/>
          </w:tcPr>
          <w:p w14:paraId="7A8DB07C" w14:textId="3E14BBAE" w:rsidR="0020403E" w:rsidRPr="001B33F4" w:rsidRDefault="0020403E" w:rsidP="0020403E">
            <w:pPr>
              <w:snapToGrid w:val="0"/>
              <w:jc w:val="center"/>
              <w:rPr>
                <w:color w:val="000000"/>
                <w:sz w:val="21"/>
                <w:szCs w:val="21"/>
              </w:rPr>
            </w:pPr>
            <w:r w:rsidRPr="001B33F4">
              <w:rPr>
                <w:color w:val="000000"/>
                <w:sz w:val="21"/>
                <w:szCs w:val="21"/>
              </w:rPr>
              <w:t>deleted</w:t>
            </w:r>
          </w:p>
        </w:tc>
        <w:tc>
          <w:tcPr>
            <w:tcW w:w="1770" w:type="dxa"/>
            <w:tcBorders>
              <w:bottom w:val="single" w:sz="4" w:space="0" w:color="auto"/>
            </w:tcBorders>
            <w:shd w:val="clear" w:color="auto" w:fill="auto"/>
            <w:vAlign w:val="bottom"/>
          </w:tcPr>
          <w:p w14:paraId="28B878D0" w14:textId="3C70E557" w:rsidR="0020403E" w:rsidRPr="001B33F4" w:rsidRDefault="0020403E" w:rsidP="0020403E">
            <w:pPr>
              <w:snapToGrid w:val="0"/>
              <w:jc w:val="center"/>
              <w:rPr>
                <w:color w:val="000000"/>
                <w:sz w:val="21"/>
                <w:szCs w:val="21"/>
              </w:rPr>
            </w:pPr>
            <w:r w:rsidRPr="001B33F4">
              <w:rPr>
                <w:color w:val="000000"/>
                <w:sz w:val="21"/>
                <w:szCs w:val="21"/>
              </w:rPr>
              <w:t>tinyint(4)</w:t>
            </w:r>
          </w:p>
        </w:tc>
        <w:tc>
          <w:tcPr>
            <w:tcW w:w="2751" w:type="dxa"/>
            <w:tcBorders>
              <w:bottom w:val="single" w:sz="4" w:space="0" w:color="auto"/>
            </w:tcBorders>
            <w:shd w:val="clear" w:color="auto" w:fill="auto"/>
            <w:vAlign w:val="bottom"/>
          </w:tcPr>
          <w:p w14:paraId="47FF8F77" w14:textId="521B205B" w:rsidR="0020403E" w:rsidRPr="001B33F4" w:rsidRDefault="0020403E" w:rsidP="0020403E">
            <w:pPr>
              <w:snapToGrid w:val="0"/>
              <w:jc w:val="center"/>
              <w:rPr>
                <w:color w:val="000000"/>
                <w:sz w:val="21"/>
                <w:szCs w:val="21"/>
              </w:rPr>
            </w:pPr>
            <w:r w:rsidRPr="001B33F4">
              <w:rPr>
                <w:color w:val="000000"/>
                <w:sz w:val="21"/>
                <w:szCs w:val="21"/>
              </w:rPr>
              <w:t>1</w:t>
            </w:r>
            <w:r w:rsidRPr="001B33F4">
              <w:rPr>
                <w:color w:val="000000"/>
                <w:sz w:val="21"/>
                <w:szCs w:val="21"/>
              </w:rPr>
              <w:t>：未删除，</w:t>
            </w:r>
            <w:r w:rsidRPr="001B33F4">
              <w:rPr>
                <w:color w:val="000000"/>
                <w:sz w:val="21"/>
                <w:szCs w:val="21"/>
              </w:rPr>
              <w:t>0</w:t>
            </w:r>
            <w:r w:rsidRPr="001B33F4">
              <w:rPr>
                <w:color w:val="000000"/>
                <w:sz w:val="21"/>
                <w:szCs w:val="21"/>
              </w:rPr>
              <w:t>：已删除</w:t>
            </w:r>
          </w:p>
        </w:tc>
      </w:tr>
    </w:tbl>
    <w:p w14:paraId="33758669" w14:textId="77777777" w:rsidR="0020403E" w:rsidRPr="001B33F4" w:rsidRDefault="0020403E" w:rsidP="0020403E">
      <w:pPr>
        <w:snapToGrid w:val="0"/>
        <w:jc w:val="left"/>
      </w:pPr>
    </w:p>
    <w:p w14:paraId="6480A41D" w14:textId="0BB8C424" w:rsidR="00646959" w:rsidRPr="001B33F4" w:rsidRDefault="00415D8E">
      <w:pPr>
        <w:snapToGrid w:val="0"/>
        <w:ind w:firstLineChars="200" w:firstLine="480"/>
        <w:jc w:val="left"/>
      </w:pPr>
      <w:r w:rsidRPr="001B33F4">
        <w:t>（</w:t>
      </w:r>
      <w:r w:rsidRPr="001B33F4">
        <w:t>2</w:t>
      </w:r>
      <w:r w:rsidRPr="001B33F4">
        <w:t>）日志信息表（</w:t>
      </w:r>
      <w:r w:rsidRPr="001B33F4">
        <w:t>sys_log</w:t>
      </w:r>
      <w:r w:rsidRPr="001B33F4">
        <w:t>），如表</w:t>
      </w:r>
      <w:r w:rsidR="004A3C93" w:rsidRPr="001B33F4">
        <w:t>5</w:t>
      </w:r>
      <w:r w:rsidRPr="001B33F4">
        <w:t xml:space="preserve">.2 </w:t>
      </w:r>
      <w:r w:rsidRPr="001B33F4">
        <w:t>所示。</w:t>
      </w:r>
    </w:p>
    <w:p w14:paraId="3624CB18" w14:textId="77777777" w:rsidR="00646959" w:rsidRPr="001B33F4" w:rsidRDefault="00646959">
      <w:pPr>
        <w:snapToGrid w:val="0"/>
        <w:ind w:firstLineChars="200" w:firstLine="480"/>
        <w:jc w:val="left"/>
      </w:pPr>
    </w:p>
    <w:p w14:paraId="3C903A66" w14:textId="79BA0D5E" w:rsidR="00646959" w:rsidRPr="001B33F4" w:rsidRDefault="00415D8E">
      <w:pPr>
        <w:jc w:val="center"/>
        <w:rPr>
          <w:sz w:val="21"/>
          <w:szCs w:val="21"/>
        </w:rPr>
      </w:pPr>
      <w:r w:rsidRPr="001B33F4">
        <w:rPr>
          <w:sz w:val="21"/>
          <w:szCs w:val="21"/>
        </w:rPr>
        <w:t>表</w:t>
      </w:r>
      <w:r w:rsidR="004A3C93" w:rsidRPr="001B33F4">
        <w:rPr>
          <w:sz w:val="21"/>
          <w:szCs w:val="21"/>
        </w:rPr>
        <w:t>5</w:t>
      </w:r>
      <w:r w:rsidRPr="001B33F4">
        <w:rPr>
          <w:sz w:val="21"/>
          <w:szCs w:val="21"/>
        </w:rPr>
        <w:t xml:space="preserve">.2  </w:t>
      </w:r>
      <w:r w:rsidRPr="001B33F4">
        <w:rPr>
          <w:sz w:val="21"/>
          <w:szCs w:val="21"/>
        </w:rPr>
        <w:t>日志信息表（</w:t>
      </w:r>
      <w:r w:rsidRPr="001B33F4">
        <w:rPr>
          <w:sz w:val="21"/>
          <w:szCs w:val="21"/>
        </w:rPr>
        <w:t>sys_log</w:t>
      </w:r>
      <w:r w:rsidRPr="001B33F4">
        <w:rPr>
          <w:sz w:val="21"/>
          <w:szCs w:val="21"/>
        </w:rPr>
        <w:t>）</w:t>
      </w:r>
    </w:p>
    <w:tbl>
      <w:tblPr>
        <w:tblW w:w="9061" w:type="dxa"/>
        <w:jc w:val="center"/>
        <w:tblLayout w:type="fixed"/>
        <w:tblLook w:val="04A0" w:firstRow="1" w:lastRow="0" w:firstColumn="1" w:lastColumn="0" w:noHBand="0" w:noVBand="1"/>
      </w:tblPr>
      <w:tblGrid>
        <w:gridCol w:w="2660"/>
        <w:gridCol w:w="1984"/>
        <w:gridCol w:w="1843"/>
        <w:gridCol w:w="2574"/>
      </w:tblGrid>
      <w:tr w:rsidR="00646959" w:rsidRPr="001B33F4" w14:paraId="30997118" w14:textId="77777777" w:rsidTr="00D50054">
        <w:trPr>
          <w:trHeight w:val="471"/>
          <w:tblHeader/>
          <w:jc w:val="center"/>
        </w:trPr>
        <w:tc>
          <w:tcPr>
            <w:tcW w:w="2660" w:type="dxa"/>
            <w:tcBorders>
              <w:top w:val="single" w:sz="4" w:space="0" w:color="auto"/>
              <w:bottom w:val="single" w:sz="4" w:space="0" w:color="auto"/>
            </w:tcBorders>
            <w:shd w:val="clear" w:color="auto" w:fill="auto"/>
            <w:vAlign w:val="bottom"/>
          </w:tcPr>
          <w:p w14:paraId="041D3D5D" w14:textId="77777777" w:rsidR="00646959" w:rsidRPr="001B33F4" w:rsidRDefault="00415D8E">
            <w:pPr>
              <w:snapToGrid w:val="0"/>
              <w:jc w:val="center"/>
              <w:rPr>
                <w:color w:val="000000"/>
                <w:sz w:val="21"/>
                <w:szCs w:val="21"/>
              </w:rPr>
            </w:pPr>
            <w:r w:rsidRPr="001B33F4">
              <w:rPr>
                <w:color w:val="000000"/>
                <w:sz w:val="21"/>
                <w:szCs w:val="21"/>
              </w:rPr>
              <w:t>字段中文名称</w:t>
            </w:r>
          </w:p>
        </w:tc>
        <w:tc>
          <w:tcPr>
            <w:tcW w:w="1984" w:type="dxa"/>
            <w:tcBorders>
              <w:top w:val="single" w:sz="4" w:space="0" w:color="auto"/>
              <w:bottom w:val="single" w:sz="4" w:space="0" w:color="auto"/>
            </w:tcBorders>
            <w:shd w:val="clear" w:color="auto" w:fill="auto"/>
            <w:vAlign w:val="bottom"/>
          </w:tcPr>
          <w:p w14:paraId="70C7D83F" w14:textId="77777777" w:rsidR="00646959" w:rsidRPr="001B33F4" w:rsidRDefault="00415D8E">
            <w:pPr>
              <w:snapToGrid w:val="0"/>
              <w:jc w:val="center"/>
              <w:rPr>
                <w:color w:val="000000"/>
                <w:sz w:val="21"/>
                <w:szCs w:val="21"/>
              </w:rPr>
            </w:pPr>
            <w:r w:rsidRPr="001B33F4">
              <w:rPr>
                <w:color w:val="000000"/>
                <w:sz w:val="21"/>
                <w:szCs w:val="21"/>
              </w:rPr>
              <w:t>字段英文名称</w:t>
            </w:r>
          </w:p>
        </w:tc>
        <w:tc>
          <w:tcPr>
            <w:tcW w:w="1843" w:type="dxa"/>
            <w:tcBorders>
              <w:top w:val="single" w:sz="4" w:space="0" w:color="auto"/>
              <w:bottom w:val="single" w:sz="4" w:space="0" w:color="auto"/>
            </w:tcBorders>
            <w:shd w:val="clear" w:color="auto" w:fill="auto"/>
            <w:vAlign w:val="bottom"/>
          </w:tcPr>
          <w:p w14:paraId="3DBFE352" w14:textId="77777777" w:rsidR="00646959" w:rsidRPr="001B33F4" w:rsidRDefault="00415D8E">
            <w:pPr>
              <w:snapToGrid w:val="0"/>
              <w:jc w:val="center"/>
              <w:rPr>
                <w:color w:val="000000"/>
                <w:sz w:val="21"/>
                <w:szCs w:val="21"/>
              </w:rPr>
            </w:pPr>
            <w:r w:rsidRPr="001B33F4">
              <w:rPr>
                <w:color w:val="000000"/>
                <w:sz w:val="21"/>
                <w:szCs w:val="21"/>
              </w:rPr>
              <w:t>数据类型</w:t>
            </w:r>
          </w:p>
        </w:tc>
        <w:tc>
          <w:tcPr>
            <w:tcW w:w="2574" w:type="dxa"/>
            <w:tcBorders>
              <w:top w:val="single" w:sz="4" w:space="0" w:color="auto"/>
              <w:bottom w:val="single" w:sz="4" w:space="0" w:color="auto"/>
            </w:tcBorders>
            <w:shd w:val="clear" w:color="auto" w:fill="auto"/>
            <w:vAlign w:val="bottom"/>
          </w:tcPr>
          <w:p w14:paraId="05809324" w14:textId="77777777" w:rsidR="00646959" w:rsidRPr="001B33F4" w:rsidRDefault="00415D8E">
            <w:pPr>
              <w:snapToGrid w:val="0"/>
              <w:jc w:val="center"/>
              <w:rPr>
                <w:color w:val="000000"/>
                <w:sz w:val="21"/>
                <w:szCs w:val="21"/>
              </w:rPr>
            </w:pPr>
            <w:r w:rsidRPr="001B33F4">
              <w:rPr>
                <w:color w:val="000000"/>
                <w:sz w:val="21"/>
                <w:szCs w:val="21"/>
              </w:rPr>
              <w:t>备注</w:t>
            </w:r>
          </w:p>
        </w:tc>
      </w:tr>
      <w:tr w:rsidR="00646959" w:rsidRPr="001B33F4" w14:paraId="408EE286" w14:textId="77777777">
        <w:trPr>
          <w:trHeight w:val="471"/>
          <w:jc w:val="center"/>
        </w:trPr>
        <w:tc>
          <w:tcPr>
            <w:tcW w:w="2660" w:type="dxa"/>
            <w:tcBorders>
              <w:top w:val="single" w:sz="4" w:space="0" w:color="auto"/>
            </w:tcBorders>
            <w:shd w:val="clear" w:color="auto" w:fill="auto"/>
            <w:vAlign w:val="bottom"/>
          </w:tcPr>
          <w:p w14:paraId="09947539" w14:textId="77777777" w:rsidR="00646959" w:rsidRPr="001B33F4" w:rsidRDefault="00415D8E">
            <w:pPr>
              <w:snapToGrid w:val="0"/>
              <w:jc w:val="center"/>
              <w:rPr>
                <w:color w:val="000000"/>
                <w:sz w:val="21"/>
                <w:szCs w:val="21"/>
              </w:rPr>
            </w:pPr>
            <w:r w:rsidRPr="001B33F4">
              <w:rPr>
                <w:color w:val="000000"/>
                <w:sz w:val="21"/>
                <w:szCs w:val="21"/>
              </w:rPr>
              <w:t>主键</w:t>
            </w:r>
          </w:p>
        </w:tc>
        <w:tc>
          <w:tcPr>
            <w:tcW w:w="1984" w:type="dxa"/>
            <w:tcBorders>
              <w:top w:val="single" w:sz="4" w:space="0" w:color="auto"/>
            </w:tcBorders>
            <w:shd w:val="clear" w:color="auto" w:fill="auto"/>
            <w:vAlign w:val="bottom"/>
          </w:tcPr>
          <w:p w14:paraId="1F61B478" w14:textId="77777777" w:rsidR="00646959" w:rsidRPr="001B33F4" w:rsidRDefault="00415D8E">
            <w:pPr>
              <w:snapToGrid w:val="0"/>
              <w:jc w:val="center"/>
              <w:rPr>
                <w:color w:val="000000"/>
                <w:sz w:val="21"/>
                <w:szCs w:val="21"/>
              </w:rPr>
            </w:pPr>
            <w:r w:rsidRPr="001B33F4">
              <w:rPr>
                <w:color w:val="000000"/>
                <w:sz w:val="21"/>
                <w:szCs w:val="21"/>
              </w:rPr>
              <w:t>id</w:t>
            </w:r>
          </w:p>
        </w:tc>
        <w:tc>
          <w:tcPr>
            <w:tcW w:w="1843" w:type="dxa"/>
            <w:tcBorders>
              <w:top w:val="single" w:sz="4" w:space="0" w:color="auto"/>
            </w:tcBorders>
            <w:shd w:val="clear" w:color="auto" w:fill="auto"/>
            <w:vAlign w:val="bottom"/>
          </w:tcPr>
          <w:p w14:paraId="0255323E" w14:textId="77777777" w:rsidR="00646959" w:rsidRPr="001B33F4" w:rsidRDefault="00415D8E">
            <w:pPr>
              <w:snapToGrid w:val="0"/>
              <w:jc w:val="center"/>
              <w:rPr>
                <w:color w:val="000000"/>
                <w:sz w:val="21"/>
                <w:szCs w:val="21"/>
              </w:rPr>
            </w:pPr>
            <w:r w:rsidRPr="001B33F4">
              <w:rPr>
                <w:color w:val="000000"/>
                <w:sz w:val="21"/>
                <w:szCs w:val="21"/>
              </w:rPr>
              <w:t>varchar(64)</w:t>
            </w:r>
          </w:p>
        </w:tc>
        <w:tc>
          <w:tcPr>
            <w:tcW w:w="2574" w:type="dxa"/>
            <w:tcBorders>
              <w:top w:val="single" w:sz="4" w:space="0" w:color="auto"/>
            </w:tcBorders>
            <w:shd w:val="clear" w:color="auto" w:fill="auto"/>
            <w:vAlign w:val="bottom"/>
          </w:tcPr>
          <w:p w14:paraId="1975356A" w14:textId="77777777" w:rsidR="00646959" w:rsidRPr="001B33F4" w:rsidRDefault="00415D8E">
            <w:pPr>
              <w:snapToGrid w:val="0"/>
              <w:jc w:val="center"/>
              <w:rPr>
                <w:color w:val="000000"/>
                <w:sz w:val="21"/>
                <w:szCs w:val="21"/>
              </w:rPr>
            </w:pPr>
            <w:r w:rsidRPr="001B33F4">
              <w:rPr>
                <w:color w:val="000000"/>
                <w:sz w:val="21"/>
                <w:szCs w:val="21"/>
              </w:rPr>
              <w:t>UUID</w:t>
            </w:r>
          </w:p>
        </w:tc>
      </w:tr>
      <w:tr w:rsidR="00646959" w:rsidRPr="001B33F4" w14:paraId="2328922D" w14:textId="77777777">
        <w:trPr>
          <w:trHeight w:val="471"/>
          <w:jc w:val="center"/>
        </w:trPr>
        <w:tc>
          <w:tcPr>
            <w:tcW w:w="2660" w:type="dxa"/>
            <w:shd w:val="clear" w:color="auto" w:fill="auto"/>
            <w:vAlign w:val="bottom"/>
          </w:tcPr>
          <w:p w14:paraId="4495164E" w14:textId="77777777" w:rsidR="00646959" w:rsidRPr="001B33F4" w:rsidRDefault="00415D8E">
            <w:pPr>
              <w:snapToGrid w:val="0"/>
              <w:jc w:val="center"/>
              <w:rPr>
                <w:color w:val="000000"/>
                <w:sz w:val="21"/>
                <w:szCs w:val="21"/>
              </w:rPr>
            </w:pPr>
            <w:r w:rsidRPr="001B33F4">
              <w:rPr>
                <w:color w:val="000000"/>
                <w:sz w:val="21"/>
                <w:szCs w:val="21"/>
              </w:rPr>
              <w:t>用户</w:t>
            </w:r>
            <w:r w:rsidRPr="001B33F4">
              <w:rPr>
                <w:color w:val="000000"/>
                <w:sz w:val="21"/>
                <w:szCs w:val="21"/>
              </w:rPr>
              <w:t>id</w:t>
            </w:r>
          </w:p>
        </w:tc>
        <w:tc>
          <w:tcPr>
            <w:tcW w:w="1984" w:type="dxa"/>
            <w:shd w:val="clear" w:color="auto" w:fill="auto"/>
            <w:vAlign w:val="bottom"/>
          </w:tcPr>
          <w:p w14:paraId="26859032" w14:textId="77777777" w:rsidR="00646959" w:rsidRPr="001B33F4" w:rsidRDefault="00415D8E">
            <w:pPr>
              <w:snapToGrid w:val="0"/>
              <w:jc w:val="center"/>
              <w:rPr>
                <w:color w:val="000000"/>
                <w:sz w:val="21"/>
                <w:szCs w:val="21"/>
              </w:rPr>
            </w:pPr>
            <w:r w:rsidRPr="001B33F4">
              <w:rPr>
                <w:color w:val="000000"/>
                <w:sz w:val="21"/>
                <w:szCs w:val="21"/>
              </w:rPr>
              <w:t>user_id</w:t>
            </w:r>
          </w:p>
        </w:tc>
        <w:tc>
          <w:tcPr>
            <w:tcW w:w="1843" w:type="dxa"/>
            <w:shd w:val="clear" w:color="auto" w:fill="auto"/>
            <w:vAlign w:val="bottom"/>
          </w:tcPr>
          <w:p w14:paraId="6CF98A2E" w14:textId="77777777" w:rsidR="00646959" w:rsidRPr="001B33F4" w:rsidRDefault="00415D8E">
            <w:pPr>
              <w:snapToGrid w:val="0"/>
              <w:jc w:val="center"/>
              <w:rPr>
                <w:color w:val="000000"/>
                <w:sz w:val="21"/>
                <w:szCs w:val="21"/>
              </w:rPr>
            </w:pPr>
            <w:r w:rsidRPr="001B33F4">
              <w:rPr>
                <w:color w:val="000000"/>
                <w:sz w:val="21"/>
                <w:szCs w:val="21"/>
              </w:rPr>
              <w:t>varchar(64)</w:t>
            </w:r>
          </w:p>
        </w:tc>
        <w:tc>
          <w:tcPr>
            <w:tcW w:w="2574" w:type="dxa"/>
            <w:shd w:val="clear" w:color="auto" w:fill="auto"/>
            <w:vAlign w:val="bottom"/>
          </w:tcPr>
          <w:p w14:paraId="3C36F382" w14:textId="77777777" w:rsidR="00646959" w:rsidRPr="001B33F4" w:rsidRDefault="00646959">
            <w:pPr>
              <w:snapToGrid w:val="0"/>
              <w:jc w:val="center"/>
              <w:rPr>
                <w:color w:val="000000"/>
                <w:sz w:val="21"/>
                <w:szCs w:val="21"/>
              </w:rPr>
            </w:pPr>
          </w:p>
        </w:tc>
      </w:tr>
      <w:tr w:rsidR="00646959" w:rsidRPr="001B33F4" w14:paraId="4C646D2B" w14:textId="77777777">
        <w:trPr>
          <w:trHeight w:val="471"/>
          <w:jc w:val="center"/>
        </w:trPr>
        <w:tc>
          <w:tcPr>
            <w:tcW w:w="2660" w:type="dxa"/>
            <w:shd w:val="clear" w:color="auto" w:fill="auto"/>
            <w:vAlign w:val="bottom"/>
          </w:tcPr>
          <w:p w14:paraId="667C9AEB" w14:textId="77777777" w:rsidR="00646959" w:rsidRPr="001B33F4" w:rsidRDefault="00415D8E">
            <w:pPr>
              <w:snapToGrid w:val="0"/>
              <w:jc w:val="center"/>
              <w:rPr>
                <w:color w:val="000000"/>
                <w:sz w:val="21"/>
                <w:szCs w:val="21"/>
              </w:rPr>
            </w:pPr>
            <w:r w:rsidRPr="001B33F4">
              <w:rPr>
                <w:color w:val="000000"/>
                <w:sz w:val="21"/>
                <w:szCs w:val="21"/>
              </w:rPr>
              <w:t>用户名</w:t>
            </w:r>
          </w:p>
        </w:tc>
        <w:tc>
          <w:tcPr>
            <w:tcW w:w="1984" w:type="dxa"/>
            <w:shd w:val="clear" w:color="auto" w:fill="auto"/>
            <w:vAlign w:val="bottom"/>
          </w:tcPr>
          <w:p w14:paraId="555009A7" w14:textId="77777777" w:rsidR="00646959" w:rsidRPr="001B33F4" w:rsidRDefault="00415D8E">
            <w:pPr>
              <w:snapToGrid w:val="0"/>
              <w:jc w:val="center"/>
              <w:rPr>
                <w:color w:val="000000"/>
                <w:sz w:val="21"/>
                <w:szCs w:val="21"/>
              </w:rPr>
            </w:pPr>
            <w:r w:rsidRPr="001B33F4">
              <w:rPr>
                <w:color w:val="000000"/>
                <w:sz w:val="21"/>
                <w:szCs w:val="21"/>
              </w:rPr>
              <w:t>username</w:t>
            </w:r>
          </w:p>
        </w:tc>
        <w:tc>
          <w:tcPr>
            <w:tcW w:w="1843" w:type="dxa"/>
            <w:shd w:val="clear" w:color="auto" w:fill="auto"/>
            <w:vAlign w:val="bottom"/>
          </w:tcPr>
          <w:p w14:paraId="7A8F352A" w14:textId="77777777" w:rsidR="00646959" w:rsidRPr="001B33F4" w:rsidRDefault="00415D8E">
            <w:pPr>
              <w:snapToGrid w:val="0"/>
              <w:jc w:val="center"/>
              <w:rPr>
                <w:color w:val="000000"/>
                <w:sz w:val="21"/>
                <w:szCs w:val="21"/>
              </w:rPr>
            </w:pPr>
            <w:r w:rsidRPr="001B33F4">
              <w:rPr>
                <w:color w:val="000000"/>
                <w:sz w:val="21"/>
                <w:szCs w:val="21"/>
              </w:rPr>
              <w:t>varchar(50)</w:t>
            </w:r>
          </w:p>
        </w:tc>
        <w:tc>
          <w:tcPr>
            <w:tcW w:w="2574" w:type="dxa"/>
            <w:shd w:val="clear" w:color="auto" w:fill="auto"/>
            <w:vAlign w:val="bottom"/>
          </w:tcPr>
          <w:p w14:paraId="62F782DE" w14:textId="77777777" w:rsidR="00646959" w:rsidRPr="001B33F4" w:rsidRDefault="00646959">
            <w:pPr>
              <w:snapToGrid w:val="0"/>
              <w:jc w:val="center"/>
              <w:rPr>
                <w:color w:val="000000"/>
                <w:sz w:val="21"/>
                <w:szCs w:val="21"/>
              </w:rPr>
            </w:pPr>
          </w:p>
        </w:tc>
      </w:tr>
      <w:tr w:rsidR="00646959" w:rsidRPr="001B33F4" w14:paraId="3773CEE8" w14:textId="77777777">
        <w:trPr>
          <w:trHeight w:val="471"/>
          <w:jc w:val="center"/>
        </w:trPr>
        <w:tc>
          <w:tcPr>
            <w:tcW w:w="2660" w:type="dxa"/>
            <w:shd w:val="clear" w:color="auto" w:fill="auto"/>
            <w:vAlign w:val="bottom"/>
          </w:tcPr>
          <w:p w14:paraId="43BCE163" w14:textId="77777777" w:rsidR="00646959" w:rsidRPr="001B33F4" w:rsidRDefault="00415D8E">
            <w:pPr>
              <w:snapToGrid w:val="0"/>
              <w:jc w:val="center"/>
              <w:rPr>
                <w:color w:val="000000"/>
                <w:sz w:val="21"/>
                <w:szCs w:val="21"/>
              </w:rPr>
            </w:pPr>
            <w:r w:rsidRPr="001B33F4">
              <w:rPr>
                <w:color w:val="000000"/>
                <w:sz w:val="21"/>
                <w:szCs w:val="21"/>
              </w:rPr>
              <w:t>用户操作</w:t>
            </w:r>
          </w:p>
        </w:tc>
        <w:tc>
          <w:tcPr>
            <w:tcW w:w="1984" w:type="dxa"/>
            <w:shd w:val="clear" w:color="auto" w:fill="auto"/>
            <w:vAlign w:val="bottom"/>
          </w:tcPr>
          <w:p w14:paraId="401F79D7" w14:textId="77777777" w:rsidR="00646959" w:rsidRPr="001B33F4" w:rsidRDefault="00415D8E">
            <w:pPr>
              <w:snapToGrid w:val="0"/>
              <w:jc w:val="center"/>
              <w:rPr>
                <w:color w:val="000000"/>
                <w:sz w:val="21"/>
                <w:szCs w:val="21"/>
              </w:rPr>
            </w:pPr>
            <w:r w:rsidRPr="001B33F4">
              <w:rPr>
                <w:color w:val="000000"/>
                <w:sz w:val="21"/>
                <w:szCs w:val="21"/>
              </w:rPr>
              <w:t>operation</w:t>
            </w:r>
          </w:p>
        </w:tc>
        <w:tc>
          <w:tcPr>
            <w:tcW w:w="1843" w:type="dxa"/>
            <w:shd w:val="clear" w:color="auto" w:fill="auto"/>
            <w:vAlign w:val="bottom"/>
          </w:tcPr>
          <w:p w14:paraId="12921602" w14:textId="77777777" w:rsidR="00646959" w:rsidRPr="001B33F4" w:rsidRDefault="00415D8E">
            <w:pPr>
              <w:snapToGrid w:val="0"/>
              <w:jc w:val="center"/>
              <w:rPr>
                <w:color w:val="000000"/>
                <w:sz w:val="21"/>
                <w:szCs w:val="21"/>
              </w:rPr>
            </w:pPr>
            <w:r w:rsidRPr="001B33F4">
              <w:rPr>
                <w:color w:val="000000"/>
                <w:sz w:val="21"/>
                <w:szCs w:val="21"/>
              </w:rPr>
              <w:t>varchar(50)</w:t>
            </w:r>
          </w:p>
        </w:tc>
        <w:tc>
          <w:tcPr>
            <w:tcW w:w="2574" w:type="dxa"/>
            <w:shd w:val="clear" w:color="auto" w:fill="auto"/>
            <w:vAlign w:val="bottom"/>
          </w:tcPr>
          <w:p w14:paraId="09630998" w14:textId="77777777" w:rsidR="00646959" w:rsidRPr="001B33F4" w:rsidRDefault="00646959">
            <w:pPr>
              <w:snapToGrid w:val="0"/>
              <w:jc w:val="center"/>
              <w:rPr>
                <w:color w:val="000000"/>
                <w:sz w:val="21"/>
                <w:szCs w:val="21"/>
              </w:rPr>
            </w:pPr>
          </w:p>
        </w:tc>
      </w:tr>
      <w:tr w:rsidR="00646959" w:rsidRPr="001B33F4" w14:paraId="1A5E32CE" w14:textId="77777777">
        <w:trPr>
          <w:trHeight w:val="471"/>
          <w:jc w:val="center"/>
        </w:trPr>
        <w:tc>
          <w:tcPr>
            <w:tcW w:w="2660" w:type="dxa"/>
            <w:shd w:val="clear" w:color="auto" w:fill="auto"/>
            <w:vAlign w:val="bottom"/>
          </w:tcPr>
          <w:p w14:paraId="70D56715" w14:textId="77777777" w:rsidR="00646959" w:rsidRPr="001B33F4" w:rsidRDefault="00415D8E">
            <w:pPr>
              <w:snapToGrid w:val="0"/>
              <w:jc w:val="center"/>
              <w:rPr>
                <w:color w:val="000000"/>
                <w:sz w:val="21"/>
                <w:szCs w:val="21"/>
              </w:rPr>
            </w:pPr>
            <w:r w:rsidRPr="001B33F4">
              <w:rPr>
                <w:color w:val="000000"/>
                <w:sz w:val="21"/>
                <w:szCs w:val="21"/>
              </w:rPr>
              <w:t>响应时间</w:t>
            </w:r>
          </w:p>
        </w:tc>
        <w:tc>
          <w:tcPr>
            <w:tcW w:w="1984" w:type="dxa"/>
            <w:shd w:val="clear" w:color="auto" w:fill="auto"/>
            <w:vAlign w:val="bottom"/>
          </w:tcPr>
          <w:p w14:paraId="45E07170" w14:textId="77777777" w:rsidR="00646959" w:rsidRPr="001B33F4" w:rsidRDefault="00415D8E">
            <w:pPr>
              <w:snapToGrid w:val="0"/>
              <w:jc w:val="center"/>
              <w:rPr>
                <w:color w:val="000000"/>
                <w:sz w:val="21"/>
                <w:szCs w:val="21"/>
              </w:rPr>
            </w:pPr>
            <w:r w:rsidRPr="001B33F4">
              <w:rPr>
                <w:color w:val="000000"/>
                <w:sz w:val="21"/>
                <w:szCs w:val="21"/>
              </w:rPr>
              <w:t>time</w:t>
            </w:r>
          </w:p>
        </w:tc>
        <w:tc>
          <w:tcPr>
            <w:tcW w:w="1843" w:type="dxa"/>
            <w:shd w:val="clear" w:color="auto" w:fill="auto"/>
            <w:vAlign w:val="bottom"/>
          </w:tcPr>
          <w:p w14:paraId="4E6CA33D" w14:textId="77777777" w:rsidR="00646959" w:rsidRPr="001B33F4" w:rsidRDefault="00415D8E">
            <w:pPr>
              <w:snapToGrid w:val="0"/>
              <w:jc w:val="center"/>
              <w:rPr>
                <w:color w:val="000000"/>
                <w:sz w:val="21"/>
                <w:szCs w:val="21"/>
              </w:rPr>
            </w:pPr>
            <w:r w:rsidRPr="001B33F4">
              <w:rPr>
                <w:color w:val="000000"/>
                <w:sz w:val="21"/>
                <w:szCs w:val="21"/>
              </w:rPr>
              <w:t>int(11)</w:t>
            </w:r>
          </w:p>
        </w:tc>
        <w:tc>
          <w:tcPr>
            <w:tcW w:w="2574" w:type="dxa"/>
            <w:shd w:val="clear" w:color="auto" w:fill="auto"/>
            <w:vAlign w:val="bottom"/>
          </w:tcPr>
          <w:p w14:paraId="38BF34ED" w14:textId="77777777" w:rsidR="00646959" w:rsidRPr="001B33F4" w:rsidRDefault="00646959">
            <w:pPr>
              <w:snapToGrid w:val="0"/>
              <w:jc w:val="center"/>
              <w:rPr>
                <w:color w:val="000000"/>
                <w:sz w:val="21"/>
                <w:szCs w:val="21"/>
              </w:rPr>
            </w:pPr>
          </w:p>
        </w:tc>
      </w:tr>
      <w:tr w:rsidR="00646959" w:rsidRPr="001B33F4" w14:paraId="1F8034E9" w14:textId="77777777" w:rsidTr="000C6105">
        <w:trPr>
          <w:trHeight w:val="471"/>
          <w:jc w:val="center"/>
        </w:trPr>
        <w:tc>
          <w:tcPr>
            <w:tcW w:w="2660" w:type="dxa"/>
            <w:shd w:val="clear" w:color="auto" w:fill="auto"/>
            <w:vAlign w:val="bottom"/>
          </w:tcPr>
          <w:p w14:paraId="2ACFBFFC" w14:textId="77777777" w:rsidR="00646959" w:rsidRPr="001B33F4" w:rsidRDefault="00415D8E">
            <w:pPr>
              <w:snapToGrid w:val="0"/>
              <w:jc w:val="center"/>
              <w:rPr>
                <w:color w:val="000000"/>
                <w:sz w:val="21"/>
                <w:szCs w:val="21"/>
              </w:rPr>
            </w:pPr>
            <w:r w:rsidRPr="001B33F4">
              <w:rPr>
                <w:color w:val="000000"/>
                <w:sz w:val="21"/>
                <w:szCs w:val="21"/>
              </w:rPr>
              <w:t>请求方法</w:t>
            </w:r>
          </w:p>
        </w:tc>
        <w:tc>
          <w:tcPr>
            <w:tcW w:w="1984" w:type="dxa"/>
            <w:shd w:val="clear" w:color="auto" w:fill="auto"/>
            <w:vAlign w:val="bottom"/>
          </w:tcPr>
          <w:p w14:paraId="7F04F465" w14:textId="77777777" w:rsidR="00646959" w:rsidRPr="001B33F4" w:rsidRDefault="00415D8E">
            <w:pPr>
              <w:snapToGrid w:val="0"/>
              <w:jc w:val="center"/>
              <w:rPr>
                <w:color w:val="000000"/>
                <w:sz w:val="21"/>
                <w:szCs w:val="21"/>
              </w:rPr>
            </w:pPr>
            <w:r w:rsidRPr="001B33F4">
              <w:rPr>
                <w:color w:val="000000"/>
                <w:sz w:val="21"/>
                <w:szCs w:val="21"/>
              </w:rPr>
              <w:t>method</w:t>
            </w:r>
          </w:p>
        </w:tc>
        <w:tc>
          <w:tcPr>
            <w:tcW w:w="1843" w:type="dxa"/>
            <w:shd w:val="clear" w:color="auto" w:fill="auto"/>
            <w:vAlign w:val="bottom"/>
          </w:tcPr>
          <w:p w14:paraId="7C20BC53" w14:textId="77777777" w:rsidR="00646959" w:rsidRPr="001B33F4" w:rsidRDefault="00415D8E">
            <w:pPr>
              <w:snapToGrid w:val="0"/>
              <w:jc w:val="center"/>
              <w:rPr>
                <w:color w:val="000000"/>
                <w:sz w:val="21"/>
                <w:szCs w:val="21"/>
              </w:rPr>
            </w:pPr>
            <w:r w:rsidRPr="001B33F4">
              <w:rPr>
                <w:color w:val="000000"/>
                <w:sz w:val="21"/>
                <w:szCs w:val="21"/>
              </w:rPr>
              <w:t>varchar(200)</w:t>
            </w:r>
          </w:p>
        </w:tc>
        <w:tc>
          <w:tcPr>
            <w:tcW w:w="2574" w:type="dxa"/>
            <w:shd w:val="clear" w:color="auto" w:fill="auto"/>
            <w:vAlign w:val="bottom"/>
          </w:tcPr>
          <w:p w14:paraId="0EE5C340" w14:textId="77777777" w:rsidR="00646959" w:rsidRPr="001B33F4" w:rsidRDefault="00646959">
            <w:pPr>
              <w:snapToGrid w:val="0"/>
              <w:jc w:val="center"/>
              <w:rPr>
                <w:color w:val="000000"/>
                <w:sz w:val="21"/>
                <w:szCs w:val="21"/>
              </w:rPr>
            </w:pPr>
          </w:p>
        </w:tc>
      </w:tr>
      <w:tr w:rsidR="00646959" w:rsidRPr="001B33F4" w14:paraId="2C6EAE40" w14:textId="77777777" w:rsidTr="000C6105">
        <w:trPr>
          <w:trHeight w:val="471"/>
          <w:jc w:val="center"/>
        </w:trPr>
        <w:tc>
          <w:tcPr>
            <w:tcW w:w="2660" w:type="dxa"/>
            <w:shd w:val="clear" w:color="auto" w:fill="auto"/>
            <w:vAlign w:val="bottom"/>
          </w:tcPr>
          <w:p w14:paraId="147A8D23" w14:textId="77777777" w:rsidR="00646959" w:rsidRPr="001B33F4" w:rsidRDefault="00415D8E">
            <w:pPr>
              <w:snapToGrid w:val="0"/>
              <w:jc w:val="center"/>
              <w:rPr>
                <w:color w:val="000000"/>
                <w:sz w:val="21"/>
                <w:szCs w:val="21"/>
              </w:rPr>
            </w:pPr>
            <w:r w:rsidRPr="001B33F4">
              <w:rPr>
                <w:color w:val="000000"/>
                <w:sz w:val="21"/>
                <w:szCs w:val="21"/>
              </w:rPr>
              <w:t>请求参数</w:t>
            </w:r>
          </w:p>
        </w:tc>
        <w:tc>
          <w:tcPr>
            <w:tcW w:w="1984" w:type="dxa"/>
            <w:shd w:val="clear" w:color="auto" w:fill="auto"/>
            <w:vAlign w:val="bottom"/>
          </w:tcPr>
          <w:p w14:paraId="3C853DEC" w14:textId="77777777" w:rsidR="00646959" w:rsidRPr="001B33F4" w:rsidRDefault="00415D8E">
            <w:pPr>
              <w:snapToGrid w:val="0"/>
              <w:jc w:val="center"/>
              <w:rPr>
                <w:color w:val="000000"/>
                <w:sz w:val="21"/>
                <w:szCs w:val="21"/>
              </w:rPr>
            </w:pPr>
            <w:r w:rsidRPr="001B33F4">
              <w:rPr>
                <w:color w:val="000000"/>
                <w:sz w:val="21"/>
                <w:szCs w:val="21"/>
              </w:rPr>
              <w:t>params</w:t>
            </w:r>
          </w:p>
        </w:tc>
        <w:tc>
          <w:tcPr>
            <w:tcW w:w="1843" w:type="dxa"/>
            <w:shd w:val="clear" w:color="auto" w:fill="auto"/>
            <w:vAlign w:val="bottom"/>
          </w:tcPr>
          <w:p w14:paraId="5EA56824" w14:textId="77777777" w:rsidR="00646959" w:rsidRPr="001B33F4" w:rsidRDefault="00415D8E">
            <w:pPr>
              <w:snapToGrid w:val="0"/>
              <w:jc w:val="center"/>
              <w:rPr>
                <w:color w:val="000000"/>
                <w:sz w:val="21"/>
                <w:szCs w:val="21"/>
              </w:rPr>
            </w:pPr>
            <w:r w:rsidRPr="001B33F4">
              <w:rPr>
                <w:color w:val="000000"/>
                <w:sz w:val="21"/>
                <w:szCs w:val="21"/>
              </w:rPr>
              <w:t>varchar(5000)</w:t>
            </w:r>
          </w:p>
        </w:tc>
        <w:tc>
          <w:tcPr>
            <w:tcW w:w="2574" w:type="dxa"/>
            <w:shd w:val="clear" w:color="auto" w:fill="auto"/>
            <w:vAlign w:val="bottom"/>
          </w:tcPr>
          <w:p w14:paraId="0A990C04" w14:textId="77777777" w:rsidR="00646959" w:rsidRPr="001B33F4" w:rsidRDefault="00646959">
            <w:pPr>
              <w:snapToGrid w:val="0"/>
              <w:jc w:val="center"/>
              <w:rPr>
                <w:color w:val="000000"/>
                <w:sz w:val="21"/>
                <w:szCs w:val="21"/>
              </w:rPr>
            </w:pPr>
          </w:p>
        </w:tc>
      </w:tr>
      <w:tr w:rsidR="00384D20" w:rsidRPr="001B33F4" w14:paraId="254E69F2" w14:textId="77777777" w:rsidTr="000C6105">
        <w:trPr>
          <w:trHeight w:val="471"/>
          <w:jc w:val="center"/>
        </w:trPr>
        <w:tc>
          <w:tcPr>
            <w:tcW w:w="2660" w:type="dxa"/>
            <w:shd w:val="clear" w:color="auto" w:fill="auto"/>
            <w:vAlign w:val="bottom"/>
          </w:tcPr>
          <w:p w14:paraId="54970CAE" w14:textId="77777777" w:rsidR="00384D20" w:rsidRPr="001B33F4" w:rsidRDefault="00384D20" w:rsidP="0078619D">
            <w:pPr>
              <w:snapToGrid w:val="0"/>
              <w:jc w:val="center"/>
              <w:rPr>
                <w:color w:val="000000"/>
                <w:sz w:val="21"/>
                <w:szCs w:val="21"/>
              </w:rPr>
            </w:pPr>
            <w:r w:rsidRPr="001B33F4">
              <w:rPr>
                <w:color w:val="000000"/>
                <w:sz w:val="21"/>
                <w:szCs w:val="21"/>
              </w:rPr>
              <w:t>IP</w:t>
            </w:r>
            <w:r w:rsidRPr="001B33F4">
              <w:rPr>
                <w:color w:val="000000"/>
                <w:sz w:val="21"/>
                <w:szCs w:val="21"/>
              </w:rPr>
              <w:t>地址</w:t>
            </w:r>
          </w:p>
        </w:tc>
        <w:tc>
          <w:tcPr>
            <w:tcW w:w="1984" w:type="dxa"/>
            <w:shd w:val="clear" w:color="auto" w:fill="auto"/>
            <w:vAlign w:val="bottom"/>
          </w:tcPr>
          <w:p w14:paraId="41CE4095" w14:textId="77777777" w:rsidR="00384D20" w:rsidRPr="001B33F4" w:rsidRDefault="00384D20" w:rsidP="0078619D">
            <w:pPr>
              <w:snapToGrid w:val="0"/>
              <w:jc w:val="center"/>
              <w:rPr>
                <w:color w:val="000000"/>
                <w:sz w:val="21"/>
                <w:szCs w:val="21"/>
              </w:rPr>
            </w:pPr>
            <w:r w:rsidRPr="001B33F4">
              <w:rPr>
                <w:color w:val="000000"/>
                <w:sz w:val="21"/>
                <w:szCs w:val="21"/>
              </w:rPr>
              <w:t>ip</w:t>
            </w:r>
          </w:p>
        </w:tc>
        <w:tc>
          <w:tcPr>
            <w:tcW w:w="1843" w:type="dxa"/>
            <w:shd w:val="clear" w:color="auto" w:fill="auto"/>
            <w:vAlign w:val="bottom"/>
          </w:tcPr>
          <w:p w14:paraId="20907803" w14:textId="77777777" w:rsidR="00384D20" w:rsidRPr="001B33F4" w:rsidRDefault="00384D20" w:rsidP="0078619D">
            <w:pPr>
              <w:snapToGrid w:val="0"/>
              <w:jc w:val="center"/>
              <w:rPr>
                <w:color w:val="000000"/>
                <w:sz w:val="21"/>
                <w:szCs w:val="21"/>
              </w:rPr>
            </w:pPr>
            <w:r w:rsidRPr="001B33F4">
              <w:rPr>
                <w:color w:val="000000"/>
                <w:sz w:val="21"/>
                <w:szCs w:val="21"/>
              </w:rPr>
              <w:t>varchar(64)</w:t>
            </w:r>
          </w:p>
        </w:tc>
        <w:tc>
          <w:tcPr>
            <w:tcW w:w="2574" w:type="dxa"/>
            <w:shd w:val="clear" w:color="auto" w:fill="auto"/>
            <w:vAlign w:val="bottom"/>
          </w:tcPr>
          <w:p w14:paraId="6158C36F" w14:textId="77777777" w:rsidR="00384D20" w:rsidRPr="001B33F4" w:rsidRDefault="00384D20" w:rsidP="0078619D">
            <w:pPr>
              <w:snapToGrid w:val="0"/>
              <w:jc w:val="center"/>
              <w:rPr>
                <w:color w:val="000000"/>
                <w:sz w:val="21"/>
                <w:szCs w:val="21"/>
              </w:rPr>
            </w:pPr>
          </w:p>
        </w:tc>
      </w:tr>
      <w:tr w:rsidR="00384D20" w:rsidRPr="001B33F4" w14:paraId="15ED3E73" w14:textId="77777777" w:rsidTr="00384D20">
        <w:trPr>
          <w:trHeight w:val="471"/>
          <w:jc w:val="center"/>
        </w:trPr>
        <w:tc>
          <w:tcPr>
            <w:tcW w:w="2660" w:type="dxa"/>
            <w:tcBorders>
              <w:bottom w:val="single" w:sz="4" w:space="0" w:color="auto"/>
            </w:tcBorders>
            <w:shd w:val="clear" w:color="auto" w:fill="auto"/>
            <w:vAlign w:val="bottom"/>
          </w:tcPr>
          <w:p w14:paraId="4C431C9D" w14:textId="77777777" w:rsidR="00384D20" w:rsidRPr="001B33F4" w:rsidRDefault="00384D20" w:rsidP="0078619D">
            <w:pPr>
              <w:snapToGrid w:val="0"/>
              <w:jc w:val="center"/>
              <w:rPr>
                <w:color w:val="000000"/>
                <w:sz w:val="21"/>
                <w:szCs w:val="21"/>
              </w:rPr>
            </w:pPr>
            <w:r w:rsidRPr="001B33F4">
              <w:rPr>
                <w:color w:val="000000"/>
                <w:sz w:val="21"/>
                <w:szCs w:val="21"/>
              </w:rPr>
              <w:t>创建时间</w:t>
            </w:r>
          </w:p>
        </w:tc>
        <w:tc>
          <w:tcPr>
            <w:tcW w:w="1984" w:type="dxa"/>
            <w:tcBorders>
              <w:bottom w:val="single" w:sz="4" w:space="0" w:color="auto"/>
            </w:tcBorders>
            <w:shd w:val="clear" w:color="auto" w:fill="auto"/>
            <w:vAlign w:val="bottom"/>
          </w:tcPr>
          <w:p w14:paraId="45AD999D" w14:textId="77777777" w:rsidR="00384D20" w:rsidRPr="001B33F4" w:rsidRDefault="00384D20" w:rsidP="0078619D">
            <w:pPr>
              <w:snapToGrid w:val="0"/>
              <w:jc w:val="center"/>
              <w:rPr>
                <w:color w:val="000000"/>
                <w:sz w:val="21"/>
                <w:szCs w:val="21"/>
              </w:rPr>
            </w:pPr>
            <w:r w:rsidRPr="001B33F4">
              <w:rPr>
                <w:color w:val="000000"/>
                <w:sz w:val="21"/>
                <w:szCs w:val="21"/>
              </w:rPr>
              <w:t>create_time</w:t>
            </w:r>
          </w:p>
        </w:tc>
        <w:tc>
          <w:tcPr>
            <w:tcW w:w="1843" w:type="dxa"/>
            <w:tcBorders>
              <w:bottom w:val="single" w:sz="4" w:space="0" w:color="auto"/>
            </w:tcBorders>
            <w:shd w:val="clear" w:color="auto" w:fill="auto"/>
            <w:vAlign w:val="bottom"/>
          </w:tcPr>
          <w:p w14:paraId="2FEAE910" w14:textId="77777777" w:rsidR="00384D20" w:rsidRPr="001B33F4" w:rsidRDefault="00384D20" w:rsidP="0078619D">
            <w:pPr>
              <w:snapToGrid w:val="0"/>
              <w:jc w:val="center"/>
              <w:rPr>
                <w:color w:val="000000"/>
                <w:sz w:val="21"/>
                <w:szCs w:val="21"/>
              </w:rPr>
            </w:pPr>
            <w:r w:rsidRPr="001B33F4">
              <w:rPr>
                <w:color w:val="000000"/>
                <w:sz w:val="21"/>
                <w:szCs w:val="21"/>
              </w:rPr>
              <w:t>datetime</w:t>
            </w:r>
          </w:p>
        </w:tc>
        <w:tc>
          <w:tcPr>
            <w:tcW w:w="2574" w:type="dxa"/>
            <w:tcBorders>
              <w:bottom w:val="single" w:sz="4" w:space="0" w:color="auto"/>
            </w:tcBorders>
            <w:shd w:val="clear" w:color="auto" w:fill="auto"/>
            <w:vAlign w:val="bottom"/>
          </w:tcPr>
          <w:p w14:paraId="61FBDA29" w14:textId="77777777" w:rsidR="00384D20" w:rsidRPr="001B33F4" w:rsidRDefault="00384D20" w:rsidP="0078619D">
            <w:pPr>
              <w:snapToGrid w:val="0"/>
              <w:jc w:val="center"/>
              <w:rPr>
                <w:color w:val="000000"/>
                <w:sz w:val="21"/>
                <w:szCs w:val="21"/>
              </w:rPr>
            </w:pPr>
          </w:p>
        </w:tc>
      </w:tr>
    </w:tbl>
    <w:p w14:paraId="3BD925CA" w14:textId="77777777" w:rsidR="00646959" w:rsidRPr="001B33F4" w:rsidRDefault="00646959">
      <w:pPr>
        <w:jc w:val="left"/>
      </w:pPr>
    </w:p>
    <w:p w14:paraId="6EA3EDE2" w14:textId="1BBDE606" w:rsidR="00646959" w:rsidRPr="001B33F4" w:rsidRDefault="00663895">
      <w:pPr>
        <w:pStyle w:val="1"/>
        <w:jc w:val="left"/>
        <w:rPr>
          <w:rStyle w:val="10"/>
          <w:rFonts w:ascii="Times New Roman"/>
          <w:bCs/>
        </w:rPr>
      </w:pPr>
      <w:bookmarkStart w:id="41" w:name="_Toc42621168"/>
      <w:r w:rsidRPr="001B33F4">
        <w:rPr>
          <w:rStyle w:val="10"/>
          <w:rFonts w:ascii="Times New Roman"/>
          <w:bCs/>
        </w:rPr>
        <w:lastRenderedPageBreak/>
        <w:t>6</w:t>
      </w:r>
      <w:r w:rsidR="0031221C" w:rsidRPr="001B33F4">
        <w:rPr>
          <w:rStyle w:val="10"/>
          <w:rFonts w:ascii="Times New Roman"/>
          <w:bCs/>
        </w:rPr>
        <w:t xml:space="preserve">  </w:t>
      </w:r>
      <w:r w:rsidR="00415D8E" w:rsidRPr="001B33F4">
        <w:rPr>
          <w:rStyle w:val="10"/>
          <w:rFonts w:ascii="Times New Roman"/>
          <w:bCs/>
        </w:rPr>
        <w:t>系统实现</w:t>
      </w:r>
      <w:bookmarkEnd w:id="41"/>
    </w:p>
    <w:p w14:paraId="21E9DE5B" w14:textId="77777777" w:rsidR="00646959" w:rsidRPr="001B33F4" w:rsidRDefault="00415D8E" w:rsidP="00950317">
      <w:pPr>
        <w:snapToGrid w:val="0"/>
        <w:ind w:firstLineChars="200" w:firstLine="480"/>
      </w:pPr>
      <w:r w:rsidRPr="001B33F4">
        <w:t>系统整体使用</w:t>
      </w:r>
      <w:r w:rsidRPr="001B33F4">
        <w:t>Layui</w:t>
      </w:r>
      <w:r w:rsidRPr="001B33F4">
        <w:t>前端框架，界面简洁大方，美观，符合当前</w:t>
      </w:r>
      <w:r w:rsidRPr="001B33F4">
        <w:t>UI</w:t>
      </w:r>
      <w:r w:rsidRPr="001B33F4">
        <w:t>设计的审美趋势。</w:t>
      </w:r>
    </w:p>
    <w:p w14:paraId="2404083A" w14:textId="7CA5ECFB" w:rsidR="00646959" w:rsidRPr="001B33F4" w:rsidRDefault="00663895">
      <w:pPr>
        <w:pStyle w:val="2"/>
        <w:spacing w:before="120"/>
        <w:jc w:val="left"/>
        <w:rPr>
          <w:rFonts w:ascii="Times New Roman"/>
        </w:rPr>
      </w:pPr>
      <w:bookmarkStart w:id="42" w:name="_Toc42621169"/>
      <w:r w:rsidRPr="001B33F4">
        <w:rPr>
          <w:rFonts w:ascii="Times New Roman"/>
        </w:rPr>
        <w:t>6</w:t>
      </w:r>
      <w:r w:rsidR="00415D8E" w:rsidRPr="001B33F4">
        <w:rPr>
          <w:rFonts w:ascii="Times New Roman"/>
        </w:rPr>
        <w:t>.1</w:t>
      </w:r>
      <w:r w:rsidR="0031221C" w:rsidRPr="001B33F4">
        <w:rPr>
          <w:rFonts w:ascii="Times New Roman"/>
        </w:rPr>
        <w:t xml:space="preserve">  </w:t>
      </w:r>
      <w:r w:rsidR="00415D8E" w:rsidRPr="001B33F4">
        <w:rPr>
          <w:rFonts w:ascii="Times New Roman"/>
        </w:rPr>
        <w:t>用户登录</w:t>
      </w:r>
      <w:bookmarkEnd w:id="42"/>
    </w:p>
    <w:p w14:paraId="49BC5144" w14:textId="6F5DB328" w:rsidR="00646959" w:rsidRPr="001B33F4" w:rsidRDefault="00415D8E">
      <w:pPr>
        <w:spacing w:beforeLines="50" w:before="120"/>
        <w:ind w:firstLineChars="200" w:firstLine="480"/>
      </w:pPr>
      <w:r w:rsidRPr="001B33F4">
        <w:t>系统根据用户角色不同展示不同的页面，采用统一登录界面，如图</w:t>
      </w:r>
      <w:r w:rsidR="00663895" w:rsidRPr="001B33F4">
        <w:t>6</w:t>
      </w:r>
      <w:r w:rsidRPr="001B33F4">
        <w:t>.1</w:t>
      </w:r>
      <w:r w:rsidRPr="001B33F4">
        <w:t>。</w:t>
      </w:r>
    </w:p>
    <w:p w14:paraId="58868062" w14:textId="77777777" w:rsidR="00646959" w:rsidRPr="001B33F4" w:rsidRDefault="00646959">
      <w:pPr>
        <w:spacing w:beforeLines="50" w:before="120"/>
        <w:ind w:firstLineChars="200" w:firstLine="480"/>
      </w:pPr>
    </w:p>
    <w:p w14:paraId="3AF811E8" w14:textId="6969CD7A" w:rsidR="00646959" w:rsidRPr="001B33F4" w:rsidRDefault="003B1CF3">
      <w:pPr>
        <w:jc w:val="center"/>
      </w:pPr>
      <w:r w:rsidRPr="001B33F4">
        <w:rPr>
          <w:noProof/>
        </w:rPr>
        <w:drawing>
          <wp:inline distT="0" distB="0" distL="0" distR="0" wp14:anchorId="1AFCB6BC" wp14:editId="45FD084B">
            <wp:extent cx="5759450" cy="3094355"/>
            <wp:effectExtent l="0" t="0" r="0" b="0"/>
            <wp:docPr id="1153" name="图片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094355"/>
                    </a:xfrm>
                    <a:prstGeom prst="rect">
                      <a:avLst/>
                    </a:prstGeom>
                  </pic:spPr>
                </pic:pic>
              </a:graphicData>
            </a:graphic>
          </wp:inline>
        </w:drawing>
      </w:r>
    </w:p>
    <w:p w14:paraId="59D3D71C" w14:textId="6D1CF362" w:rsidR="00646959" w:rsidRPr="001B33F4" w:rsidRDefault="00415D8E">
      <w:pPr>
        <w:jc w:val="center"/>
        <w:rPr>
          <w:sz w:val="21"/>
          <w:szCs w:val="21"/>
        </w:rPr>
      </w:pPr>
      <w:r w:rsidRPr="001B33F4">
        <w:rPr>
          <w:sz w:val="21"/>
          <w:szCs w:val="21"/>
        </w:rPr>
        <w:t>图</w:t>
      </w:r>
      <w:r w:rsidR="00663895" w:rsidRPr="001B33F4">
        <w:rPr>
          <w:sz w:val="21"/>
          <w:szCs w:val="21"/>
        </w:rPr>
        <w:t>6</w:t>
      </w:r>
      <w:r w:rsidRPr="001B33F4">
        <w:rPr>
          <w:sz w:val="21"/>
          <w:szCs w:val="21"/>
        </w:rPr>
        <w:t xml:space="preserve">.1  </w:t>
      </w:r>
      <w:r w:rsidRPr="001B33F4">
        <w:rPr>
          <w:sz w:val="21"/>
          <w:szCs w:val="21"/>
        </w:rPr>
        <w:t>用户登录界面图</w:t>
      </w:r>
    </w:p>
    <w:p w14:paraId="2EF0213E" w14:textId="77777777" w:rsidR="00646959" w:rsidRPr="001B33F4" w:rsidRDefault="00646959">
      <w:pPr>
        <w:jc w:val="center"/>
        <w:rPr>
          <w:sz w:val="21"/>
          <w:szCs w:val="21"/>
        </w:rPr>
      </w:pPr>
    </w:p>
    <w:p w14:paraId="4D3819B8" w14:textId="67C0954E" w:rsidR="00646959" w:rsidRPr="001B33F4" w:rsidRDefault="00663895">
      <w:pPr>
        <w:pStyle w:val="2"/>
        <w:spacing w:before="120"/>
        <w:jc w:val="left"/>
        <w:rPr>
          <w:rFonts w:ascii="Times New Roman"/>
        </w:rPr>
      </w:pPr>
      <w:bookmarkStart w:id="43" w:name="_Toc42621170"/>
      <w:r w:rsidRPr="001B33F4">
        <w:rPr>
          <w:rFonts w:ascii="Times New Roman"/>
        </w:rPr>
        <w:t>6</w:t>
      </w:r>
      <w:r w:rsidR="00415D8E" w:rsidRPr="001B33F4">
        <w:rPr>
          <w:rFonts w:ascii="Times New Roman"/>
        </w:rPr>
        <w:t>.2</w:t>
      </w:r>
      <w:r w:rsidR="0031221C" w:rsidRPr="001B33F4">
        <w:rPr>
          <w:rFonts w:ascii="Times New Roman"/>
        </w:rPr>
        <w:t xml:space="preserve">  </w:t>
      </w:r>
      <w:r w:rsidR="00415D8E" w:rsidRPr="001B33F4">
        <w:rPr>
          <w:rFonts w:ascii="Times New Roman"/>
        </w:rPr>
        <w:t>主页</w:t>
      </w:r>
      <w:bookmarkEnd w:id="43"/>
    </w:p>
    <w:p w14:paraId="7C3F8BA5" w14:textId="6B081CF8" w:rsidR="00646959" w:rsidRPr="001B33F4" w:rsidRDefault="00415D8E" w:rsidP="00950317">
      <w:pPr>
        <w:snapToGrid w:val="0"/>
        <w:ind w:firstLineChars="200" w:firstLine="480"/>
      </w:pPr>
      <w:r w:rsidRPr="001B33F4">
        <w:t>不同角色的用户登录系统后默认页面为使用说明，针对不同角色的用户说明系统使用的注意事项和要点，如图</w:t>
      </w:r>
      <w:r w:rsidR="00663895" w:rsidRPr="001B33F4">
        <w:t>6</w:t>
      </w:r>
      <w:r w:rsidRPr="001B33F4">
        <w:t>.2</w:t>
      </w:r>
      <w:r w:rsidRPr="001B33F4">
        <w:t>。</w:t>
      </w:r>
    </w:p>
    <w:p w14:paraId="2CDD370C" w14:textId="77777777" w:rsidR="00646959" w:rsidRPr="001B33F4" w:rsidRDefault="00646959">
      <w:pPr>
        <w:ind w:firstLineChars="200" w:firstLine="480"/>
        <w:jc w:val="left"/>
      </w:pPr>
    </w:p>
    <w:p w14:paraId="3D9595CF" w14:textId="44B999E4" w:rsidR="00646959" w:rsidRPr="001B33F4" w:rsidRDefault="00B05F40">
      <w:pPr>
        <w:jc w:val="center"/>
      </w:pPr>
      <w:r w:rsidRPr="001B33F4">
        <w:rPr>
          <w:noProof/>
        </w:rPr>
        <w:lastRenderedPageBreak/>
        <w:drawing>
          <wp:inline distT="0" distB="0" distL="0" distR="0" wp14:anchorId="72912F19" wp14:editId="2DC6F534">
            <wp:extent cx="4688205" cy="25260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88205" cy="2526030"/>
                    </a:xfrm>
                    <a:prstGeom prst="rect">
                      <a:avLst/>
                    </a:prstGeom>
                    <a:noFill/>
                    <a:ln>
                      <a:noFill/>
                    </a:ln>
                  </pic:spPr>
                </pic:pic>
              </a:graphicData>
            </a:graphic>
          </wp:inline>
        </w:drawing>
      </w:r>
    </w:p>
    <w:p w14:paraId="2EA106DC" w14:textId="553BF9F3" w:rsidR="00646959" w:rsidRPr="001B33F4" w:rsidRDefault="00415D8E">
      <w:pPr>
        <w:jc w:val="center"/>
        <w:rPr>
          <w:sz w:val="21"/>
          <w:szCs w:val="21"/>
        </w:rPr>
      </w:pPr>
      <w:r w:rsidRPr="001B33F4">
        <w:rPr>
          <w:sz w:val="21"/>
          <w:szCs w:val="21"/>
        </w:rPr>
        <w:t>图</w:t>
      </w:r>
      <w:r w:rsidR="00663895" w:rsidRPr="001B33F4">
        <w:rPr>
          <w:sz w:val="21"/>
          <w:szCs w:val="21"/>
        </w:rPr>
        <w:t>6</w:t>
      </w:r>
      <w:r w:rsidRPr="001B33F4">
        <w:rPr>
          <w:sz w:val="21"/>
          <w:szCs w:val="21"/>
        </w:rPr>
        <w:t xml:space="preserve">.2  </w:t>
      </w:r>
      <w:r w:rsidRPr="001B33F4">
        <w:rPr>
          <w:sz w:val="21"/>
          <w:szCs w:val="21"/>
        </w:rPr>
        <w:t>主页使用说明界面图</w:t>
      </w:r>
    </w:p>
    <w:p w14:paraId="7290E589" w14:textId="77777777" w:rsidR="00646959" w:rsidRPr="001B33F4" w:rsidRDefault="00646959">
      <w:pPr>
        <w:jc w:val="center"/>
        <w:rPr>
          <w:sz w:val="21"/>
          <w:szCs w:val="21"/>
        </w:rPr>
      </w:pPr>
    </w:p>
    <w:p w14:paraId="3BC29AC7" w14:textId="46989E75" w:rsidR="00646959" w:rsidRPr="001B33F4" w:rsidRDefault="00663895">
      <w:pPr>
        <w:pStyle w:val="2"/>
        <w:spacing w:before="120"/>
        <w:jc w:val="left"/>
        <w:rPr>
          <w:rFonts w:ascii="Times New Roman"/>
        </w:rPr>
      </w:pPr>
      <w:bookmarkStart w:id="44" w:name="_Toc42621171"/>
      <w:r w:rsidRPr="001B33F4">
        <w:rPr>
          <w:rFonts w:ascii="Times New Roman"/>
        </w:rPr>
        <w:t>6</w:t>
      </w:r>
      <w:r w:rsidR="00415D8E" w:rsidRPr="001B33F4">
        <w:rPr>
          <w:rFonts w:ascii="Times New Roman"/>
        </w:rPr>
        <w:t>.3</w:t>
      </w:r>
      <w:r w:rsidR="0031221C" w:rsidRPr="001B33F4">
        <w:rPr>
          <w:rFonts w:ascii="Times New Roman"/>
        </w:rPr>
        <w:t xml:space="preserve">  </w:t>
      </w:r>
      <w:r w:rsidR="00415D8E" w:rsidRPr="001B33F4">
        <w:rPr>
          <w:rFonts w:ascii="Times New Roman"/>
        </w:rPr>
        <w:t>个人信息编辑</w:t>
      </w:r>
      <w:bookmarkEnd w:id="44"/>
    </w:p>
    <w:p w14:paraId="33B88E40" w14:textId="228B3C0D" w:rsidR="00646959" w:rsidRPr="001B33F4" w:rsidRDefault="00415D8E" w:rsidP="00950317">
      <w:pPr>
        <w:snapToGrid w:val="0"/>
        <w:ind w:firstLineChars="200" w:firstLine="480"/>
      </w:pPr>
      <w:r w:rsidRPr="001B33F4">
        <w:t>不同角色用户可进入个人中心的【编辑基本资料】界面对当前登录用户的基本信息进行编辑，管理员用户的工号、学生的学号、企业用户的公司编码为不可更改项，手机号邮箱信息都有格式验证。管理员、学生、企业用户个人信息编辑页面分别如图</w:t>
      </w:r>
      <w:r w:rsidR="00663895" w:rsidRPr="001B33F4">
        <w:t>6</w:t>
      </w:r>
      <w:r w:rsidRPr="001B33F4">
        <w:t>.3</w:t>
      </w:r>
      <w:r w:rsidRPr="001B33F4">
        <w:t>、图</w:t>
      </w:r>
      <w:r w:rsidR="00663895" w:rsidRPr="001B33F4">
        <w:t>6</w:t>
      </w:r>
      <w:r w:rsidRPr="001B33F4">
        <w:t>.4</w:t>
      </w:r>
      <w:r w:rsidRPr="001B33F4">
        <w:t>、图</w:t>
      </w:r>
      <w:r w:rsidR="00BC6276" w:rsidRPr="001B33F4">
        <w:t>6</w:t>
      </w:r>
      <w:r w:rsidRPr="001B33F4">
        <w:t>.5</w:t>
      </w:r>
      <w:r w:rsidRPr="001B33F4">
        <w:t>。</w:t>
      </w:r>
    </w:p>
    <w:p w14:paraId="4A35EB71" w14:textId="77777777" w:rsidR="00646959" w:rsidRPr="001B33F4" w:rsidRDefault="00646959">
      <w:pPr>
        <w:ind w:firstLineChars="200" w:firstLine="480"/>
        <w:jc w:val="left"/>
      </w:pPr>
    </w:p>
    <w:p w14:paraId="11961EC0" w14:textId="274DCF03" w:rsidR="00646959" w:rsidRPr="001B33F4" w:rsidRDefault="00B05F40">
      <w:pPr>
        <w:pStyle w:val="hhh"/>
      </w:pPr>
      <w:r w:rsidRPr="001B33F4">
        <w:rPr>
          <w:noProof/>
        </w:rPr>
        <w:drawing>
          <wp:inline distT="0" distB="0" distL="0" distR="0" wp14:anchorId="46C8C2C6" wp14:editId="56B6364B">
            <wp:extent cx="4990465" cy="25184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90465" cy="2518410"/>
                    </a:xfrm>
                    <a:prstGeom prst="rect">
                      <a:avLst/>
                    </a:prstGeom>
                    <a:noFill/>
                    <a:ln>
                      <a:noFill/>
                    </a:ln>
                  </pic:spPr>
                </pic:pic>
              </a:graphicData>
            </a:graphic>
          </wp:inline>
        </w:drawing>
      </w:r>
    </w:p>
    <w:p w14:paraId="47267747" w14:textId="4AC59EE8" w:rsidR="00646959" w:rsidRPr="001B33F4" w:rsidRDefault="00415D8E">
      <w:pPr>
        <w:jc w:val="center"/>
        <w:rPr>
          <w:sz w:val="21"/>
          <w:szCs w:val="21"/>
        </w:rPr>
      </w:pPr>
      <w:r w:rsidRPr="001B33F4">
        <w:rPr>
          <w:sz w:val="21"/>
          <w:szCs w:val="21"/>
        </w:rPr>
        <w:t>图</w:t>
      </w:r>
      <w:r w:rsidR="00BC6276" w:rsidRPr="001B33F4">
        <w:rPr>
          <w:sz w:val="21"/>
          <w:szCs w:val="21"/>
        </w:rPr>
        <w:t>6</w:t>
      </w:r>
      <w:r w:rsidRPr="001B33F4">
        <w:rPr>
          <w:sz w:val="21"/>
          <w:szCs w:val="21"/>
        </w:rPr>
        <w:t xml:space="preserve">.3  </w:t>
      </w:r>
      <w:r w:rsidRPr="001B33F4">
        <w:rPr>
          <w:sz w:val="21"/>
          <w:szCs w:val="21"/>
        </w:rPr>
        <w:t>管理员用户修改个人信息界面图</w:t>
      </w:r>
    </w:p>
    <w:p w14:paraId="29BABC3B" w14:textId="77777777" w:rsidR="00646959" w:rsidRPr="001B33F4" w:rsidRDefault="00646959">
      <w:pPr>
        <w:jc w:val="center"/>
        <w:rPr>
          <w:sz w:val="21"/>
          <w:szCs w:val="21"/>
        </w:rPr>
      </w:pPr>
    </w:p>
    <w:p w14:paraId="7BD3EA50" w14:textId="0F9241E0" w:rsidR="00646959" w:rsidRPr="001B33F4" w:rsidRDefault="00B05F40">
      <w:pPr>
        <w:pStyle w:val="hhh"/>
      </w:pPr>
      <w:r w:rsidRPr="001B33F4">
        <w:rPr>
          <w:noProof/>
        </w:rPr>
        <w:lastRenderedPageBreak/>
        <w:drawing>
          <wp:inline distT="0" distB="0" distL="0" distR="0" wp14:anchorId="1EE506F7" wp14:editId="2F73FBDE">
            <wp:extent cx="5339080" cy="27044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39080" cy="2704465"/>
                    </a:xfrm>
                    <a:prstGeom prst="rect">
                      <a:avLst/>
                    </a:prstGeom>
                    <a:noFill/>
                    <a:ln>
                      <a:noFill/>
                    </a:ln>
                  </pic:spPr>
                </pic:pic>
              </a:graphicData>
            </a:graphic>
          </wp:inline>
        </w:drawing>
      </w:r>
    </w:p>
    <w:p w14:paraId="0BD0F8D3" w14:textId="092270A1" w:rsidR="00646959" w:rsidRPr="001B33F4" w:rsidRDefault="00415D8E">
      <w:pPr>
        <w:jc w:val="center"/>
        <w:rPr>
          <w:sz w:val="21"/>
          <w:szCs w:val="21"/>
        </w:rPr>
      </w:pPr>
      <w:r w:rsidRPr="001B33F4">
        <w:rPr>
          <w:sz w:val="21"/>
          <w:szCs w:val="21"/>
        </w:rPr>
        <w:t>图</w:t>
      </w:r>
      <w:r w:rsidR="00BC6276" w:rsidRPr="001B33F4">
        <w:rPr>
          <w:sz w:val="21"/>
          <w:szCs w:val="21"/>
        </w:rPr>
        <w:t>6</w:t>
      </w:r>
      <w:r w:rsidRPr="001B33F4">
        <w:rPr>
          <w:sz w:val="21"/>
          <w:szCs w:val="21"/>
        </w:rPr>
        <w:t xml:space="preserve">.4  </w:t>
      </w:r>
      <w:r w:rsidRPr="001B33F4">
        <w:rPr>
          <w:sz w:val="21"/>
          <w:szCs w:val="21"/>
        </w:rPr>
        <w:t>学生用户修改个人信息界面图</w:t>
      </w:r>
    </w:p>
    <w:p w14:paraId="6AE67092" w14:textId="77777777" w:rsidR="00646959" w:rsidRPr="001B33F4" w:rsidRDefault="00646959">
      <w:pPr>
        <w:jc w:val="center"/>
        <w:rPr>
          <w:sz w:val="21"/>
          <w:szCs w:val="21"/>
        </w:rPr>
      </w:pPr>
    </w:p>
    <w:p w14:paraId="719F46FA" w14:textId="77777777" w:rsidR="00EB7EF5" w:rsidRPr="001B33F4" w:rsidRDefault="00EB7EF5">
      <w:pPr>
        <w:pStyle w:val="1"/>
        <w:jc w:val="left"/>
        <w:rPr>
          <w:rFonts w:ascii="Times New Roman"/>
        </w:rPr>
        <w:sectPr w:rsidR="00EB7EF5" w:rsidRPr="001B33F4" w:rsidSect="005F3BF9">
          <w:footnotePr>
            <w:numFmt w:val="decimalEnclosedCircleChinese"/>
          </w:footnotePr>
          <w:pgSz w:w="11906" w:h="16838"/>
          <w:pgMar w:top="1985" w:right="1418" w:bottom="1418" w:left="1418" w:header="1418" w:footer="1134" w:gutter="0"/>
          <w:cols w:space="0"/>
          <w:docGrid w:linePitch="326"/>
        </w:sectPr>
      </w:pPr>
    </w:p>
    <w:p w14:paraId="79C09D85" w14:textId="510CC2F0" w:rsidR="00646959" w:rsidRPr="001B33F4" w:rsidRDefault="00C6762D">
      <w:pPr>
        <w:pStyle w:val="1"/>
        <w:jc w:val="left"/>
        <w:rPr>
          <w:rFonts w:ascii="Times New Roman"/>
        </w:rPr>
      </w:pPr>
      <w:bookmarkStart w:id="45" w:name="_Toc42621188"/>
      <w:r w:rsidRPr="001B33F4">
        <w:rPr>
          <w:rFonts w:ascii="Times New Roman"/>
        </w:rPr>
        <w:lastRenderedPageBreak/>
        <w:t>7</w:t>
      </w:r>
      <w:r w:rsidR="00415D8E" w:rsidRPr="001B33F4">
        <w:rPr>
          <w:rFonts w:ascii="Times New Roman"/>
        </w:rPr>
        <w:t xml:space="preserve"> </w:t>
      </w:r>
      <w:r w:rsidR="00415D8E" w:rsidRPr="001B33F4">
        <w:rPr>
          <w:rFonts w:ascii="Times New Roman"/>
        </w:rPr>
        <w:t>系统测试</w:t>
      </w:r>
      <w:bookmarkEnd w:id="45"/>
      <w:r w:rsidR="00415D8E" w:rsidRPr="001B33F4">
        <w:rPr>
          <w:rFonts w:ascii="Times New Roman"/>
        </w:rPr>
        <w:t xml:space="preserve"> </w:t>
      </w:r>
    </w:p>
    <w:p w14:paraId="6D67E6BB" w14:textId="017CFB40" w:rsidR="00646959" w:rsidRPr="001B33F4" w:rsidRDefault="00C6762D">
      <w:pPr>
        <w:pStyle w:val="2"/>
        <w:spacing w:before="120"/>
        <w:jc w:val="left"/>
        <w:rPr>
          <w:rFonts w:ascii="Times New Roman"/>
          <w:bCs w:val="0"/>
        </w:rPr>
      </w:pPr>
      <w:bookmarkStart w:id="46" w:name="_Toc42621189"/>
      <w:r w:rsidRPr="001B33F4">
        <w:rPr>
          <w:rFonts w:ascii="Times New Roman"/>
          <w:bCs w:val="0"/>
        </w:rPr>
        <w:t xml:space="preserve">7.1  </w:t>
      </w:r>
      <w:r w:rsidRPr="001B33F4">
        <w:rPr>
          <w:rFonts w:ascii="Times New Roman"/>
          <w:bCs w:val="0"/>
        </w:rPr>
        <w:t>系统测试</w:t>
      </w:r>
      <w:bookmarkEnd w:id="46"/>
    </w:p>
    <w:p w14:paraId="460B9808" w14:textId="0C1E9F9A" w:rsidR="00646959" w:rsidRPr="001B33F4" w:rsidRDefault="00415D8E" w:rsidP="00950317">
      <w:pPr>
        <w:snapToGrid w:val="0"/>
        <w:ind w:firstLineChars="200" w:firstLine="480"/>
        <w:rPr>
          <w:bCs/>
        </w:rPr>
      </w:pPr>
      <w:r w:rsidRPr="001B33F4">
        <w:rPr>
          <w:bCs/>
        </w:rPr>
        <w:t>软件测试是检验程序是否按预期的要求设计，运行出的结果是不合理的，只有经过测试，才能及时发现软件中存在的不足或错误。</w:t>
      </w:r>
      <w:r w:rsidR="006E018F" w:rsidRPr="001B33F4">
        <w:rPr>
          <w:bCs/>
        </w:rPr>
        <w:t>在</w:t>
      </w:r>
      <w:r w:rsidRPr="001B33F4">
        <w:rPr>
          <w:bCs/>
        </w:rPr>
        <w:t>本系统投入使用之前，必须要进行一系列的系统测试。</w:t>
      </w:r>
    </w:p>
    <w:p w14:paraId="45D44DBD" w14:textId="75AAF1E1" w:rsidR="00646959" w:rsidRPr="001B33F4" w:rsidRDefault="00C6762D">
      <w:pPr>
        <w:pStyle w:val="2"/>
        <w:spacing w:before="120"/>
        <w:jc w:val="left"/>
        <w:rPr>
          <w:rStyle w:val="10"/>
          <w:rFonts w:ascii="Times New Roman"/>
          <w:kern w:val="0"/>
          <w:sz w:val="28"/>
          <w:szCs w:val="28"/>
        </w:rPr>
      </w:pPr>
      <w:bookmarkStart w:id="47" w:name="_Toc42621190"/>
      <w:r w:rsidRPr="001B33F4">
        <w:rPr>
          <w:rFonts w:ascii="Times New Roman"/>
          <w:bCs w:val="0"/>
        </w:rPr>
        <w:t>7</w:t>
      </w:r>
      <w:r w:rsidR="00415D8E" w:rsidRPr="001B33F4">
        <w:rPr>
          <w:rFonts w:ascii="Times New Roman"/>
          <w:bCs w:val="0"/>
        </w:rPr>
        <w:t>.2</w:t>
      </w:r>
      <w:r w:rsidR="0031221C" w:rsidRPr="001B33F4">
        <w:rPr>
          <w:rFonts w:ascii="Times New Roman"/>
          <w:bCs w:val="0"/>
        </w:rPr>
        <w:t xml:space="preserve">  </w:t>
      </w:r>
      <w:r w:rsidR="00415D8E" w:rsidRPr="001B33F4">
        <w:rPr>
          <w:rFonts w:ascii="Times New Roman"/>
          <w:bCs w:val="0"/>
        </w:rPr>
        <w:t>功能测试</w:t>
      </w:r>
      <w:bookmarkEnd w:id="47"/>
    </w:p>
    <w:p w14:paraId="7CB71589" w14:textId="27F17911" w:rsidR="00646959" w:rsidRPr="001B33F4" w:rsidRDefault="00C6762D">
      <w:pPr>
        <w:pStyle w:val="3"/>
        <w:spacing w:before="120"/>
        <w:jc w:val="left"/>
        <w:rPr>
          <w:rFonts w:ascii="Times New Roman"/>
        </w:rPr>
      </w:pPr>
      <w:bookmarkStart w:id="48" w:name="_Toc42621191"/>
      <w:r w:rsidRPr="001B33F4">
        <w:rPr>
          <w:rFonts w:ascii="Times New Roman"/>
        </w:rPr>
        <w:t xml:space="preserve">7.2.1 </w:t>
      </w:r>
      <w:r w:rsidR="008C175B" w:rsidRPr="001B33F4">
        <w:rPr>
          <w:rFonts w:ascii="Times New Roman"/>
        </w:rPr>
        <w:t xml:space="preserve"> </w:t>
      </w:r>
      <w:r w:rsidRPr="001B33F4">
        <w:rPr>
          <w:rFonts w:ascii="Times New Roman"/>
        </w:rPr>
        <w:t>连接测试</w:t>
      </w:r>
      <w:bookmarkEnd w:id="48"/>
    </w:p>
    <w:p w14:paraId="16C22CB9" w14:textId="77777777" w:rsidR="00646959" w:rsidRPr="001B33F4" w:rsidRDefault="00415D8E" w:rsidP="00950317">
      <w:pPr>
        <w:snapToGrid w:val="0"/>
        <w:ind w:firstLineChars="200" w:firstLine="480"/>
        <w:rPr>
          <w:bCs/>
        </w:rPr>
      </w:pPr>
      <w:r w:rsidRPr="001B33F4">
        <w:rPr>
          <w:bCs/>
        </w:rPr>
        <w:t>连接是系统的一个主要特征，它是在页面之间切换和指导用户去一些不知道地址的页面的主要手段。连接测试可分为三个方面。首先，测试所有连接是否按指示的那样确定连接到了该连接的页面；其次，测试所连接的页面是否存在；最后，保证系统上没有孤立的页面。所谓孤立页面时指没有连接指向该页面，只有知道正确的</w:t>
      </w:r>
      <w:r w:rsidRPr="001B33F4">
        <w:rPr>
          <w:bCs/>
        </w:rPr>
        <w:t>URL</w:t>
      </w:r>
      <w:r w:rsidRPr="001B33F4">
        <w:rPr>
          <w:bCs/>
        </w:rPr>
        <w:t>地址才能访问。</w:t>
      </w:r>
    </w:p>
    <w:p w14:paraId="323A63BD" w14:textId="75BE4894" w:rsidR="00646959" w:rsidRPr="001B33F4" w:rsidRDefault="00C6762D">
      <w:pPr>
        <w:pStyle w:val="3"/>
        <w:spacing w:before="120"/>
        <w:jc w:val="left"/>
        <w:rPr>
          <w:rFonts w:ascii="Times New Roman"/>
        </w:rPr>
      </w:pPr>
      <w:bookmarkStart w:id="49" w:name="_Toc42621192"/>
      <w:r w:rsidRPr="001B33F4">
        <w:rPr>
          <w:rFonts w:ascii="Times New Roman"/>
        </w:rPr>
        <w:t>7</w:t>
      </w:r>
      <w:r w:rsidR="00415D8E" w:rsidRPr="001B33F4">
        <w:rPr>
          <w:rFonts w:ascii="Times New Roman"/>
        </w:rPr>
        <w:t>.2.2</w:t>
      </w:r>
      <w:r w:rsidR="0031221C" w:rsidRPr="001B33F4">
        <w:rPr>
          <w:rFonts w:ascii="Times New Roman"/>
        </w:rPr>
        <w:t xml:space="preserve"> </w:t>
      </w:r>
      <w:r w:rsidR="008C175B" w:rsidRPr="001B33F4">
        <w:rPr>
          <w:rFonts w:ascii="Times New Roman"/>
        </w:rPr>
        <w:t xml:space="preserve"> </w:t>
      </w:r>
      <w:r w:rsidR="00415D8E" w:rsidRPr="001B33F4">
        <w:rPr>
          <w:rFonts w:ascii="Times New Roman"/>
        </w:rPr>
        <w:t>表单测试</w:t>
      </w:r>
      <w:bookmarkEnd w:id="49"/>
    </w:p>
    <w:p w14:paraId="05111BC9" w14:textId="77777777" w:rsidR="00646959" w:rsidRPr="001B33F4" w:rsidRDefault="00415D8E" w:rsidP="00950317">
      <w:pPr>
        <w:snapToGrid w:val="0"/>
        <w:ind w:firstLineChars="200" w:firstLine="480"/>
        <w:rPr>
          <w:bCs/>
        </w:rPr>
      </w:pPr>
      <w:r w:rsidRPr="001B33F4">
        <w:rPr>
          <w:bCs/>
        </w:rPr>
        <w:t>表单测试包括依据表单内容格式填写、特殊字符校验、下拉菜单联动等。当用户提交信息时。就需要使用表单操作，例如：用户登录、信息提交等。在这种情况下，我们必须测试提交操作的完整性，以校验提交给服务器的信息的正确性，例如：用户登录时用户名和密码是否相匹配。</w:t>
      </w:r>
    </w:p>
    <w:p w14:paraId="7C63A47D" w14:textId="1FF359F1" w:rsidR="00646959" w:rsidRPr="001B33F4" w:rsidRDefault="00C6762D">
      <w:pPr>
        <w:pStyle w:val="3"/>
        <w:spacing w:before="120"/>
        <w:jc w:val="left"/>
        <w:rPr>
          <w:rFonts w:ascii="Times New Roman"/>
        </w:rPr>
      </w:pPr>
      <w:bookmarkStart w:id="50" w:name="_Toc42621193"/>
      <w:r w:rsidRPr="001B33F4">
        <w:rPr>
          <w:rFonts w:ascii="Times New Roman"/>
        </w:rPr>
        <w:t>7</w:t>
      </w:r>
      <w:r w:rsidR="00415D8E" w:rsidRPr="001B33F4">
        <w:rPr>
          <w:rFonts w:ascii="Times New Roman"/>
        </w:rPr>
        <w:t>.2.3</w:t>
      </w:r>
      <w:r w:rsidR="0031221C" w:rsidRPr="001B33F4">
        <w:rPr>
          <w:rFonts w:ascii="Times New Roman"/>
        </w:rPr>
        <w:t xml:space="preserve"> </w:t>
      </w:r>
      <w:r w:rsidR="008C175B" w:rsidRPr="001B33F4">
        <w:rPr>
          <w:rFonts w:ascii="Times New Roman"/>
        </w:rPr>
        <w:t xml:space="preserve"> </w:t>
      </w:r>
      <w:r w:rsidR="00415D8E" w:rsidRPr="001B33F4">
        <w:rPr>
          <w:rFonts w:ascii="Times New Roman"/>
        </w:rPr>
        <w:t>数据库测试</w:t>
      </w:r>
      <w:bookmarkEnd w:id="50"/>
    </w:p>
    <w:p w14:paraId="15AA51A3" w14:textId="77777777" w:rsidR="00646959" w:rsidRPr="001B33F4" w:rsidRDefault="00415D8E" w:rsidP="00950317">
      <w:pPr>
        <w:snapToGrid w:val="0"/>
        <w:ind w:firstLineChars="200" w:firstLine="480"/>
        <w:rPr>
          <w:bCs/>
        </w:rPr>
      </w:pPr>
      <w:r w:rsidRPr="001B33F4">
        <w:rPr>
          <w:bCs/>
        </w:rPr>
        <w:t>在使用了数据库的系统中，一般情况下，可能发生两种错误，分别时数据一致性错误和输出错误。数据一致性错误主要时由于用户提交的表单信息不正确而造成的，而输出错误主要是由于网络速度或程序设计问题等引起的，针对这两种情况，分别进行测试。</w:t>
      </w:r>
    </w:p>
    <w:p w14:paraId="420AA85E" w14:textId="0A8C1176" w:rsidR="00646959" w:rsidRPr="001B33F4" w:rsidRDefault="00C6762D">
      <w:pPr>
        <w:pStyle w:val="2"/>
        <w:spacing w:before="120"/>
        <w:jc w:val="left"/>
        <w:rPr>
          <w:rFonts w:ascii="Times New Roman"/>
          <w:bCs w:val="0"/>
        </w:rPr>
      </w:pPr>
      <w:bookmarkStart w:id="51" w:name="_Toc453941912"/>
      <w:bookmarkStart w:id="52" w:name="_Toc454008044"/>
      <w:bookmarkStart w:id="53" w:name="_Toc11384154"/>
      <w:bookmarkStart w:id="54" w:name="_Toc11596839"/>
      <w:bookmarkStart w:id="55" w:name="_Toc453875265"/>
      <w:bookmarkStart w:id="56" w:name="_Toc422736907"/>
      <w:bookmarkStart w:id="57" w:name="_Toc454051371"/>
      <w:bookmarkStart w:id="58" w:name="_Toc42621194"/>
      <w:r w:rsidRPr="001B33F4">
        <w:rPr>
          <w:rFonts w:ascii="Times New Roman"/>
          <w:bCs w:val="0"/>
        </w:rPr>
        <w:t>7</w:t>
      </w:r>
      <w:r w:rsidR="00415D8E" w:rsidRPr="001B33F4">
        <w:rPr>
          <w:rFonts w:ascii="Times New Roman"/>
          <w:bCs w:val="0"/>
        </w:rPr>
        <w:t>.3</w:t>
      </w:r>
      <w:r w:rsidR="0031221C" w:rsidRPr="001B33F4">
        <w:rPr>
          <w:rFonts w:ascii="Times New Roman"/>
          <w:bCs w:val="0"/>
        </w:rPr>
        <w:t xml:space="preserve">  </w:t>
      </w:r>
      <w:r w:rsidR="00415D8E" w:rsidRPr="001B33F4">
        <w:rPr>
          <w:rFonts w:ascii="Times New Roman"/>
          <w:bCs w:val="0"/>
        </w:rPr>
        <w:t>浏览器兼容测试</w:t>
      </w:r>
      <w:bookmarkEnd w:id="51"/>
      <w:bookmarkEnd w:id="52"/>
      <w:bookmarkEnd w:id="53"/>
      <w:bookmarkEnd w:id="54"/>
      <w:bookmarkEnd w:id="55"/>
      <w:bookmarkEnd w:id="56"/>
      <w:bookmarkEnd w:id="57"/>
      <w:bookmarkEnd w:id="58"/>
    </w:p>
    <w:p w14:paraId="2DE9E2EF" w14:textId="77777777" w:rsidR="00646959" w:rsidRPr="001B33F4" w:rsidRDefault="00415D8E" w:rsidP="00950317">
      <w:pPr>
        <w:snapToGrid w:val="0"/>
        <w:ind w:firstLineChars="200" w:firstLine="480"/>
        <w:rPr>
          <w:bCs/>
        </w:rPr>
      </w:pPr>
      <w:r w:rsidRPr="001B33F4">
        <w:rPr>
          <w:bCs/>
        </w:rPr>
        <w:t>网页的浏览器兼容测试，浏览器是网页建设中一个非常重要的工具，他将直接与用户进行交互，同一个网站在不同的浏览器可能会显示出不同的效果，而且有用户可以选择浏览器却非常多，为了保障大多数用户都能正常的浏览，需要对网站在浏览器上面的兼容进行测试。</w:t>
      </w:r>
    </w:p>
    <w:p w14:paraId="00B3BAED" w14:textId="77777777" w:rsidR="00646959" w:rsidRPr="001B33F4" w:rsidRDefault="00415D8E" w:rsidP="00950317">
      <w:pPr>
        <w:snapToGrid w:val="0"/>
        <w:ind w:firstLineChars="200" w:firstLine="480"/>
      </w:pPr>
      <w:r w:rsidRPr="001B33F4">
        <w:lastRenderedPageBreak/>
        <w:t>虽然目前上面市场上面的浏览器种类非常多，但是影响浏览器兼容性的主要原因还是在于浏览器的内核，所谓浏览器的内核就是指它的渲染引擎，目前市面上比较流行的内核有以下几种：</w:t>
      </w:r>
    </w:p>
    <w:p w14:paraId="0A16D03F" w14:textId="77777777" w:rsidR="00646959" w:rsidRPr="001B33F4" w:rsidRDefault="00415D8E" w:rsidP="00950317">
      <w:pPr>
        <w:snapToGrid w:val="0"/>
        <w:ind w:firstLineChars="200" w:firstLine="480"/>
      </w:pPr>
      <w:r w:rsidRPr="001B33F4">
        <w:t xml:space="preserve">Trident </w:t>
      </w:r>
      <w:r w:rsidRPr="001B33F4">
        <w:t>大名鼎鼎的</w:t>
      </w:r>
      <w:r w:rsidRPr="001B33F4">
        <w:t>IE</w:t>
      </w:r>
      <w:r w:rsidRPr="001B33F4">
        <w:t>浏览器使用的就是圈等内核，它也是目前市面上最流行用户数量最多，使用范围最广的一种浏览器，内核国内很多的浏览器都是基于圈子内核开发的，知道，如傲游浏览器，搜狗浏览器，世界之窗浏览器等等。</w:t>
      </w:r>
    </w:p>
    <w:p w14:paraId="283FB291" w14:textId="77777777" w:rsidR="00646959" w:rsidRPr="001B33F4" w:rsidRDefault="00415D8E" w:rsidP="00950317">
      <w:pPr>
        <w:snapToGrid w:val="0"/>
        <w:ind w:firstLineChars="200" w:firstLine="480"/>
      </w:pPr>
      <w:r w:rsidRPr="001B33F4">
        <w:t>Gecko</w:t>
      </w:r>
      <w:r w:rsidRPr="001B33F4">
        <w:t>，它是一种用于</w:t>
      </w:r>
      <w:r w:rsidRPr="001B33F4">
        <w:t>C++</w:t>
      </w:r>
      <w:r w:rsidRPr="001B33F4">
        <w:t>编写的渲染引擎它的源码是开放的，少数浏览器，只用的是接口内核。</w:t>
      </w:r>
    </w:p>
    <w:p w14:paraId="2EB23410" w14:textId="77777777" w:rsidR="00646959" w:rsidRPr="001B33F4" w:rsidRDefault="00415D8E" w:rsidP="00950317">
      <w:pPr>
        <w:snapToGrid w:val="0"/>
        <w:ind w:firstLineChars="200" w:firstLine="480"/>
      </w:pPr>
      <w:r w:rsidRPr="001B33F4">
        <w:t xml:space="preserve">webkit </w:t>
      </w:r>
      <w:r w:rsidRPr="001B33F4">
        <w:t>是</w:t>
      </w:r>
      <w:r w:rsidRPr="001B33F4">
        <w:t xml:space="preserve"> Mac os xv10.3</w:t>
      </w:r>
      <w:r w:rsidRPr="001B33F4">
        <w:t>以上版本所包含的软件框架，它是</w:t>
      </w:r>
      <w:r w:rsidRPr="001B33F4">
        <w:t>Mac osX</w:t>
      </w:r>
      <w:r w:rsidRPr="001B33F4">
        <w:t>的</w:t>
      </w:r>
      <w:r w:rsidRPr="001B33F4">
        <w:t>suffering</w:t>
      </w:r>
      <w:r w:rsidRPr="001B33F4">
        <w:t>，网页浏览器的基础，谷歌浏览器使用的就是</w:t>
      </w:r>
      <w:r w:rsidRPr="001B33F4">
        <w:t>webkit</w:t>
      </w:r>
      <w:r w:rsidRPr="001B33F4">
        <w:t>内核。</w:t>
      </w:r>
    </w:p>
    <w:p w14:paraId="058421AB" w14:textId="148CC6F2" w:rsidR="00646959" w:rsidRPr="001B33F4" w:rsidRDefault="00415D8E" w:rsidP="00950317">
      <w:pPr>
        <w:snapToGrid w:val="0"/>
        <w:ind w:firstLineChars="200" w:firstLine="480"/>
      </w:pPr>
      <w:r w:rsidRPr="001B33F4">
        <w:t>presto</w:t>
      </w:r>
      <w:r w:rsidRPr="001B33F4">
        <w:t>，是一个有</w:t>
      </w:r>
      <w:r w:rsidRPr="001B33F4">
        <w:t>opera Software</w:t>
      </w:r>
      <w:r w:rsidRPr="001B33F4">
        <w:t>开发的浏览器排版也行，它取代了旧版的</w:t>
      </w:r>
      <w:r w:rsidRPr="001B33F4">
        <w:t>opera</w:t>
      </w:r>
      <w:r w:rsidRPr="001B33F4">
        <w:t>中所使用的</w:t>
      </w:r>
      <w:r w:rsidRPr="001B33F4">
        <w:t>Elektra</w:t>
      </w:r>
      <w:r w:rsidRPr="001B33F4">
        <w:t>排版隐形加入了动态功能，列入网页或其他部分，可随着</w:t>
      </w:r>
      <w:r w:rsidRPr="001B33F4">
        <w:t>DOM</w:t>
      </w:r>
      <w:r w:rsidRPr="001B33F4">
        <w:t>及</w:t>
      </w:r>
      <w:r w:rsidR="00F3475D" w:rsidRPr="001B33F4">
        <w:t>S</w:t>
      </w:r>
      <w:r w:rsidRPr="001B33F4">
        <w:t>crip</w:t>
      </w:r>
      <w:r w:rsidR="00F3475D" w:rsidRPr="001B33F4">
        <w:t>t</w:t>
      </w:r>
      <w:r w:rsidRPr="001B33F4">
        <w:t>语法的事件而重新排版。</w:t>
      </w:r>
    </w:p>
    <w:p w14:paraId="390C62C5" w14:textId="56E85822" w:rsidR="00646959" w:rsidRPr="001B33F4" w:rsidRDefault="00C6762D">
      <w:pPr>
        <w:pStyle w:val="2"/>
        <w:spacing w:before="120"/>
        <w:jc w:val="left"/>
        <w:rPr>
          <w:rFonts w:ascii="Times New Roman"/>
          <w:bCs w:val="0"/>
        </w:rPr>
      </w:pPr>
      <w:bookmarkStart w:id="59" w:name="_Toc42621195"/>
      <w:r w:rsidRPr="001B33F4">
        <w:rPr>
          <w:rFonts w:ascii="Times New Roman"/>
          <w:bCs w:val="0"/>
        </w:rPr>
        <w:t>7</w:t>
      </w:r>
      <w:r w:rsidR="00415D8E" w:rsidRPr="001B33F4">
        <w:rPr>
          <w:rFonts w:ascii="Times New Roman"/>
          <w:bCs w:val="0"/>
        </w:rPr>
        <w:t>.4</w:t>
      </w:r>
      <w:r w:rsidR="0031221C" w:rsidRPr="001B33F4">
        <w:rPr>
          <w:rFonts w:ascii="Times New Roman"/>
          <w:bCs w:val="0"/>
        </w:rPr>
        <w:t xml:space="preserve">  </w:t>
      </w:r>
      <w:r w:rsidR="00415D8E" w:rsidRPr="001B33F4">
        <w:rPr>
          <w:rFonts w:ascii="Times New Roman"/>
          <w:bCs w:val="0"/>
        </w:rPr>
        <w:t>测试用例</w:t>
      </w:r>
      <w:bookmarkEnd w:id="59"/>
    </w:p>
    <w:p w14:paraId="2B35DFE5" w14:textId="55CE35E9" w:rsidR="00646959" w:rsidRPr="001B33F4" w:rsidRDefault="00C6762D">
      <w:pPr>
        <w:pStyle w:val="3"/>
        <w:spacing w:before="120"/>
        <w:jc w:val="left"/>
        <w:rPr>
          <w:rFonts w:ascii="Times New Roman"/>
        </w:rPr>
      </w:pPr>
      <w:bookmarkStart w:id="60" w:name="_Toc42621196"/>
      <w:r w:rsidRPr="001B33F4">
        <w:rPr>
          <w:rFonts w:ascii="Times New Roman"/>
        </w:rPr>
        <w:t xml:space="preserve">7.4.1 </w:t>
      </w:r>
      <w:r w:rsidR="008C175B" w:rsidRPr="001B33F4">
        <w:rPr>
          <w:rFonts w:ascii="Times New Roman"/>
        </w:rPr>
        <w:t xml:space="preserve"> </w:t>
      </w:r>
      <w:r w:rsidRPr="001B33F4">
        <w:rPr>
          <w:rFonts w:ascii="Times New Roman"/>
        </w:rPr>
        <w:t>发布职位信息</w:t>
      </w:r>
      <w:bookmarkEnd w:id="60"/>
    </w:p>
    <w:p w14:paraId="4CDB1887" w14:textId="287FB5C7" w:rsidR="00646959" w:rsidRPr="001B33F4" w:rsidRDefault="00415D8E" w:rsidP="00950317">
      <w:pPr>
        <w:snapToGrid w:val="0"/>
        <w:ind w:firstLineChars="200" w:firstLine="480"/>
      </w:pPr>
      <w:r w:rsidRPr="001B33F4">
        <w:t>成功运行程序后</w:t>
      </w:r>
      <w:r w:rsidRPr="001B33F4">
        <w:t>,</w:t>
      </w:r>
      <w:r w:rsidRPr="001B33F4">
        <w:t>用企业用户账号的登录系统，进入职位管理页面，输入多种前期考虑到的职位详细中各字段的组合，预期输出结果图表</w:t>
      </w:r>
      <w:r w:rsidR="00E4148E" w:rsidRPr="001B33F4">
        <w:t>7</w:t>
      </w:r>
      <w:r w:rsidRPr="001B33F4">
        <w:t>.1</w:t>
      </w:r>
      <w:r w:rsidRPr="001B33F4">
        <w:t>所示。</w:t>
      </w:r>
    </w:p>
    <w:p w14:paraId="0C48BFB3" w14:textId="77777777" w:rsidR="00646959" w:rsidRPr="001B33F4" w:rsidRDefault="00646959">
      <w:pPr>
        <w:rPr>
          <w:sz w:val="21"/>
          <w:szCs w:val="21"/>
        </w:rPr>
      </w:pPr>
    </w:p>
    <w:p w14:paraId="5DEEE289" w14:textId="6D685563" w:rsidR="00646959" w:rsidRPr="001B33F4" w:rsidRDefault="00415D8E">
      <w:pPr>
        <w:jc w:val="center"/>
        <w:rPr>
          <w:sz w:val="21"/>
          <w:szCs w:val="21"/>
        </w:rPr>
      </w:pPr>
      <w:r w:rsidRPr="001B33F4">
        <w:rPr>
          <w:sz w:val="21"/>
          <w:szCs w:val="21"/>
        </w:rPr>
        <w:t>表</w:t>
      </w:r>
      <w:r w:rsidR="00E4148E" w:rsidRPr="001B33F4">
        <w:rPr>
          <w:sz w:val="21"/>
          <w:szCs w:val="21"/>
        </w:rPr>
        <w:t>7</w:t>
      </w:r>
      <w:r w:rsidRPr="001B33F4">
        <w:rPr>
          <w:sz w:val="21"/>
          <w:szCs w:val="21"/>
        </w:rPr>
        <w:t>.1</w:t>
      </w:r>
      <w:r w:rsidRPr="001B33F4">
        <w:rPr>
          <w:sz w:val="21"/>
          <w:szCs w:val="21"/>
        </w:rPr>
        <w:t>发布职位测试用例</w:t>
      </w:r>
    </w:p>
    <w:tbl>
      <w:tblPr>
        <w:tblW w:w="9286" w:type="dxa"/>
        <w:jc w:val="center"/>
        <w:tblBorders>
          <w:top w:val="single" w:sz="4" w:space="0" w:color="auto"/>
          <w:bottom w:val="single" w:sz="4" w:space="0" w:color="auto"/>
        </w:tblBorders>
        <w:tblLook w:val="04A0" w:firstRow="1" w:lastRow="0" w:firstColumn="1" w:lastColumn="0" w:noHBand="0" w:noVBand="1"/>
      </w:tblPr>
      <w:tblGrid>
        <w:gridCol w:w="675"/>
        <w:gridCol w:w="3039"/>
        <w:gridCol w:w="1639"/>
        <w:gridCol w:w="1134"/>
        <w:gridCol w:w="2799"/>
      </w:tblGrid>
      <w:tr w:rsidR="00646959" w:rsidRPr="001B33F4" w14:paraId="20DE7044" w14:textId="77777777" w:rsidTr="00EB7EF5">
        <w:trPr>
          <w:tblHeader/>
          <w:jc w:val="center"/>
        </w:trPr>
        <w:tc>
          <w:tcPr>
            <w:tcW w:w="3714" w:type="dxa"/>
            <w:gridSpan w:val="2"/>
            <w:tcBorders>
              <w:bottom w:val="nil"/>
            </w:tcBorders>
            <w:shd w:val="clear" w:color="auto" w:fill="auto"/>
            <w:vAlign w:val="center"/>
          </w:tcPr>
          <w:p w14:paraId="30757790" w14:textId="77777777" w:rsidR="00646959" w:rsidRPr="001B33F4" w:rsidRDefault="00415D8E">
            <w:pPr>
              <w:widowControl w:val="0"/>
              <w:jc w:val="center"/>
              <w:rPr>
                <w:sz w:val="21"/>
                <w:szCs w:val="21"/>
              </w:rPr>
            </w:pPr>
            <w:r w:rsidRPr="001B33F4">
              <w:rPr>
                <w:sz w:val="21"/>
                <w:szCs w:val="21"/>
              </w:rPr>
              <w:t>Date:2020/5/20</w:t>
            </w:r>
          </w:p>
        </w:tc>
        <w:tc>
          <w:tcPr>
            <w:tcW w:w="5572" w:type="dxa"/>
            <w:gridSpan w:val="3"/>
            <w:tcBorders>
              <w:bottom w:val="nil"/>
            </w:tcBorders>
            <w:shd w:val="clear" w:color="auto" w:fill="auto"/>
            <w:vAlign w:val="center"/>
          </w:tcPr>
          <w:p w14:paraId="2578A854" w14:textId="77777777" w:rsidR="00646959" w:rsidRPr="001B33F4" w:rsidRDefault="00415D8E">
            <w:pPr>
              <w:widowControl w:val="0"/>
              <w:jc w:val="center"/>
              <w:rPr>
                <w:sz w:val="21"/>
                <w:szCs w:val="21"/>
              </w:rPr>
            </w:pPr>
            <w:r w:rsidRPr="001B33F4">
              <w:rPr>
                <w:sz w:val="21"/>
                <w:szCs w:val="21"/>
              </w:rPr>
              <w:t>Tester:</w:t>
            </w:r>
            <w:r w:rsidRPr="001B33F4">
              <w:rPr>
                <w:sz w:val="21"/>
                <w:szCs w:val="21"/>
              </w:rPr>
              <w:t>张青</w:t>
            </w:r>
          </w:p>
        </w:tc>
      </w:tr>
      <w:tr w:rsidR="00646959" w:rsidRPr="001B33F4" w14:paraId="41DCA89A" w14:textId="77777777" w:rsidTr="00EB7EF5">
        <w:trPr>
          <w:tblHeader/>
          <w:jc w:val="center"/>
        </w:trPr>
        <w:tc>
          <w:tcPr>
            <w:tcW w:w="675" w:type="dxa"/>
            <w:tcBorders>
              <w:top w:val="nil"/>
              <w:bottom w:val="single" w:sz="4" w:space="0" w:color="auto"/>
            </w:tcBorders>
            <w:shd w:val="clear" w:color="auto" w:fill="auto"/>
            <w:vAlign w:val="center"/>
          </w:tcPr>
          <w:p w14:paraId="10859AB3" w14:textId="77777777" w:rsidR="00646959" w:rsidRPr="001B33F4" w:rsidRDefault="00415D8E">
            <w:pPr>
              <w:widowControl w:val="0"/>
              <w:jc w:val="center"/>
              <w:rPr>
                <w:sz w:val="21"/>
                <w:szCs w:val="21"/>
              </w:rPr>
            </w:pPr>
            <w:r w:rsidRPr="001B33F4">
              <w:rPr>
                <w:sz w:val="21"/>
                <w:szCs w:val="21"/>
              </w:rPr>
              <w:t>No</w:t>
            </w:r>
          </w:p>
        </w:tc>
        <w:tc>
          <w:tcPr>
            <w:tcW w:w="3039" w:type="dxa"/>
            <w:tcBorders>
              <w:top w:val="nil"/>
              <w:bottom w:val="single" w:sz="4" w:space="0" w:color="auto"/>
            </w:tcBorders>
            <w:shd w:val="clear" w:color="auto" w:fill="auto"/>
            <w:vAlign w:val="center"/>
          </w:tcPr>
          <w:p w14:paraId="708C8F21" w14:textId="77777777" w:rsidR="00646959" w:rsidRPr="001B33F4" w:rsidRDefault="00415D8E">
            <w:pPr>
              <w:widowControl w:val="0"/>
              <w:jc w:val="center"/>
              <w:rPr>
                <w:sz w:val="21"/>
                <w:szCs w:val="21"/>
              </w:rPr>
            </w:pPr>
            <w:r w:rsidRPr="001B33F4">
              <w:rPr>
                <w:sz w:val="21"/>
                <w:szCs w:val="21"/>
              </w:rPr>
              <w:t>Condition</w:t>
            </w:r>
          </w:p>
        </w:tc>
        <w:tc>
          <w:tcPr>
            <w:tcW w:w="1639" w:type="dxa"/>
            <w:tcBorders>
              <w:top w:val="nil"/>
              <w:bottom w:val="single" w:sz="4" w:space="0" w:color="auto"/>
            </w:tcBorders>
            <w:shd w:val="clear" w:color="auto" w:fill="auto"/>
            <w:vAlign w:val="center"/>
          </w:tcPr>
          <w:p w14:paraId="5B5BD77A" w14:textId="77777777" w:rsidR="00646959" w:rsidRPr="001B33F4" w:rsidRDefault="00415D8E">
            <w:pPr>
              <w:widowControl w:val="0"/>
              <w:jc w:val="center"/>
              <w:rPr>
                <w:sz w:val="21"/>
                <w:szCs w:val="21"/>
              </w:rPr>
            </w:pPr>
            <w:r w:rsidRPr="001B33F4">
              <w:rPr>
                <w:sz w:val="21"/>
                <w:szCs w:val="21"/>
              </w:rPr>
              <w:t>Operation</w:t>
            </w:r>
          </w:p>
        </w:tc>
        <w:tc>
          <w:tcPr>
            <w:tcW w:w="1134" w:type="dxa"/>
            <w:tcBorders>
              <w:top w:val="nil"/>
              <w:bottom w:val="single" w:sz="4" w:space="0" w:color="auto"/>
            </w:tcBorders>
            <w:shd w:val="clear" w:color="auto" w:fill="auto"/>
            <w:vAlign w:val="center"/>
          </w:tcPr>
          <w:p w14:paraId="6D665223" w14:textId="77777777" w:rsidR="00646959" w:rsidRPr="001B33F4" w:rsidRDefault="00415D8E">
            <w:pPr>
              <w:widowControl w:val="0"/>
              <w:jc w:val="center"/>
              <w:rPr>
                <w:sz w:val="21"/>
                <w:szCs w:val="21"/>
              </w:rPr>
            </w:pPr>
            <w:r w:rsidRPr="001B33F4">
              <w:rPr>
                <w:sz w:val="21"/>
                <w:szCs w:val="21"/>
              </w:rPr>
              <w:t>Result</w:t>
            </w:r>
          </w:p>
        </w:tc>
        <w:tc>
          <w:tcPr>
            <w:tcW w:w="2799" w:type="dxa"/>
            <w:tcBorders>
              <w:top w:val="nil"/>
              <w:bottom w:val="single" w:sz="4" w:space="0" w:color="auto"/>
            </w:tcBorders>
            <w:shd w:val="clear" w:color="auto" w:fill="auto"/>
            <w:vAlign w:val="center"/>
          </w:tcPr>
          <w:p w14:paraId="0969FB5C" w14:textId="77777777" w:rsidR="00646959" w:rsidRPr="001B33F4" w:rsidRDefault="00415D8E">
            <w:pPr>
              <w:widowControl w:val="0"/>
              <w:jc w:val="center"/>
              <w:rPr>
                <w:sz w:val="21"/>
                <w:szCs w:val="21"/>
              </w:rPr>
            </w:pPr>
            <w:r w:rsidRPr="001B33F4">
              <w:rPr>
                <w:sz w:val="21"/>
                <w:szCs w:val="21"/>
              </w:rPr>
              <w:t>Comment</w:t>
            </w:r>
          </w:p>
        </w:tc>
      </w:tr>
      <w:tr w:rsidR="00646959" w:rsidRPr="001B33F4" w14:paraId="54FA8AC8" w14:textId="77777777" w:rsidTr="00EB7EF5">
        <w:trPr>
          <w:jc w:val="center"/>
        </w:trPr>
        <w:tc>
          <w:tcPr>
            <w:tcW w:w="675" w:type="dxa"/>
            <w:tcBorders>
              <w:top w:val="single" w:sz="4" w:space="0" w:color="auto"/>
            </w:tcBorders>
            <w:shd w:val="clear" w:color="auto" w:fill="auto"/>
            <w:vAlign w:val="center"/>
          </w:tcPr>
          <w:p w14:paraId="493CEDEB" w14:textId="77777777" w:rsidR="00646959" w:rsidRPr="001B33F4" w:rsidRDefault="00415D8E">
            <w:pPr>
              <w:widowControl w:val="0"/>
              <w:jc w:val="center"/>
              <w:rPr>
                <w:sz w:val="21"/>
                <w:szCs w:val="21"/>
              </w:rPr>
            </w:pPr>
            <w:r w:rsidRPr="001B33F4">
              <w:rPr>
                <w:sz w:val="21"/>
                <w:szCs w:val="21"/>
              </w:rPr>
              <w:t>1</w:t>
            </w:r>
          </w:p>
        </w:tc>
        <w:tc>
          <w:tcPr>
            <w:tcW w:w="3039" w:type="dxa"/>
            <w:tcBorders>
              <w:top w:val="single" w:sz="4" w:space="0" w:color="auto"/>
            </w:tcBorders>
            <w:shd w:val="clear" w:color="auto" w:fill="auto"/>
            <w:vAlign w:val="center"/>
          </w:tcPr>
          <w:p w14:paraId="41801F45" w14:textId="77777777" w:rsidR="00646959" w:rsidRPr="001B33F4" w:rsidRDefault="00415D8E">
            <w:pPr>
              <w:widowControl w:val="0"/>
              <w:jc w:val="center"/>
              <w:rPr>
                <w:sz w:val="21"/>
                <w:szCs w:val="21"/>
              </w:rPr>
            </w:pPr>
            <w:r w:rsidRPr="001B33F4">
              <w:rPr>
                <w:sz w:val="21"/>
                <w:szCs w:val="21"/>
              </w:rPr>
              <w:t>没有补全企业基本信息</w:t>
            </w:r>
          </w:p>
        </w:tc>
        <w:tc>
          <w:tcPr>
            <w:tcW w:w="1639" w:type="dxa"/>
            <w:tcBorders>
              <w:top w:val="single" w:sz="4" w:space="0" w:color="auto"/>
            </w:tcBorders>
            <w:shd w:val="clear" w:color="auto" w:fill="auto"/>
            <w:vAlign w:val="center"/>
          </w:tcPr>
          <w:p w14:paraId="6B3C7E2B" w14:textId="77777777" w:rsidR="00646959" w:rsidRPr="001B33F4" w:rsidRDefault="00415D8E">
            <w:pPr>
              <w:widowControl w:val="0"/>
              <w:jc w:val="center"/>
              <w:rPr>
                <w:sz w:val="21"/>
                <w:szCs w:val="21"/>
              </w:rPr>
            </w:pPr>
            <w:r w:rsidRPr="001B33F4">
              <w:rPr>
                <w:sz w:val="21"/>
                <w:szCs w:val="21"/>
              </w:rPr>
              <w:t>点击职位管理菜单</w:t>
            </w:r>
          </w:p>
        </w:tc>
        <w:tc>
          <w:tcPr>
            <w:tcW w:w="1134" w:type="dxa"/>
            <w:tcBorders>
              <w:top w:val="single" w:sz="4" w:space="0" w:color="auto"/>
            </w:tcBorders>
            <w:shd w:val="clear" w:color="auto" w:fill="auto"/>
            <w:vAlign w:val="center"/>
          </w:tcPr>
          <w:p w14:paraId="0AC12B3D" w14:textId="77777777" w:rsidR="00646959" w:rsidRPr="001B33F4" w:rsidRDefault="00415D8E">
            <w:pPr>
              <w:widowControl w:val="0"/>
              <w:jc w:val="center"/>
              <w:rPr>
                <w:sz w:val="21"/>
                <w:szCs w:val="21"/>
              </w:rPr>
            </w:pPr>
            <w:r w:rsidRPr="001B33F4">
              <w:rPr>
                <w:sz w:val="21"/>
                <w:szCs w:val="21"/>
              </w:rPr>
              <w:t>Pass</w:t>
            </w:r>
          </w:p>
        </w:tc>
        <w:tc>
          <w:tcPr>
            <w:tcW w:w="2799" w:type="dxa"/>
            <w:tcBorders>
              <w:top w:val="single" w:sz="4" w:space="0" w:color="auto"/>
            </w:tcBorders>
            <w:shd w:val="clear" w:color="auto" w:fill="auto"/>
            <w:vAlign w:val="center"/>
          </w:tcPr>
          <w:p w14:paraId="2FA48121" w14:textId="77777777" w:rsidR="00646959" w:rsidRPr="001B33F4" w:rsidRDefault="00415D8E">
            <w:pPr>
              <w:widowControl w:val="0"/>
              <w:jc w:val="center"/>
              <w:rPr>
                <w:sz w:val="21"/>
                <w:szCs w:val="21"/>
              </w:rPr>
            </w:pPr>
            <w:r w:rsidRPr="001B33F4">
              <w:rPr>
                <w:sz w:val="21"/>
                <w:szCs w:val="21"/>
              </w:rPr>
              <w:t>请先完善企业基本信息</w:t>
            </w:r>
          </w:p>
        </w:tc>
      </w:tr>
      <w:tr w:rsidR="00646959" w:rsidRPr="001B33F4" w14:paraId="6A6330E6" w14:textId="77777777">
        <w:trPr>
          <w:jc w:val="center"/>
        </w:trPr>
        <w:tc>
          <w:tcPr>
            <w:tcW w:w="675" w:type="dxa"/>
            <w:shd w:val="clear" w:color="auto" w:fill="auto"/>
            <w:vAlign w:val="center"/>
          </w:tcPr>
          <w:p w14:paraId="2AAAF28C" w14:textId="77777777" w:rsidR="00646959" w:rsidRPr="001B33F4" w:rsidRDefault="00415D8E">
            <w:pPr>
              <w:widowControl w:val="0"/>
              <w:jc w:val="center"/>
              <w:rPr>
                <w:sz w:val="21"/>
                <w:szCs w:val="21"/>
              </w:rPr>
            </w:pPr>
            <w:r w:rsidRPr="001B33F4">
              <w:rPr>
                <w:sz w:val="21"/>
                <w:szCs w:val="21"/>
              </w:rPr>
              <w:t>2</w:t>
            </w:r>
          </w:p>
        </w:tc>
        <w:tc>
          <w:tcPr>
            <w:tcW w:w="3039" w:type="dxa"/>
            <w:shd w:val="clear" w:color="auto" w:fill="auto"/>
            <w:vAlign w:val="center"/>
          </w:tcPr>
          <w:p w14:paraId="7B27C12B" w14:textId="77777777" w:rsidR="00646959" w:rsidRPr="001B33F4" w:rsidRDefault="00415D8E">
            <w:pPr>
              <w:widowControl w:val="0"/>
              <w:jc w:val="center"/>
              <w:rPr>
                <w:sz w:val="21"/>
                <w:szCs w:val="21"/>
              </w:rPr>
            </w:pPr>
            <w:r w:rsidRPr="001B33F4">
              <w:rPr>
                <w:sz w:val="21"/>
                <w:szCs w:val="21"/>
              </w:rPr>
              <w:t>不输入岗位名称</w:t>
            </w:r>
          </w:p>
        </w:tc>
        <w:tc>
          <w:tcPr>
            <w:tcW w:w="1639" w:type="dxa"/>
            <w:shd w:val="clear" w:color="auto" w:fill="auto"/>
            <w:vAlign w:val="center"/>
          </w:tcPr>
          <w:p w14:paraId="3F2A866F" w14:textId="77777777" w:rsidR="00646959" w:rsidRPr="001B33F4" w:rsidRDefault="00415D8E">
            <w:pPr>
              <w:widowControl w:val="0"/>
              <w:jc w:val="center"/>
              <w:rPr>
                <w:sz w:val="21"/>
                <w:szCs w:val="21"/>
              </w:rPr>
            </w:pPr>
            <w:r w:rsidRPr="001B33F4">
              <w:rPr>
                <w:sz w:val="21"/>
                <w:szCs w:val="21"/>
              </w:rPr>
              <w:t>点击保存</w:t>
            </w:r>
          </w:p>
        </w:tc>
        <w:tc>
          <w:tcPr>
            <w:tcW w:w="1134" w:type="dxa"/>
            <w:shd w:val="clear" w:color="auto" w:fill="auto"/>
            <w:vAlign w:val="center"/>
          </w:tcPr>
          <w:p w14:paraId="5D7414E2" w14:textId="77777777" w:rsidR="00646959" w:rsidRPr="001B33F4" w:rsidRDefault="00415D8E">
            <w:pPr>
              <w:widowControl w:val="0"/>
              <w:jc w:val="center"/>
              <w:rPr>
                <w:sz w:val="21"/>
                <w:szCs w:val="21"/>
              </w:rPr>
            </w:pPr>
            <w:r w:rsidRPr="001B33F4">
              <w:rPr>
                <w:sz w:val="21"/>
                <w:szCs w:val="21"/>
              </w:rPr>
              <w:t>Pass</w:t>
            </w:r>
          </w:p>
        </w:tc>
        <w:tc>
          <w:tcPr>
            <w:tcW w:w="2799" w:type="dxa"/>
            <w:shd w:val="clear" w:color="auto" w:fill="auto"/>
            <w:vAlign w:val="center"/>
          </w:tcPr>
          <w:p w14:paraId="495203A8" w14:textId="77777777" w:rsidR="00646959" w:rsidRPr="001B33F4" w:rsidRDefault="00415D8E">
            <w:pPr>
              <w:widowControl w:val="0"/>
              <w:jc w:val="center"/>
              <w:rPr>
                <w:sz w:val="21"/>
                <w:szCs w:val="21"/>
              </w:rPr>
            </w:pPr>
            <w:r w:rsidRPr="001B33F4">
              <w:rPr>
                <w:sz w:val="21"/>
                <w:szCs w:val="21"/>
              </w:rPr>
              <w:t>必填项不能为空</w:t>
            </w:r>
          </w:p>
        </w:tc>
      </w:tr>
      <w:tr w:rsidR="00646959" w:rsidRPr="001B33F4" w14:paraId="72841A75" w14:textId="77777777">
        <w:trPr>
          <w:jc w:val="center"/>
        </w:trPr>
        <w:tc>
          <w:tcPr>
            <w:tcW w:w="675" w:type="dxa"/>
            <w:shd w:val="clear" w:color="auto" w:fill="auto"/>
            <w:vAlign w:val="center"/>
          </w:tcPr>
          <w:p w14:paraId="7A57E4D5" w14:textId="77777777" w:rsidR="00646959" w:rsidRPr="001B33F4" w:rsidRDefault="00415D8E">
            <w:pPr>
              <w:widowControl w:val="0"/>
              <w:jc w:val="center"/>
              <w:rPr>
                <w:sz w:val="21"/>
                <w:szCs w:val="21"/>
              </w:rPr>
            </w:pPr>
            <w:r w:rsidRPr="001B33F4">
              <w:rPr>
                <w:sz w:val="21"/>
                <w:szCs w:val="21"/>
              </w:rPr>
              <w:t>3</w:t>
            </w:r>
          </w:p>
        </w:tc>
        <w:tc>
          <w:tcPr>
            <w:tcW w:w="3039" w:type="dxa"/>
            <w:shd w:val="clear" w:color="auto" w:fill="auto"/>
            <w:vAlign w:val="center"/>
          </w:tcPr>
          <w:p w14:paraId="18F2B432" w14:textId="77777777" w:rsidR="00646959" w:rsidRPr="001B33F4" w:rsidRDefault="00415D8E">
            <w:pPr>
              <w:widowControl w:val="0"/>
              <w:jc w:val="center"/>
              <w:rPr>
                <w:sz w:val="21"/>
                <w:szCs w:val="21"/>
              </w:rPr>
            </w:pPr>
            <w:r w:rsidRPr="001B33F4">
              <w:rPr>
                <w:sz w:val="21"/>
                <w:szCs w:val="21"/>
              </w:rPr>
              <w:t>不输入薪资</w:t>
            </w:r>
          </w:p>
        </w:tc>
        <w:tc>
          <w:tcPr>
            <w:tcW w:w="1639" w:type="dxa"/>
            <w:shd w:val="clear" w:color="auto" w:fill="auto"/>
            <w:vAlign w:val="center"/>
          </w:tcPr>
          <w:p w14:paraId="31F79C89" w14:textId="77777777" w:rsidR="00646959" w:rsidRPr="001B33F4" w:rsidRDefault="00415D8E">
            <w:pPr>
              <w:widowControl w:val="0"/>
              <w:jc w:val="center"/>
              <w:rPr>
                <w:sz w:val="21"/>
                <w:szCs w:val="21"/>
              </w:rPr>
            </w:pPr>
            <w:r w:rsidRPr="001B33F4">
              <w:rPr>
                <w:sz w:val="21"/>
                <w:szCs w:val="21"/>
              </w:rPr>
              <w:t>点击保存</w:t>
            </w:r>
          </w:p>
        </w:tc>
        <w:tc>
          <w:tcPr>
            <w:tcW w:w="1134" w:type="dxa"/>
            <w:shd w:val="clear" w:color="auto" w:fill="auto"/>
            <w:vAlign w:val="center"/>
          </w:tcPr>
          <w:p w14:paraId="033CFA5B" w14:textId="77777777" w:rsidR="00646959" w:rsidRPr="001B33F4" w:rsidRDefault="00415D8E">
            <w:pPr>
              <w:widowControl w:val="0"/>
              <w:jc w:val="center"/>
              <w:rPr>
                <w:sz w:val="21"/>
                <w:szCs w:val="21"/>
              </w:rPr>
            </w:pPr>
            <w:r w:rsidRPr="001B33F4">
              <w:rPr>
                <w:sz w:val="21"/>
                <w:szCs w:val="21"/>
              </w:rPr>
              <w:t>Pass</w:t>
            </w:r>
          </w:p>
        </w:tc>
        <w:tc>
          <w:tcPr>
            <w:tcW w:w="2799" w:type="dxa"/>
            <w:shd w:val="clear" w:color="auto" w:fill="auto"/>
            <w:vAlign w:val="center"/>
          </w:tcPr>
          <w:p w14:paraId="555D2C94" w14:textId="77777777" w:rsidR="00646959" w:rsidRPr="001B33F4" w:rsidRDefault="00415D8E">
            <w:pPr>
              <w:widowControl w:val="0"/>
              <w:jc w:val="center"/>
              <w:rPr>
                <w:sz w:val="21"/>
                <w:szCs w:val="21"/>
              </w:rPr>
            </w:pPr>
            <w:r w:rsidRPr="001B33F4">
              <w:rPr>
                <w:sz w:val="21"/>
                <w:szCs w:val="21"/>
              </w:rPr>
              <w:t>必填项不能为空</w:t>
            </w:r>
          </w:p>
        </w:tc>
      </w:tr>
      <w:tr w:rsidR="00646959" w:rsidRPr="001B33F4" w14:paraId="04C92C83" w14:textId="77777777">
        <w:trPr>
          <w:jc w:val="center"/>
        </w:trPr>
        <w:tc>
          <w:tcPr>
            <w:tcW w:w="675" w:type="dxa"/>
            <w:shd w:val="clear" w:color="auto" w:fill="auto"/>
            <w:vAlign w:val="center"/>
          </w:tcPr>
          <w:p w14:paraId="50F7F28A" w14:textId="77777777" w:rsidR="00646959" w:rsidRPr="001B33F4" w:rsidRDefault="00415D8E">
            <w:pPr>
              <w:widowControl w:val="0"/>
              <w:jc w:val="center"/>
              <w:rPr>
                <w:sz w:val="21"/>
                <w:szCs w:val="21"/>
              </w:rPr>
            </w:pPr>
            <w:r w:rsidRPr="001B33F4">
              <w:rPr>
                <w:sz w:val="21"/>
                <w:szCs w:val="21"/>
              </w:rPr>
              <w:t>4</w:t>
            </w:r>
          </w:p>
        </w:tc>
        <w:tc>
          <w:tcPr>
            <w:tcW w:w="3039" w:type="dxa"/>
            <w:shd w:val="clear" w:color="auto" w:fill="auto"/>
            <w:vAlign w:val="center"/>
          </w:tcPr>
          <w:p w14:paraId="532071AC" w14:textId="77777777" w:rsidR="00646959" w:rsidRPr="001B33F4" w:rsidRDefault="00415D8E">
            <w:pPr>
              <w:widowControl w:val="0"/>
              <w:jc w:val="center"/>
              <w:rPr>
                <w:sz w:val="21"/>
                <w:szCs w:val="21"/>
              </w:rPr>
            </w:pPr>
            <w:r w:rsidRPr="001B33F4">
              <w:rPr>
                <w:sz w:val="21"/>
                <w:szCs w:val="21"/>
              </w:rPr>
              <w:t>输入薪资不是数字，输入其他字符</w:t>
            </w:r>
          </w:p>
        </w:tc>
        <w:tc>
          <w:tcPr>
            <w:tcW w:w="1639" w:type="dxa"/>
            <w:shd w:val="clear" w:color="auto" w:fill="auto"/>
            <w:vAlign w:val="center"/>
          </w:tcPr>
          <w:p w14:paraId="1EB5AFA6" w14:textId="77777777" w:rsidR="00646959" w:rsidRPr="001B33F4" w:rsidRDefault="00415D8E">
            <w:pPr>
              <w:widowControl w:val="0"/>
              <w:jc w:val="center"/>
              <w:rPr>
                <w:sz w:val="21"/>
                <w:szCs w:val="21"/>
              </w:rPr>
            </w:pPr>
            <w:r w:rsidRPr="001B33F4">
              <w:rPr>
                <w:sz w:val="21"/>
                <w:szCs w:val="21"/>
              </w:rPr>
              <w:t>点击保存</w:t>
            </w:r>
          </w:p>
        </w:tc>
        <w:tc>
          <w:tcPr>
            <w:tcW w:w="1134" w:type="dxa"/>
            <w:shd w:val="clear" w:color="auto" w:fill="auto"/>
            <w:vAlign w:val="center"/>
          </w:tcPr>
          <w:p w14:paraId="3B2036D1" w14:textId="77777777" w:rsidR="00646959" w:rsidRPr="001B33F4" w:rsidRDefault="00415D8E">
            <w:pPr>
              <w:widowControl w:val="0"/>
              <w:jc w:val="center"/>
              <w:rPr>
                <w:sz w:val="21"/>
                <w:szCs w:val="21"/>
              </w:rPr>
            </w:pPr>
            <w:r w:rsidRPr="001B33F4">
              <w:rPr>
                <w:sz w:val="21"/>
                <w:szCs w:val="21"/>
              </w:rPr>
              <w:t>Pass</w:t>
            </w:r>
          </w:p>
        </w:tc>
        <w:tc>
          <w:tcPr>
            <w:tcW w:w="2799" w:type="dxa"/>
            <w:shd w:val="clear" w:color="auto" w:fill="auto"/>
            <w:vAlign w:val="center"/>
          </w:tcPr>
          <w:p w14:paraId="5DE3BCA7" w14:textId="77777777" w:rsidR="00646959" w:rsidRPr="001B33F4" w:rsidRDefault="00415D8E">
            <w:pPr>
              <w:widowControl w:val="0"/>
              <w:jc w:val="center"/>
              <w:rPr>
                <w:sz w:val="21"/>
                <w:szCs w:val="21"/>
              </w:rPr>
            </w:pPr>
            <w:r w:rsidRPr="001B33F4">
              <w:rPr>
                <w:sz w:val="21"/>
                <w:szCs w:val="21"/>
              </w:rPr>
              <w:t>必填项不能为空</w:t>
            </w:r>
          </w:p>
        </w:tc>
      </w:tr>
      <w:tr w:rsidR="00646959" w:rsidRPr="001B33F4" w14:paraId="4F2C0117" w14:textId="77777777">
        <w:trPr>
          <w:jc w:val="center"/>
        </w:trPr>
        <w:tc>
          <w:tcPr>
            <w:tcW w:w="675" w:type="dxa"/>
            <w:shd w:val="clear" w:color="auto" w:fill="auto"/>
            <w:vAlign w:val="center"/>
          </w:tcPr>
          <w:p w14:paraId="34BD48E6" w14:textId="77777777" w:rsidR="00646959" w:rsidRPr="001B33F4" w:rsidRDefault="00415D8E">
            <w:pPr>
              <w:widowControl w:val="0"/>
              <w:jc w:val="center"/>
              <w:rPr>
                <w:sz w:val="21"/>
                <w:szCs w:val="21"/>
              </w:rPr>
            </w:pPr>
            <w:r w:rsidRPr="001B33F4">
              <w:rPr>
                <w:sz w:val="21"/>
                <w:szCs w:val="21"/>
              </w:rPr>
              <w:t>5</w:t>
            </w:r>
          </w:p>
        </w:tc>
        <w:tc>
          <w:tcPr>
            <w:tcW w:w="3039" w:type="dxa"/>
            <w:shd w:val="clear" w:color="auto" w:fill="auto"/>
            <w:vAlign w:val="center"/>
          </w:tcPr>
          <w:p w14:paraId="5CA278F1" w14:textId="77777777" w:rsidR="00646959" w:rsidRPr="001B33F4" w:rsidRDefault="00415D8E">
            <w:pPr>
              <w:widowControl w:val="0"/>
              <w:jc w:val="center"/>
              <w:rPr>
                <w:sz w:val="21"/>
                <w:szCs w:val="21"/>
              </w:rPr>
            </w:pPr>
            <w:r w:rsidRPr="001B33F4">
              <w:rPr>
                <w:sz w:val="21"/>
                <w:szCs w:val="21"/>
              </w:rPr>
              <w:t>不输入工作地址</w:t>
            </w:r>
          </w:p>
        </w:tc>
        <w:tc>
          <w:tcPr>
            <w:tcW w:w="1639" w:type="dxa"/>
            <w:shd w:val="clear" w:color="auto" w:fill="auto"/>
            <w:vAlign w:val="center"/>
          </w:tcPr>
          <w:p w14:paraId="6006AA23" w14:textId="77777777" w:rsidR="00646959" w:rsidRPr="001B33F4" w:rsidRDefault="00415D8E">
            <w:pPr>
              <w:widowControl w:val="0"/>
              <w:jc w:val="center"/>
              <w:rPr>
                <w:sz w:val="21"/>
                <w:szCs w:val="21"/>
              </w:rPr>
            </w:pPr>
            <w:r w:rsidRPr="001B33F4">
              <w:rPr>
                <w:sz w:val="21"/>
                <w:szCs w:val="21"/>
              </w:rPr>
              <w:t>点击保存</w:t>
            </w:r>
          </w:p>
        </w:tc>
        <w:tc>
          <w:tcPr>
            <w:tcW w:w="1134" w:type="dxa"/>
            <w:shd w:val="clear" w:color="auto" w:fill="auto"/>
            <w:vAlign w:val="center"/>
          </w:tcPr>
          <w:p w14:paraId="7AB9F2D4" w14:textId="77777777" w:rsidR="00646959" w:rsidRPr="001B33F4" w:rsidRDefault="00415D8E">
            <w:pPr>
              <w:widowControl w:val="0"/>
              <w:jc w:val="center"/>
              <w:rPr>
                <w:sz w:val="21"/>
                <w:szCs w:val="21"/>
              </w:rPr>
            </w:pPr>
            <w:r w:rsidRPr="001B33F4">
              <w:rPr>
                <w:sz w:val="21"/>
                <w:szCs w:val="21"/>
              </w:rPr>
              <w:t>Pass</w:t>
            </w:r>
          </w:p>
        </w:tc>
        <w:tc>
          <w:tcPr>
            <w:tcW w:w="2799" w:type="dxa"/>
            <w:shd w:val="clear" w:color="auto" w:fill="auto"/>
            <w:vAlign w:val="center"/>
          </w:tcPr>
          <w:p w14:paraId="4AA5A15B" w14:textId="77777777" w:rsidR="00646959" w:rsidRPr="001B33F4" w:rsidRDefault="00415D8E">
            <w:pPr>
              <w:widowControl w:val="0"/>
              <w:jc w:val="center"/>
              <w:rPr>
                <w:sz w:val="21"/>
                <w:szCs w:val="21"/>
              </w:rPr>
            </w:pPr>
            <w:r w:rsidRPr="001B33F4">
              <w:rPr>
                <w:sz w:val="21"/>
                <w:szCs w:val="21"/>
              </w:rPr>
              <w:t>必填项不能为空</w:t>
            </w:r>
          </w:p>
        </w:tc>
      </w:tr>
      <w:tr w:rsidR="00646959" w:rsidRPr="001B33F4" w14:paraId="666F5E88" w14:textId="77777777">
        <w:trPr>
          <w:jc w:val="center"/>
        </w:trPr>
        <w:tc>
          <w:tcPr>
            <w:tcW w:w="675" w:type="dxa"/>
            <w:shd w:val="clear" w:color="auto" w:fill="auto"/>
            <w:vAlign w:val="center"/>
          </w:tcPr>
          <w:p w14:paraId="6632B1CF" w14:textId="77777777" w:rsidR="00646959" w:rsidRPr="001B33F4" w:rsidRDefault="00415D8E">
            <w:pPr>
              <w:widowControl w:val="0"/>
              <w:jc w:val="center"/>
              <w:rPr>
                <w:sz w:val="21"/>
                <w:szCs w:val="21"/>
              </w:rPr>
            </w:pPr>
            <w:r w:rsidRPr="001B33F4">
              <w:rPr>
                <w:sz w:val="21"/>
                <w:szCs w:val="21"/>
              </w:rPr>
              <w:t>6</w:t>
            </w:r>
          </w:p>
        </w:tc>
        <w:tc>
          <w:tcPr>
            <w:tcW w:w="3039" w:type="dxa"/>
            <w:shd w:val="clear" w:color="auto" w:fill="auto"/>
            <w:vAlign w:val="center"/>
          </w:tcPr>
          <w:p w14:paraId="41DC45F7" w14:textId="77777777" w:rsidR="00646959" w:rsidRPr="001B33F4" w:rsidRDefault="00415D8E">
            <w:pPr>
              <w:widowControl w:val="0"/>
              <w:jc w:val="center"/>
              <w:rPr>
                <w:sz w:val="21"/>
                <w:szCs w:val="21"/>
              </w:rPr>
            </w:pPr>
            <w:r w:rsidRPr="001B33F4">
              <w:rPr>
                <w:sz w:val="21"/>
                <w:szCs w:val="21"/>
              </w:rPr>
              <w:t>不选择学历要求</w:t>
            </w:r>
          </w:p>
        </w:tc>
        <w:tc>
          <w:tcPr>
            <w:tcW w:w="1639" w:type="dxa"/>
            <w:shd w:val="clear" w:color="auto" w:fill="auto"/>
            <w:vAlign w:val="center"/>
          </w:tcPr>
          <w:p w14:paraId="3A74E08F" w14:textId="77777777" w:rsidR="00646959" w:rsidRPr="001B33F4" w:rsidRDefault="00415D8E">
            <w:pPr>
              <w:widowControl w:val="0"/>
              <w:jc w:val="center"/>
              <w:rPr>
                <w:sz w:val="21"/>
                <w:szCs w:val="21"/>
              </w:rPr>
            </w:pPr>
            <w:r w:rsidRPr="001B33F4">
              <w:rPr>
                <w:sz w:val="21"/>
                <w:szCs w:val="21"/>
              </w:rPr>
              <w:t>点击保存</w:t>
            </w:r>
          </w:p>
        </w:tc>
        <w:tc>
          <w:tcPr>
            <w:tcW w:w="1134" w:type="dxa"/>
            <w:shd w:val="clear" w:color="auto" w:fill="auto"/>
            <w:vAlign w:val="center"/>
          </w:tcPr>
          <w:p w14:paraId="30D7A0E5" w14:textId="77777777" w:rsidR="00646959" w:rsidRPr="001B33F4" w:rsidRDefault="00415D8E">
            <w:pPr>
              <w:widowControl w:val="0"/>
              <w:jc w:val="center"/>
              <w:rPr>
                <w:sz w:val="21"/>
                <w:szCs w:val="21"/>
              </w:rPr>
            </w:pPr>
            <w:r w:rsidRPr="001B33F4">
              <w:rPr>
                <w:sz w:val="21"/>
                <w:szCs w:val="21"/>
              </w:rPr>
              <w:t>Pass</w:t>
            </w:r>
          </w:p>
        </w:tc>
        <w:tc>
          <w:tcPr>
            <w:tcW w:w="2799" w:type="dxa"/>
            <w:shd w:val="clear" w:color="auto" w:fill="auto"/>
            <w:vAlign w:val="center"/>
          </w:tcPr>
          <w:p w14:paraId="5B444DF4" w14:textId="77777777" w:rsidR="00646959" w:rsidRPr="001B33F4" w:rsidRDefault="00415D8E">
            <w:pPr>
              <w:widowControl w:val="0"/>
              <w:jc w:val="center"/>
              <w:rPr>
                <w:sz w:val="21"/>
                <w:szCs w:val="21"/>
              </w:rPr>
            </w:pPr>
            <w:r w:rsidRPr="001B33F4">
              <w:rPr>
                <w:sz w:val="21"/>
                <w:szCs w:val="21"/>
              </w:rPr>
              <w:t>必填项不能为空</w:t>
            </w:r>
          </w:p>
        </w:tc>
      </w:tr>
      <w:tr w:rsidR="00646959" w:rsidRPr="001B33F4" w14:paraId="25152511" w14:textId="77777777">
        <w:trPr>
          <w:jc w:val="center"/>
        </w:trPr>
        <w:tc>
          <w:tcPr>
            <w:tcW w:w="675" w:type="dxa"/>
            <w:shd w:val="clear" w:color="auto" w:fill="auto"/>
            <w:vAlign w:val="center"/>
          </w:tcPr>
          <w:p w14:paraId="598A7FE4" w14:textId="77777777" w:rsidR="00646959" w:rsidRPr="001B33F4" w:rsidRDefault="00415D8E">
            <w:pPr>
              <w:widowControl w:val="0"/>
              <w:jc w:val="center"/>
              <w:rPr>
                <w:sz w:val="21"/>
                <w:szCs w:val="21"/>
              </w:rPr>
            </w:pPr>
            <w:r w:rsidRPr="001B33F4">
              <w:rPr>
                <w:sz w:val="21"/>
                <w:szCs w:val="21"/>
              </w:rPr>
              <w:t>7</w:t>
            </w:r>
          </w:p>
        </w:tc>
        <w:tc>
          <w:tcPr>
            <w:tcW w:w="3039" w:type="dxa"/>
            <w:shd w:val="clear" w:color="auto" w:fill="auto"/>
            <w:vAlign w:val="center"/>
          </w:tcPr>
          <w:p w14:paraId="31592AAA" w14:textId="77777777" w:rsidR="00646959" w:rsidRPr="001B33F4" w:rsidRDefault="00415D8E">
            <w:pPr>
              <w:widowControl w:val="0"/>
              <w:jc w:val="center"/>
              <w:rPr>
                <w:sz w:val="21"/>
                <w:szCs w:val="21"/>
              </w:rPr>
            </w:pPr>
            <w:r w:rsidRPr="001B33F4">
              <w:rPr>
                <w:sz w:val="21"/>
                <w:szCs w:val="21"/>
              </w:rPr>
              <w:t>不选择职位分类</w:t>
            </w:r>
          </w:p>
        </w:tc>
        <w:tc>
          <w:tcPr>
            <w:tcW w:w="1639" w:type="dxa"/>
            <w:shd w:val="clear" w:color="auto" w:fill="auto"/>
            <w:vAlign w:val="center"/>
          </w:tcPr>
          <w:p w14:paraId="44C6979F" w14:textId="77777777" w:rsidR="00646959" w:rsidRPr="001B33F4" w:rsidRDefault="00415D8E">
            <w:pPr>
              <w:widowControl w:val="0"/>
              <w:jc w:val="center"/>
              <w:rPr>
                <w:sz w:val="21"/>
                <w:szCs w:val="21"/>
              </w:rPr>
            </w:pPr>
            <w:r w:rsidRPr="001B33F4">
              <w:rPr>
                <w:sz w:val="21"/>
                <w:szCs w:val="21"/>
              </w:rPr>
              <w:t>点击保存</w:t>
            </w:r>
          </w:p>
        </w:tc>
        <w:tc>
          <w:tcPr>
            <w:tcW w:w="1134" w:type="dxa"/>
            <w:shd w:val="clear" w:color="auto" w:fill="auto"/>
            <w:vAlign w:val="center"/>
          </w:tcPr>
          <w:p w14:paraId="11B37CC4" w14:textId="77777777" w:rsidR="00646959" w:rsidRPr="001B33F4" w:rsidRDefault="00415D8E">
            <w:pPr>
              <w:widowControl w:val="0"/>
              <w:jc w:val="center"/>
              <w:rPr>
                <w:sz w:val="21"/>
                <w:szCs w:val="21"/>
              </w:rPr>
            </w:pPr>
            <w:r w:rsidRPr="001B33F4">
              <w:rPr>
                <w:sz w:val="21"/>
                <w:szCs w:val="21"/>
              </w:rPr>
              <w:t>Pass</w:t>
            </w:r>
          </w:p>
        </w:tc>
        <w:tc>
          <w:tcPr>
            <w:tcW w:w="2799" w:type="dxa"/>
            <w:shd w:val="clear" w:color="auto" w:fill="auto"/>
            <w:vAlign w:val="center"/>
          </w:tcPr>
          <w:p w14:paraId="2DC6220D" w14:textId="77777777" w:rsidR="00646959" w:rsidRPr="001B33F4" w:rsidRDefault="00415D8E">
            <w:pPr>
              <w:widowControl w:val="0"/>
              <w:jc w:val="center"/>
              <w:rPr>
                <w:sz w:val="21"/>
                <w:szCs w:val="21"/>
              </w:rPr>
            </w:pPr>
            <w:r w:rsidRPr="001B33F4">
              <w:rPr>
                <w:sz w:val="21"/>
                <w:szCs w:val="21"/>
              </w:rPr>
              <w:t>必填项不能为空</w:t>
            </w:r>
          </w:p>
        </w:tc>
      </w:tr>
      <w:tr w:rsidR="00646959" w:rsidRPr="001B33F4" w14:paraId="2569C95F" w14:textId="77777777">
        <w:trPr>
          <w:jc w:val="center"/>
        </w:trPr>
        <w:tc>
          <w:tcPr>
            <w:tcW w:w="675" w:type="dxa"/>
            <w:shd w:val="clear" w:color="auto" w:fill="auto"/>
            <w:vAlign w:val="center"/>
          </w:tcPr>
          <w:p w14:paraId="373BB692" w14:textId="77777777" w:rsidR="00646959" w:rsidRPr="001B33F4" w:rsidRDefault="00415D8E">
            <w:pPr>
              <w:widowControl w:val="0"/>
              <w:jc w:val="center"/>
              <w:rPr>
                <w:sz w:val="21"/>
                <w:szCs w:val="21"/>
              </w:rPr>
            </w:pPr>
            <w:r w:rsidRPr="001B33F4">
              <w:rPr>
                <w:sz w:val="21"/>
                <w:szCs w:val="21"/>
              </w:rPr>
              <w:t>8</w:t>
            </w:r>
          </w:p>
        </w:tc>
        <w:tc>
          <w:tcPr>
            <w:tcW w:w="3039" w:type="dxa"/>
            <w:shd w:val="clear" w:color="auto" w:fill="auto"/>
            <w:vAlign w:val="center"/>
          </w:tcPr>
          <w:p w14:paraId="08D7DE20" w14:textId="77777777" w:rsidR="00646959" w:rsidRPr="001B33F4" w:rsidRDefault="00415D8E">
            <w:pPr>
              <w:widowControl w:val="0"/>
              <w:jc w:val="center"/>
              <w:rPr>
                <w:sz w:val="21"/>
                <w:szCs w:val="21"/>
              </w:rPr>
            </w:pPr>
            <w:r w:rsidRPr="001B33F4">
              <w:rPr>
                <w:sz w:val="21"/>
                <w:szCs w:val="21"/>
              </w:rPr>
              <w:t>不输入负责人名称</w:t>
            </w:r>
          </w:p>
        </w:tc>
        <w:tc>
          <w:tcPr>
            <w:tcW w:w="1639" w:type="dxa"/>
            <w:shd w:val="clear" w:color="auto" w:fill="auto"/>
            <w:vAlign w:val="center"/>
          </w:tcPr>
          <w:p w14:paraId="5C71385B" w14:textId="77777777" w:rsidR="00646959" w:rsidRPr="001B33F4" w:rsidRDefault="00415D8E">
            <w:pPr>
              <w:widowControl w:val="0"/>
              <w:jc w:val="center"/>
              <w:rPr>
                <w:sz w:val="21"/>
                <w:szCs w:val="21"/>
              </w:rPr>
            </w:pPr>
            <w:r w:rsidRPr="001B33F4">
              <w:rPr>
                <w:sz w:val="21"/>
                <w:szCs w:val="21"/>
              </w:rPr>
              <w:t>点击保存</w:t>
            </w:r>
          </w:p>
        </w:tc>
        <w:tc>
          <w:tcPr>
            <w:tcW w:w="1134" w:type="dxa"/>
            <w:shd w:val="clear" w:color="auto" w:fill="auto"/>
            <w:vAlign w:val="center"/>
          </w:tcPr>
          <w:p w14:paraId="7E8BE6E0" w14:textId="77777777" w:rsidR="00646959" w:rsidRPr="001B33F4" w:rsidRDefault="00415D8E">
            <w:pPr>
              <w:widowControl w:val="0"/>
              <w:jc w:val="center"/>
              <w:rPr>
                <w:sz w:val="21"/>
                <w:szCs w:val="21"/>
              </w:rPr>
            </w:pPr>
            <w:r w:rsidRPr="001B33F4">
              <w:rPr>
                <w:sz w:val="21"/>
                <w:szCs w:val="21"/>
              </w:rPr>
              <w:t>Pass</w:t>
            </w:r>
          </w:p>
        </w:tc>
        <w:tc>
          <w:tcPr>
            <w:tcW w:w="2799" w:type="dxa"/>
            <w:shd w:val="clear" w:color="auto" w:fill="auto"/>
            <w:vAlign w:val="center"/>
          </w:tcPr>
          <w:p w14:paraId="58252E30" w14:textId="77777777" w:rsidR="00646959" w:rsidRPr="001B33F4" w:rsidRDefault="00415D8E">
            <w:pPr>
              <w:widowControl w:val="0"/>
              <w:jc w:val="center"/>
              <w:rPr>
                <w:sz w:val="21"/>
                <w:szCs w:val="21"/>
              </w:rPr>
            </w:pPr>
            <w:r w:rsidRPr="001B33F4">
              <w:rPr>
                <w:sz w:val="21"/>
                <w:szCs w:val="21"/>
              </w:rPr>
              <w:t>必填项不能为空</w:t>
            </w:r>
          </w:p>
        </w:tc>
      </w:tr>
      <w:tr w:rsidR="00646959" w:rsidRPr="001B33F4" w14:paraId="2AD4A903" w14:textId="77777777" w:rsidTr="00EB7EF5">
        <w:trPr>
          <w:jc w:val="center"/>
        </w:trPr>
        <w:tc>
          <w:tcPr>
            <w:tcW w:w="675" w:type="dxa"/>
            <w:tcBorders>
              <w:bottom w:val="nil"/>
            </w:tcBorders>
            <w:shd w:val="clear" w:color="auto" w:fill="auto"/>
            <w:vAlign w:val="center"/>
          </w:tcPr>
          <w:p w14:paraId="665F047F" w14:textId="77777777" w:rsidR="00646959" w:rsidRPr="001B33F4" w:rsidRDefault="00415D8E">
            <w:pPr>
              <w:widowControl w:val="0"/>
              <w:jc w:val="center"/>
              <w:rPr>
                <w:sz w:val="21"/>
                <w:szCs w:val="21"/>
              </w:rPr>
            </w:pPr>
            <w:r w:rsidRPr="001B33F4">
              <w:rPr>
                <w:sz w:val="21"/>
                <w:szCs w:val="21"/>
              </w:rPr>
              <w:t>9</w:t>
            </w:r>
          </w:p>
        </w:tc>
        <w:tc>
          <w:tcPr>
            <w:tcW w:w="3039" w:type="dxa"/>
            <w:tcBorders>
              <w:bottom w:val="nil"/>
            </w:tcBorders>
            <w:shd w:val="clear" w:color="auto" w:fill="auto"/>
            <w:vAlign w:val="center"/>
          </w:tcPr>
          <w:p w14:paraId="663C64CF" w14:textId="77777777" w:rsidR="00646959" w:rsidRPr="001B33F4" w:rsidRDefault="00415D8E">
            <w:pPr>
              <w:widowControl w:val="0"/>
              <w:jc w:val="center"/>
              <w:rPr>
                <w:sz w:val="21"/>
                <w:szCs w:val="21"/>
              </w:rPr>
            </w:pPr>
            <w:r w:rsidRPr="001B33F4">
              <w:rPr>
                <w:sz w:val="21"/>
                <w:szCs w:val="21"/>
              </w:rPr>
              <w:t>不输入手机号</w:t>
            </w:r>
          </w:p>
        </w:tc>
        <w:tc>
          <w:tcPr>
            <w:tcW w:w="1639" w:type="dxa"/>
            <w:tcBorders>
              <w:bottom w:val="nil"/>
            </w:tcBorders>
            <w:shd w:val="clear" w:color="auto" w:fill="auto"/>
            <w:vAlign w:val="center"/>
          </w:tcPr>
          <w:p w14:paraId="35F44FE3" w14:textId="77777777" w:rsidR="00646959" w:rsidRPr="001B33F4" w:rsidRDefault="00415D8E">
            <w:pPr>
              <w:widowControl w:val="0"/>
              <w:jc w:val="center"/>
              <w:rPr>
                <w:sz w:val="21"/>
                <w:szCs w:val="21"/>
              </w:rPr>
            </w:pPr>
            <w:r w:rsidRPr="001B33F4">
              <w:rPr>
                <w:sz w:val="21"/>
                <w:szCs w:val="21"/>
              </w:rPr>
              <w:t>点击保存</w:t>
            </w:r>
          </w:p>
        </w:tc>
        <w:tc>
          <w:tcPr>
            <w:tcW w:w="1134" w:type="dxa"/>
            <w:tcBorders>
              <w:bottom w:val="nil"/>
            </w:tcBorders>
            <w:shd w:val="clear" w:color="auto" w:fill="auto"/>
            <w:vAlign w:val="center"/>
          </w:tcPr>
          <w:p w14:paraId="78A98683" w14:textId="77777777" w:rsidR="00646959" w:rsidRPr="001B33F4" w:rsidRDefault="00415D8E">
            <w:pPr>
              <w:widowControl w:val="0"/>
              <w:jc w:val="center"/>
              <w:rPr>
                <w:sz w:val="21"/>
                <w:szCs w:val="21"/>
              </w:rPr>
            </w:pPr>
            <w:r w:rsidRPr="001B33F4">
              <w:rPr>
                <w:sz w:val="21"/>
                <w:szCs w:val="21"/>
              </w:rPr>
              <w:t>Pass</w:t>
            </w:r>
          </w:p>
        </w:tc>
        <w:tc>
          <w:tcPr>
            <w:tcW w:w="2799" w:type="dxa"/>
            <w:tcBorders>
              <w:bottom w:val="nil"/>
            </w:tcBorders>
            <w:shd w:val="clear" w:color="auto" w:fill="auto"/>
            <w:vAlign w:val="center"/>
          </w:tcPr>
          <w:p w14:paraId="1A9A41A2" w14:textId="77777777" w:rsidR="00646959" w:rsidRPr="001B33F4" w:rsidRDefault="00415D8E">
            <w:pPr>
              <w:widowControl w:val="0"/>
              <w:jc w:val="center"/>
              <w:rPr>
                <w:sz w:val="21"/>
                <w:szCs w:val="21"/>
              </w:rPr>
            </w:pPr>
            <w:r w:rsidRPr="001B33F4">
              <w:rPr>
                <w:sz w:val="21"/>
                <w:szCs w:val="21"/>
              </w:rPr>
              <w:t>必填项不能为空</w:t>
            </w:r>
          </w:p>
        </w:tc>
      </w:tr>
      <w:tr w:rsidR="00646959" w:rsidRPr="001B33F4" w14:paraId="1B5213C6" w14:textId="77777777" w:rsidTr="00EB7EF5">
        <w:trPr>
          <w:jc w:val="center"/>
        </w:trPr>
        <w:tc>
          <w:tcPr>
            <w:tcW w:w="675" w:type="dxa"/>
            <w:tcBorders>
              <w:top w:val="nil"/>
              <w:bottom w:val="single" w:sz="4" w:space="0" w:color="auto"/>
            </w:tcBorders>
            <w:shd w:val="clear" w:color="auto" w:fill="auto"/>
            <w:vAlign w:val="center"/>
          </w:tcPr>
          <w:p w14:paraId="3B64A4AB" w14:textId="77777777" w:rsidR="00646959" w:rsidRPr="001B33F4" w:rsidRDefault="00415D8E">
            <w:pPr>
              <w:widowControl w:val="0"/>
              <w:jc w:val="center"/>
              <w:rPr>
                <w:sz w:val="21"/>
                <w:szCs w:val="21"/>
              </w:rPr>
            </w:pPr>
            <w:r w:rsidRPr="001B33F4">
              <w:rPr>
                <w:sz w:val="21"/>
                <w:szCs w:val="21"/>
              </w:rPr>
              <w:t>10</w:t>
            </w:r>
          </w:p>
        </w:tc>
        <w:tc>
          <w:tcPr>
            <w:tcW w:w="3039" w:type="dxa"/>
            <w:tcBorders>
              <w:top w:val="nil"/>
              <w:bottom w:val="single" w:sz="4" w:space="0" w:color="auto"/>
            </w:tcBorders>
            <w:shd w:val="clear" w:color="auto" w:fill="auto"/>
            <w:vAlign w:val="center"/>
          </w:tcPr>
          <w:p w14:paraId="1F0E0007" w14:textId="77777777" w:rsidR="00646959" w:rsidRPr="001B33F4" w:rsidRDefault="00415D8E">
            <w:pPr>
              <w:widowControl w:val="0"/>
              <w:jc w:val="center"/>
              <w:rPr>
                <w:sz w:val="21"/>
                <w:szCs w:val="21"/>
              </w:rPr>
            </w:pPr>
            <w:r w:rsidRPr="001B33F4">
              <w:rPr>
                <w:sz w:val="21"/>
                <w:szCs w:val="21"/>
              </w:rPr>
              <w:t>输入的手机号格式不正确</w:t>
            </w:r>
          </w:p>
        </w:tc>
        <w:tc>
          <w:tcPr>
            <w:tcW w:w="1639" w:type="dxa"/>
            <w:tcBorders>
              <w:top w:val="nil"/>
              <w:bottom w:val="single" w:sz="4" w:space="0" w:color="auto"/>
            </w:tcBorders>
            <w:shd w:val="clear" w:color="auto" w:fill="auto"/>
            <w:vAlign w:val="center"/>
          </w:tcPr>
          <w:p w14:paraId="7723C017" w14:textId="77777777" w:rsidR="00646959" w:rsidRPr="001B33F4" w:rsidRDefault="00415D8E">
            <w:pPr>
              <w:widowControl w:val="0"/>
              <w:jc w:val="center"/>
              <w:rPr>
                <w:sz w:val="21"/>
                <w:szCs w:val="21"/>
              </w:rPr>
            </w:pPr>
            <w:r w:rsidRPr="001B33F4">
              <w:rPr>
                <w:sz w:val="21"/>
                <w:szCs w:val="21"/>
              </w:rPr>
              <w:t>点击保存</w:t>
            </w:r>
          </w:p>
        </w:tc>
        <w:tc>
          <w:tcPr>
            <w:tcW w:w="1134" w:type="dxa"/>
            <w:tcBorders>
              <w:top w:val="nil"/>
              <w:bottom w:val="single" w:sz="4" w:space="0" w:color="auto"/>
            </w:tcBorders>
            <w:shd w:val="clear" w:color="auto" w:fill="auto"/>
            <w:vAlign w:val="center"/>
          </w:tcPr>
          <w:p w14:paraId="318D315C" w14:textId="77777777" w:rsidR="00646959" w:rsidRPr="001B33F4" w:rsidRDefault="00415D8E">
            <w:pPr>
              <w:widowControl w:val="0"/>
              <w:jc w:val="center"/>
              <w:rPr>
                <w:sz w:val="21"/>
                <w:szCs w:val="21"/>
              </w:rPr>
            </w:pPr>
            <w:r w:rsidRPr="001B33F4">
              <w:rPr>
                <w:sz w:val="21"/>
                <w:szCs w:val="21"/>
              </w:rPr>
              <w:t>Pass</w:t>
            </w:r>
          </w:p>
        </w:tc>
        <w:tc>
          <w:tcPr>
            <w:tcW w:w="2799" w:type="dxa"/>
            <w:tcBorders>
              <w:top w:val="nil"/>
              <w:bottom w:val="single" w:sz="4" w:space="0" w:color="auto"/>
            </w:tcBorders>
            <w:shd w:val="clear" w:color="auto" w:fill="auto"/>
            <w:vAlign w:val="center"/>
          </w:tcPr>
          <w:p w14:paraId="10AB6BC5" w14:textId="77777777" w:rsidR="00646959" w:rsidRPr="001B33F4" w:rsidRDefault="00415D8E">
            <w:pPr>
              <w:widowControl w:val="0"/>
              <w:jc w:val="center"/>
              <w:rPr>
                <w:sz w:val="21"/>
                <w:szCs w:val="21"/>
              </w:rPr>
            </w:pPr>
            <w:r w:rsidRPr="001B33F4">
              <w:rPr>
                <w:sz w:val="21"/>
                <w:szCs w:val="21"/>
              </w:rPr>
              <w:t>请输入正确的手机号</w:t>
            </w:r>
          </w:p>
        </w:tc>
      </w:tr>
      <w:tr w:rsidR="00646959" w:rsidRPr="001B33F4" w14:paraId="52BEF268" w14:textId="77777777" w:rsidTr="00EB7EF5">
        <w:trPr>
          <w:jc w:val="center"/>
        </w:trPr>
        <w:tc>
          <w:tcPr>
            <w:tcW w:w="675" w:type="dxa"/>
            <w:tcBorders>
              <w:top w:val="single" w:sz="4" w:space="0" w:color="auto"/>
            </w:tcBorders>
            <w:shd w:val="clear" w:color="auto" w:fill="auto"/>
            <w:vAlign w:val="center"/>
          </w:tcPr>
          <w:p w14:paraId="36CD570A" w14:textId="77777777" w:rsidR="00646959" w:rsidRPr="001B33F4" w:rsidRDefault="00415D8E">
            <w:pPr>
              <w:widowControl w:val="0"/>
              <w:jc w:val="center"/>
              <w:rPr>
                <w:sz w:val="21"/>
                <w:szCs w:val="21"/>
              </w:rPr>
            </w:pPr>
            <w:r w:rsidRPr="001B33F4">
              <w:rPr>
                <w:sz w:val="21"/>
                <w:szCs w:val="21"/>
              </w:rPr>
              <w:t>11</w:t>
            </w:r>
          </w:p>
        </w:tc>
        <w:tc>
          <w:tcPr>
            <w:tcW w:w="3039" w:type="dxa"/>
            <w:tcBorders>
              <w:top w:val="single" w:sz="4" w:space="0" w:color="auto"/>
            </w:tcBorders>
            <w:shd w:val="clear" w:color="auto" w:fill="auto"/>
            <w:vAlign w:val="center"/>
          </w:tcPr>
          <w:p w14:paraId="7E90F8BD" w14:textId="77777777" w:rsidR="00646959" w:rsidRPr="001B33F4" w:rsidRDefault="00415D8E">
            <w:pPr>
              <w:widowControl w:val="0"/>
              <w:jc w:val="center"/>
              <w:rPr>
                <w:sz w:val="21"/>
                <w:szCs w:val="21"/>
              </w:rPr>
            </w:pPr>
            <w:r w:rsidRPr="001B33F4">
              <w:rPr>
                <w:sz w:val="21"/>
                <w:szCs w:val="21"/>
              </w:rPr>
              <w:t>不输入邮箱</w:t>
            </w:r>
          </w:p>
        </w:tc>
        <w:tc>
          <w:tcPr>
            <w:tcW w:w="1639" w:type="dxa"/>
            <w:tcBorders>
              <w:top w:val="single" w:sz="4" w:space="0" w:color="auto"/>
            </w:tcBorders>
            <w:shd w:val="clear" w:color="auto" w:fill="auto"/>
            <w:vAlign w:val="center"/>
          </w:tcPr>
          <w:p w14:paraId="1AA37043" w14:textId="77777777" w:rsidR="00646959" w:rsidRPr="001B33F4" w:rsidRDefault="00415D8E">
            <w:pPr>
              <w:widowControl w:val="0"/>
              <w:jc w:val="center"/>
              <w:rPr>
                <w:sz w:val="21"/>
                <w:szCs w:val="21"/>
              </w:rPr>
            </w:pPr>
            <w:r w:rsidRPr="001B33F4">
              <w:rPr>
                <w:sz w:val="21"/>
                <w:szCs w:val="21"/>
              </w:rPr>
              <w:t>点击保存</w:t>
            </w:r>
          </w:p>
        </w:tc>
        <w:tc>
          <w:tcPr>
            <w:tcW w:w="1134" w:type="dxa"/>
            <w:tcBorders>
              <w:top w:val="single" w:sz="4" w:space="0" w:color="auto"/>
            </w:tcBorders>
            <w:shd w:val="clear" w:color="auto" w:fill="auto"/>
            <w:vAlign w:val="center"/>
          </w:tcPr>
          <w:p w14:paraId="0B1668B9" w14:textId="77777777" w:rsidR="00646959" w:rsidRPr="001B33F4" w:rsidRDefault="00415D8E">
            <w:pPr>
              <w:widowControl w:val="0"/>
              <w:jc w:val="center"/>
              <w:rPr>
                <w:sz w:val="21"/>
                <w:szCs w:val="21"/>
              </w:rPr>
            </w:pPr>
            <w:r w:rsidRPr="001B33F4">
              <w:rPr>
                <w:sz w:val="21"/>
                <w:szCs w:val="21"/>
              </w:rPr>
              <w:t>Pass</w:t>
            </w:r>
          </w:p>
        </w:tc>
        <w:tc>
          <w:tcPr>
            <w:tcW w:w="2799" w:type="dxa"/>
            <w:tcBorders>
              <w:top w:val="single" w:sz="4" w:space="0" w:color="auto"/>
            </w:tcBorders>
            <w:shd w:val="clear" w:color="auto" w:fill="auto"/>
            <w:vAlign w:val="center"/>
          </w:tcPr>
          <w:p w14:paraId="75BC4564" w14:textId="77777777" w:rsidR="00646959" w:rsidRPr="001B33F4" w:rsidRDefault="00415D8E">
            <w:pPr>
              <w:widowControl w:val="0"/>
              <w:jc w:val="center"/>
              <w:rPr>
                <w:sz w:val="21"/>
                <w:szCs w:val="21"/>
              </w:rPr>
            </w:pPr>
            <w:r w:rsidRPr="001B33F4">
              <w:rPr>
                <w:sz w:val="21"/>
                <w:szCs w:val="21"/>
              </w:rPr>
              <w:t>必填项不能为空</w:t>
            </w:r>
          </w:p>
        </w:tc>
      </w:tr>
      <w:tr w:rsidR="00646959" w:rsidRPr="001B33F4" w14:paraId="5EA178F4" w14:textId="77777777">
        <w:trPr>
          <w:jc w:val="center"/>
        </w:trPr>
        <w:tc>
          <w:tcPr>
            <w:tcW w:w="675" w:type="dxa"/>
            <w:shd w:val="clear" w:color="auto" w:fill="auto"/>
            <w:vAlign w:val="center"/>
          </w:tcPr>
          <w:p w14:paraId="02665AF9" w14:textId="77777777" w:rsidR="00646959" w:rsidRPr="001B33F4" w:rsidRDefault="00415D8E">
            <w:pPr>
              <w:widowControl w:val="0"/>
              <w:jc w:val="center"/>
              <w:rPr>
                <w:sz w:val="21"/>
                <w:szCs w:val="21"/>
              </w:rPr>
            </w:pPr>
            <w:r w:rsidRPr="001B33F4">
              <w:rPr>
                <w:sz w:val="21"/>
                <w:szCs w:val="21"/>
              </w:rPr>
              <w:lastRenderedPageBreak/>
              <w:t>12</w:t>
            </w:r>
          </w:p>
        </w:tc>
        <w:tc>
          <w:tcPr>
            <w:tcW w:w="3039" w:type="dxa"/>
            <w:shd w:val="clear" w:color="auto" w:fill="auto"/>
            <w:vAlign w:val="center"/>
          </w:tcPr>
          <w:p w14:paraId="2BBCB81B" w14:textId="77777777" w:rsidR="00646959" w:rsidRPr="001B33F4" w:rsidRDefault="00415D8E">
            <w:pPr>
              <w:widowControl w:val="0"/>
              <w:jc w:val="center"/>
              <w:rPr>
                <w:sz w:val="21"/>
                <w:szCs w:val="21"/>
              </w:rPr>
            </w:pPr>
            <w:r w:rsidRPr="001B33F4">
              <w:rPr>
                <w:sz w:val="21"/>
                <w:szCs w:val="21"/>
              </w:rPr>
              <w:t>输入的邮箱格式不正确</w:t>
            </w:r>
          </w:p>
        </w:tc>
        <w:tc>
          <w:tcPr>
            <w:tcW w:w="1639" w:type="dxa"/>
            <w:shd w:val="clear" w:color="auto" w:fill="auto"/>
            <w:vAlign w:val="center"/>
          </w:tcPr>
          <w:p w14:paraId="01EFBFC1" w14:textId="77777777" w:rsidR="00646959" w:rsidRPr="001B33F4" w:rsidRDefault="00415D8E">
            <w:pPr>
              <w:widowControl w:val="0"/>
              <w:jc w:val="center"/>
              <w:rPr>
                <w:sz w:val="21"/>
                <w:szCs w:val="21"/>
              </w:rPr>
            </w:pPr>
            <w:r w:rsidRPr="001B33F4">
              <w:rPr>
                <w:sz w:val="21"/>
                <w:szCs w:val="21"/>
              </w:rPr>
              <w:t>点击保存</w:t>
            </w:r>
          </w:p>
        </w:tc>
        <w:tc>
          <w:tcPr>
            <w:tcW w:w="1134" w:type="dxa"/>
            <w:shd w:val="clear" w:color="auto" w:fill="auto"/>
            <w:vAlign w:val="center"/>
          </w:tcPr>
          <w:p w14:paraId="659BEE5B" w14:textId="77777777" w:rsidR="00646959" w:rsidRPr="001B33F4" w:rsidRDefault="00415D8E">
            <w:pPr>
              <w:widowControl w:val="0"/>
              <w:jc w:val="center"/>
              <w:rPr>
                <w:sz w:val="21"/>
                <w:szCs w:val="21"/>
              </w:rPr>
            </w:pPr>
            <w:r w:rsidRPr="001B33F4">
              <w:rPr>
                <w:sz w:val="21"/>
                <w:szCs w:val="21"/>
              </w:rPr>
              <w:t>Pass</w:t>
            </w:r>
          </w:p>
        </w:tc>
        <w:tc>
          <w:tcPr>
            <w:tcW w:w="2799" w:type="dxa"/>
            <w:shd w:val="clear" w:color="auto" w:fill="auto"/>
            <w:vAlign w:val="center"/>
          </w:tcPr>
          <w:p w14:paraId="2A140F73" w14:textId="77777777" w:rsidR="00646959" w:rsidRPr="001B33F4" w:rsidRDefault="00415D8E">
            <w:pPr>
              <w:widowControl w:val="0"/>
              <w:jc w:val="center"/>
              <w:rPr>
                <w:sz w:val="21"/>
                <w:szCs w:val="21"/>
              </w:rPr>
            </w:pPr>
            <w:r w:rsidRPr="001B33F4">
              <w:rPr>
                <w:sz w:val="21"/>
                <w:szCs w:val="21"/>
              </w:rPr>
              <w:t>请输入正确的邮箱</w:t>
            </w:r>
          </w:p>
        </w:tc>
      </w:tr>
      <w:tr w:rsidR="00646959" w:rsidRPr="001B33F4" w14:paraId="0EBEDF66" w14:textId="77777777">
        <w:trPr>
          <w:jc w:val="center"/>
        </w:trPr>
        <w:tc>
          <w:tcPr>
            <w:tcW w:w="675" w:type="dxa"/>
            <w:shd w:val="clear" w:color="auto" w:fill="auto"/>
            <w:vAlign w:val="center"/>
          </w:tcPr>
          <w:p w14:paraId="73AA2219" w14:textId="77777777" w:rsidR="00646959" w:rsidRPr="001B33F4" w:rsidRDefault="00415D8E">
            <w:pPr>
              <w:widowControl w:val="0"/>
              <w:jc w:val="center"/>
              <w:rPr>
                <w:sz w:val="21"/>
                <w:szCs w:val="21"/>
              </w:rPr>
            </w:pPr>
            <w:r w:rsidRPr="001B33F4">
              <w:rPr>
                <w:sz w:val="21"/>
                <w:szCs w:val="21"/>
              </w:rPr>
              <w:t>13</w:t>
            </w:r>
          </w:p>
        </w:tc>
        <w:tc>
          <w:tcPr>
            <w:tcW w:w="3039" w:type="dxa"/>
            <w:shd w:val="clear" w:color="auto" w:fill="auto"/>
            <w:vAlign w:val="center"/>
          </w:tcPr>
          <w:p w14:paraId="60EB03C7" w14:textId="77777777" w:rsidR="00646959" w:rsidRPr="001B33F4" w:rsidRDefault="00415D8E">
            <w:pPr>
              <w:widowControl w:val="0"/>
              <w:jc w:val="center"/>
              <w:rPr>
                <w:sz w:val="21"/>
                <w:szCs w:val="21"/>
              </w:rPr>
            </w:pPr>
            <w:r w:rsidRPr="001B33F4">
              <w:rPr>
                <w:sz w:val="21"/>
                <w:szCs w:val="21"/>
              </w:rPr>
              <w:t>输入正确的职位详情信息</w:t>
            </w:r>
          </w:p>
        </w:tc>
        <w:tc>
          <w:tcPr>
            <w:tcW w:w="1639" w:type="dxa"/>
            <w:shd w:val="clear" w:color="auto" w:fill="auto"/>
            <w:vAlign w:val="center"/>
          </w:tcPr>
          <w:p w14:paraId="32FCDC4F" w14:textId="77777777" w:rsidR="00646959" w:rsidRPr="001B33F4" w:rsidRDefault="00415D8E">
            <w:pPr>
              <w:widowControl w:val="0"/>
              <w:jc w:val="center"/>
              <w:rPr>
                <w:sz w:val="21"/>
                <w:szCs w:val="21"/>
              </w:rPr>
            </w:pPr>
            <w:r w:rsidRPr="001B33F4">
              <w:rPr>
                <w:sz w:val="21"/>
                <w:szCs w:val="21"/>
              </w:rPr>
              <w:t>点击保存</w:t>
            </w:r>
          </w:p>
        </w:tc>
        <w:tc>
          <w:tcPr>
            <w:tcW w:w="1134" w:type="dxa"/>
            <w:shd w:val="clear" w:color="auto" w:fill="auto"/>
            <w:vAlign w:val="center"/>
          </w:tcPr>
          <w:p w14:paraId="299C9592" w14:textId="77777777" w:rsidR="00646959" w:rsidRPr="001B33F4" w:rsidRDefault="00415D8E">
            <w:pPr>
              <w:widowControl w:val="0"/>
              <w:jc w:val="center"/>
              <w:rPr>
                <w:sz w:val="21"/>
                <w:szCs w:val="21"/>
              </w:rPr>
            </w:pPr>
            <w:r w:rsidRPr="001B33F4">
              <w:rPr>
                <w:sz w:val="21"/>
                <w:szCs w:val="21"/>
              </w:rPr>
              <w:t>Pass</w:t>
            </w:r>
          </w:p>
        </w:tc>
        <w:tc>
          <w:tcPr>
            <w:tcW w:w="2799" w:type="dxa"/>
            <w:shd w:val="clear" w:color="auto" w:fill="auto"/>
            <w:vAlign w:val="center"/>
          </w:tcPr>
          <w:p w14:paraId="7722D7D4" w14:textId="77777777" w:rsidR="00646959" w:rsidRPr="001B33F4" w:rsidRDefault="00415D8E">
            <w:pPr>
              <w:widowControl w:val="0"/>
              <w:jc w:val="center"/>
              <w:rPr>
                <w:sz w:val="21"/>
                <w:szCs w:val="21"/>
              </w:rPr>
            </w:pPr>
            <w:r w:rsidRPr="001B33F4">
              <w:rPr>
                <w:sz w:val="21"/>
                <w:szCs w:val="21"/>
              </w:rPr>
              <w:t>满足条件，顺利发布职位</w:t>
            </w:r>
          </w:p>
        </w:tc>
      </w:tr>
    </w:tbl>
    <w:p w14:paraId="4B8CF770" w14:textId="77777777" w:rsidR="00646959" w:rsidRPr="001B33F4" w:rsidRDefault="00646959"/>
    <w:p w14:paraId="79FD640B" w14:textId="088085A5" w:rsidR="00646959" w:rsidRPr="001B33F4" w:rsidRDefault="00C6762D">
      <w:pPr>
        <w:pStyle w:val="3"/>
        <w:spacing w:before="120"/>
        <w:jc w:val="left"/>
        <w:rPr>
          <w:rFonts w:ascii="Times New Roman"/>
        </w:rPr>
      </w:pPr>
      <w:bookmarkStart w:id="61" w:name="_Toc42621197"/>
      <w:r w:rsidRPr="001B33F4">
        <w:rPr>
          <w:rFonts w:ascii="Times New Roman"/>
        </w:rPr>
        <w:t>7</w:t>
      </w:r>
      <w:r w:rsidR="00415D8E" w:rsidRPr="001B33F4">
        <w:rPr>
          <w:rFonts w:ascii="Times New Roman"/>
        </w:rPr>
        <w:t>.4.2</w:t>
      </w:r>
      <w:r w:rsidR="008C175B" w:rsidRPr="001B33F4">
        <w:rPr>
          <w:rFonts w:ascii="Times New Roman"/>
        </w:rPr>
        <w:t xml:space="preserve">  </w:t>
      </w:r>
      <w:r w:rsidR="00415D8E" w:rsidRPr="001B33F4">
        <w:rPr>
          <w:rFonts w:ascii="Times New Roman"/>
        </w:rPr>
        <w:t>发送</w:t>
      </w:r>
      <w:r w:rsidR="00415D8E" w:rsidRPr="001B33F4">
        <w:rPr>
          <w:rFonts w:ascii="Times New Roman"/>
        </w:rPr>
        <w:t>offer</w:t>
      </w:r>
      <w:r w:rsidR="00415D8E" w:rsidRPr="001B33F4">
        <w:rPr>
          <w:rFonts w:ascii="Times New Roman"/>
        </w:rPr>
        <w:t>模块测试</w:t>
      </w:r>
      <w:bookmarkEnd w:id="61"/>
    </w:p>
    <w:p w14:paraId="08F3EA78" w14:textId="77777777" w:rsidR="00646959" w:rsidRPr="001B33F4" w:rsidRDefault="00415D8E">
      <w:pPr>
        <w:ind w:firstLineChars="200" w:firstLine="480"/>
      </w:pPr>
      <w:r w:rsidRPr="001B33F4">
        <w:t>成功运行程序后，先用学生账号登录，按前期考虑到的多种情况处理职位恢复，预期输出结果图表</w:t>
      </w:r>
      <w:r w:rsidRPr="001B33F4">
        <w:t>6.2</w:t>
      </w:r>
      <w:r w:rsidRPr="001B33F4">
        <w:t>所示。</w:t>
      </w:r>
    </w:p>
    <w:p w14:paraId="1076A370" w14:textId="77777777" w:rsidR="00646959" w:rsidRPr="001B33F4" w:rsidRDefault="00646959">
      <w:pPr>
        <w:ind w:firstLineChars="200" w:firstLine="480"/>
      </w:pPr>
    </w:p>
    <w:p w14:paraId="3268A8C0" w14:textId="6A44708B" w:rsidR="00646959" w:rsidRPr="001B33F4" w:rsidRDefault="00415D8E">
      <w:pPr>
        <w:jc w:val="center"/>
      </w:pPr>
      <w:r w:rsidRPr="001B33F4">
        <w:rPr>
          <w:sz w:val="21"/>
          <w:szCs w:val="21"/>
        </w:rPr>
        <w:t>表</w:t>
      </w:r>
      <w:r w:rsidR="00E4148E" w:rsidRPr="001B33F4">
        <w:rPr>
          <w:sz w:val="21"/>
          <w:szCs w:val="21"/>
        </w:rPr>
        <w:t>7</w:t>
      </w:r>
      <w:r w:rsidRPr="001B33F4">
        <w:rPr>
          <w:sz w:val="21"/>
          <w:szCs w:val="21"/>
        </w:rPr>
        <w:t>.2</w:t>
      </w:r>
      <w:r w:rsidRPr="001B33F4">
        <w:rPr>
          <w:sz w:val="21"/>
          <w:szCs w:val="21"/>
        </w:rPr>
        <w:t>发送</w:t>
      </w:r>
      <w:r w:rsidRPr="001B33F4">
        <w:rPr>
          <w:sz w:val="21"/>
          <w:szCs w:val="21"/>
        </w:rPr>
        <w:t>offer</w:t>
      </w:r>
      <w:r w:rsidRPr="001B33F4">
        <w:rPr>
          <w:sz w:val="21"/>
          <w:szCs w:val="21"/>
        </w:rPr>
        <w:t>测试用例</w:t>
      </w:r>
    </w:p>
    <w:tbl>
      <w:tblPr>
        <w:tblW w:w="9286" w:type="dxa"/>
        <w:tblBorders>
          <w:top w:val="single" w:sz="4" w:space="0" w:color="auto"/>
          <w:bottom w:val="single" w:sz="4" w:space="0" w:color="auto"/>
        </w:tblBorders>
        <w:tblLook w:val="04A0" w:firstRow="1" w:lastRow="0" w:firstColumn="1" w:lastColumn="0" w:noHBand="0" w:noVBand="1"/>
      </w:tblPr>
      <w:tblGrid>
        <w:gridCol w:w="675"/>
        <w:gridCol w:w="3039"/>
        <w:gridCol w:w="1214"/>
        <w:gridCol w:w="850"/>
        <w:gridCol w:w="3508"/>
      </w:tblGrid>
      <w:tr w:rsidR="00646959" w:rsidRPr="001B33F4" w14:paraId="775FFF62" w14:textId="77777777" w:rsidTr="00EB7EF5">
        <w:trPr>
          <w:tblHeader/>
        </w:trPr>
        <w:tc>
          <w:tcPr>
            <w:tcW w:w="3714" w:type="dxa"/>
            <w:gridSpan w:val="2"/>
            <w:tcBorders>
              <w:bottom w:val="nil"/>
            </w:tcBorders>
            <w:shd w:val="clear" w:color="auto" w:fill="auto"/>
            <w:vAlign w:val="center"/>
          </w:tcPr>
          <w:p w14:paraId="741E95E7" w14:textId="77777777" w:rsidR="00646959" w:rsidRPr="001B33F4" w:rsidRDefault="00415D8E">
            <w:pPr>
              <w:widowControl w:val="0"/>
              <w:jc w:val="center"/>
              <w:rPr>
                <w:sz w:val="21"/>
                <w:szCs w:val="21"/>
              </w:rPr>
            </w:pPr>
            <w:r w:rsidRPr="001B33F4">
              <w:rPr>
                <w:sz w:val="21"/>
                <w:szCs w:val="21"/>
              </w:rPr>
              <w:t>Date:2020/5/20</w:t>
            </w:r>
          </w:p>
        </w:tc>
        <w:tc>
          <w:tcPr>
            <w:tcW w:w="5572" w:type="dxa"/>
            <w:gridSpan w:val="3"/>
            <w:tcBorders>
              <w:bottom w:val="nil"/>
            </w:tcBorders>
            <w:shd w:val="clear" w:color="auto" w:fill="auto"/>
            <w:vAlign w:val="center"/>
          </w:tcPr>
          <w:p w14:paraId="5469BC0C" w14:textId="77777777" w:rsidR="00646959" w:rsidRPr="001B33F4" w:rsidRDefault="00415D8E">
            <w:pPr>
              <w:widowControl w:val="0"/>
              <w:jc w:val="center"/>
              <w:rPr>
                <w:sz w:val="21"/>
                <w:szCs w:val="21"/>
              </w:rPr>
            </w:pPr>
            <w:r w:rsidRPr="001B33F4">
              <w:rPr>
                <w:sz w:val="21"/>
                <w:szCs w:val="21"/>
              </w:rPr>
              <w:t>Tester:</w:t>
            </w:r>
            <w:r w:rsidRPr="001B33F4">
              <w:rPr>
                <w:sz w:val="21"/>
                <w:szCs w:val="21"/>
              </w:rPr>
              <w:t>张青</w:t>
            </w:r>
          </w:p>
        </w:tc>
      </w:tr>
      <w:tr w:rsidR="00646959" w:rsidRPr="001B33F4" w14:paraId="6CFFE925" w14:textId="77777777" w:rsidTr="00EB7EF5">
        <w:trPr>
          <w:tblHeader/>
        </w:trPr>
        <w:tc>
          <w:tcPr>
            <w:tcW w:w="675" w:type="dxa"/>
            <w:tcBorders>
              <w:top w:val="nil"/>
              <w:bottom w:val="single" w:sz="4" w:space="0" w:color="auto"/>
            </w:tcBorders>
            <w:shd w:val="clear" w:color="auto" w:fill="auto"/>
            <w:vAlign w:val="center"/>
          </w:tcPr>
          <w:p w14:paraId="38D54970" w14:textId="77777777" w:rsidR="00646959" w:rsidRPr="001B33F4" w:rsidRDefault="00415D8E">
            <w:pPr>
              <w:widowControl w:val="0"/>
              <w:jc w:val="center"/>
              <w:rPr>
                <w:sz w:val="21"/>
                <w:szCs w:val="21"/>
              </w:rPr>
            </w:pPr>
            <w:r w:rsidRPr="001B33F4">
              <w:rPr>
                <w:sz w:val="21"/>
                <w:szCs w:val="21"/>
              </w:rPr>
              <w:t>No</w:t>
            </w:r>
          </w:p>
        </w:tc>
        <w:tc>
          <w:tcPr>
            <w:tcW w:w="3039" w:type="dxa"/>
            <w:tcBorders>
              <w:top w:val="nil"/>
              <w:bottom w:val="single" w:sz="4" w:space="0" w:color="auto"/>
            </w:tcBorders>
            <w:shd w:val="clear" w:color="auto" w:fill="auto"/>
            <w:vAlign w:val="center"/>
          </w:tcPr>
          <w:p w14:paraId="696F2AD2" w14:textId="77777777" w:rsidR="00646959" w:rsidRPr="001B33F4" w:rsidRDefault="00415D8E">
            <w:pPr>
              <w:widowControl w:val="0"/>
              <w:jc w:val="center"/>
              <w:rPr>
                <w:sz w:val="21"/>
                <w:szCs w:val="21"/>
              </w:rPr>
            </w:pPr>
            <w:r w:rsidRPr="001B33F4">
              <w:rPr>
                <w:sz w:val="21"/>
                <w:szCs w:val="21"/>
              </w:rPr>
              <w:t>Condition</w:t>
            </w:r>
          </w:p>
        </w:tc>
        <w:tc>
          <w:tcPr>
            <w:tcW w:w="1214" w:type="dxa"/>
            <w:tcBorders>
              <w:top w:val="nil"/>
              <w:bottom w:val="single" w:sz="4" w:space="0" w:color="auto"/>
            </w:tcBorders>
            <w:shd w:val="clear" w:color="auto" w:fill="auto"/>
            <w:vAlign w:val="center"/>
          </w:tcPr>
          <w:p w14:paraId="68CAB206" w14:textId="77777777" w:rsidR="00646959" w:rsidRPr="001B33F4" w:rsidRDefault="00415D8E">
            <w:pPr>
              <w:widowControl w:val="0"/>
              <w:jc w:val="center"/>
              <w:rPr>
                <w:sz w:val="21"/>
                <w:szCs w:val="21"/>
              </w:rPr>
            </w:pPr>
            <w:r w:rsidRPr="001B33F4">
              <w:rPr>
                <w:sz w:val="21"/>
                <w:szCs w:val="21"/>
              </w:rPr>
              <w:t>Operation</w:t>
            </w:r>
          </w:p>
        </w:tc>
        <w:tc>
          <w:tcPr>
            <w:tcW w:w="850" w:type="dxa"/>
            <w:tcBorders>
              <w:top w:val="nil"/>
              <w:bottom w:val="single" w:sz="4" w:space="0" w:color="auto"/>
            </w:tcBorders>
            <w:shd w:val="clear" w:color="auto" w:fill="auto"/>
            <w:vAlign w:val="center"/>
          </w:tcPr>
          <w:p w14:paraId="431C740F" w14:textId="77777777" w:rsidR="00646959" w:rsidRPr="001B33F4" w:rsidRDefault="00415D8E">
            <w:pPr>
              <w:widowControl w:val="0"/>
              <w:jc w:val="center"/>
              <w:rPr>
                <w:sz w:val="21"/>
                <w:szCs w:val="21"/>
              </w:rPr>
            </w:pPr>
            <w:r w:rsidRPr="001B33F4">
              <w:rPr>
                <w:sz w:val="21"/>
                <w:szCs w:val="21"/>
              </w:rPr>
              <w:t>Result</w:t>
            </w:r>
          </w:p>
        </w:tc>
        <w:tc>
          <w:tcPr>
            <w:tcW w:w="3508" w:type="dxa"/>
            <w:tcBorders>
              <w:top w:val="nil"/>
              <w:bottom w:val="single" w:sz="4" w:space="0" w:color="auto"/>
            </w:tcBorders>
            <w:shd w:val="clear" w:color="auto" w:fill="auto"/>
            <w:vAlign w:val="center"/>
          </w:tcPr>
          <w:p w14:paraId="359D4229" w14:textId="77777777" w:rsidR="00646959" w:rsidRPr="001B33F4" w:rsidRDefault="00415D8E">
            <w:pPr>
              <w:widowControl w:val="0"/>
              <w:jc w:val="center"/>
              <w:rPr>
                <w:sz w:val="21"/>
                <w:szCs w:val="21"/>
              </w:rPr>
            </w:pPr>
            <w:r w:rsidRPr="001B33F4">
              <w:rPr>
                <w:sz w:val="21"/>
                <w:szCs w:val="21"/>
              </w:rPr>
              <w:t>Comment</w:t>
            </w:r>
          </w:p>
        </w:tc>
      </w:tr>
      <w:tr w:rsidR="00646959" w:rsidRPr="001B33F4" w14:paraId="60FCA137" w14:textId="77777777" w:rsidTr="00EB7EF5">
        <w:tc>
          <w:tcPr>
            <w:tcW w:w="675" w:type="dxa"/>
            <w:tcBorders>
              <w:top w:val="single" w:sz="4" w:space="0" w:color="auto"/>
            </w:tcBorders>
            <w:shd w:val="clear" w:color="auto" w:fill="auto"/>
            <w:vAlign w:val="center"/>
          </w:tcPr>
          <w:p w14:paraId="30A030DF" w14:textId="77777777" w:rsidR="00646959" w:rsidRPr="001B33F4" w:rsidRDefault="00415D8E">
            <w:pPr>
              <w:widowControl w:val="0"/>
              <w:jc w:val="center"/>
              <w:rPr>
                <w:sz w:val="21"/>
                <w:szCs w:val="21"/>
              </w:rPr>
            </w:pPr>
            <w:r w:rsidRPr="001B33F4">
              <w:rPr>
                <w:sz w:val="21"/>
                <w:szCs w:val="21"/>
              </w:rPr>
              <w:t>1</w:t>
            </w:r>
          </w:p>
        </w:tc>
        <w:tc>
          <w:tcPr>
            <w:tcW w:w="3039" w:type="dxa"/>
            <w:tcBorders>
              <w:top w:val="single" w:sz="4" w:space="0" w:color="auto"/>
            </w:tcBorders>
            <w:shd w:val="clear" w:color="auto" w:fill="auto"/>
            <w:vAlign w:val="center"/>
          </w:tcPr>
          <w:p w14:paraId="0C7F9B61" w14:textId="77777777" w:rsidR="00646959" w:rsidRPr="001B33F4" w:rsidRDefault="00415D8E">
            <w:pPr>
              <w:widowControl w:val="0"/>
              <w:jc w:val="center"/>
              <w:rPr>
                <w:sz w:val="21"/>
                <w:szCs w:val="21"/>
              </w:rPr>
            </w:pPr>
            <w:r w:rsidRPr="001B33F4">
              <w:rPr>
                <w:sz w:val="21"/>
                <w:szCs w:val="21"/>
              </w:rPr>
              <w:t>已经发送过</w:t>
            </w:r>
            <w:r w:rsidRPr="001B33F4">
              <w:rPr>
                <w:sz w:val="21"/>
                <w:szCs w:val="21"/>
              </w:rPr>
              <w:t>offer</w:t>
            </w:r>
            <w:r w:rsidRPr="001B33F4">
              <w:rPr>
                <w:sz w:val="21"/>
                <w:szCs w:val="21"/>
              </w:rPr>
              <w:t>，学生未处理</w:t>
            </w:r>
          </w:p>
        </w:tc>
        <w:tc>
          <w:tcPr>
            <w:tcW w:w="1214" w:type="dxa"/>
            <w:tcBorders>
              <w:top w:val="single" w:sz="4" w:space="0" w:color="auto"/>
            </w:tcBorders>
            <w:shd w:val="clear" w:color="auto" w:fill="auto"/>
            <w:vAlign w:val="center"/>
          </w:tcPr>
          <w:p w14:paraId="16788CD7" w14:textId="77777777" w:rsidR="00646959" w:rsidRPr="001B33F4" w:rsidRDefault="00415D8E">
            <w:pPr>
              <w:widowControl w:val="0"/>
              <w:jc w:val="center"/>
              <w:rPr>
                <w:sz w:val="21"/>
                <w:szCs w:val="21"/>
              </w:rPr>
            </w:pPr>
            <w:r w:rsidRPr="001B33F4">
              <w:rPr>
                <w:sz w:val="21"/>
                <w:szCs w:val="21"/>
              </w:rPr>
              <w:t>点击发送</w:t>
            </w:r>
            <w:r w:rsidRPr="001B33F4">
              <w:rPr>
                <w:sz w:val="21"/>
                <w:szCs w:val="21"/>
              </w:rPr>
              <w:t>offer</w:t>
            </w:r>
          </w:p>
        </w:tc>
        <w:tc>
          <w:tcPr>
            <w:tcW w:w="850" w:type="dxa"/>
            <w:tcBorders>
              <w:top w:val="single" w:sz="4" w:space="0" w:color="auto"/>
            </w:tcBorders>
            <w:shd w:val="clear" w:color="auto" w:fill="auto"/>
            <w:vAlign w:val="center"/>
          </w:tcPr>
          <w:p w14:paraId="29BFDB37" w14:textId="77777777" w:rsidR="00646959" w:rsidRPr="001B33F4" w:rsidRDefault="00415D8E">
            <w:pPr>
              <w:widowControl w:val="0"/>
              <w:jc w:val="center"/>
              <w:rPr>
                <w:sz w:val="21"/>
                <w:szCs w:val="21"/>
              </w:rPr>
            </w:pPr>
            <w:r w:rsidRPr="001B33F4">
              <w:rPr>
                <w:sz w:val="21"/>
                <w:szCs w:val="21"/>
              </w:rPr>
              <w:t>Pass</w:t>
            </w:r>
          </w:p>
        </w:tc>
        <w:tc>
          <w:tcPr>
            <w:tcW w:w="3508" w:type="dxa"/>
            <w:tcBorders>
              <w:top w:val="single" w:sz="4" w:space="0" w:color="auto"/>
            </w:tcBorders>
            <w:shd w:val="clear" w:color="auto" w:fill="auto"/>
            <w:vAlign w:val="center"/>
          </w:tcPr>
          <w:p w14:paraId="40498EEB" w14:textId="50409D56" w:rsidR="00646959" w:rsidRPr="001B33F4" w:rsidRDefault="00415D8E">
            <w:pPr>
              <w:widowControl w:val="0"/>
              <w:jc w:val="center"/>
              <w:rPr>
                <w:sz w:val="21"/>
                <w:szCs w:val="21"/>
              </w:rPr>
            </w:pPr>
            <w:r w:rsidRPr="001B33F4">
              <w:rPr>
                <w:sz w:val="21"/>
                <w:szCs w:val="21"/>
              </w:rPr>
              <w:t>您已经发送过</w:t>
            </w:r>
            <w:r w:rsidRPr="001B33F4">
              <w:rPr>
                <w:sz w:val="21"/>
                <w:szCs w:val="21"/>
              </w:rPr>
              <w:t>offer</w:t>
            </w:r>
            <w:r w:rsidRPr="001B33F4">
              <w:rPr>
                <w:sz w:val="21"/>
                <w:szCs w:val="21"/>
              </w:rPr>
              <w:t>等待该学生处理，不能重复发送</w:t>
            </w:r>
            <w:r w:rsidRPr="001B33F4">
              <w:rPr>
                <w:sz w:val="21"/>
                <w:szCs w:val="21"/>
              </w:rPr>
              <w:t>offer</w:t>
            </w:r>
          </w:p>
        </w:tc>
      </w:tr>
      <w:tr w:rsidR="00646959" w:rsidRPr="001B33F4" w14:paraId="5CF0101B" w14:textId="77777777">
        <w:tc>
          <w:tcPr>
            <w:tcW w:w="675" w:type="dxa"/>
            <w:shd w:val="clear" w:color="auto" w:fill="auto"/>
            <w:vAlign w:val="center"/>
          </w:tcPr>
          <w:p w14:paraId="56C19EA2" w14:textId="77777777" w:rsidR="00646959" w:rsidRPr="001B33F4" w:rsidRDefault="00415D8E">
            <w:pPr>
              <w:widowControl w:val="0"/>
              <w:jc w:val="center"/>
              <w:rPr>
                <w:sz w:val="21"/>
                <w:szCs w:val="21"/>
              </w:rPr>
            </w:pPr>
            <w:r w:rsidRPr="001B33F4">
              <w:rPr>
                <w:sz w:val="21"/>
                <w:szCs w:val="21"/>
              </w:rPr>
              <w:t>2</w:t>
            </w:r>
          </w:p>
        </w:tc>
        <w:tc>
          <w:tcPr>
            <w:tcW w:w="3039" w:type="dxa"/>
            <w:shd w:val="clear" w:color="auto" w:fill="auto"/>
            <w:vAlign w:val="center"/>
          </w:tcPr>
          <w:p w14:paraId="5CEF9D05" w14:textId="77777777" w:rsidR="00646959" w:rsidRPr="001B33F4" w:rsidRDefault="00415D8E">
            <w:pPr>
              <w:widowControl w:val="0"/>
              <w:jc w:val="center"/>
              <w:rPr>
                <w:sz w:val="21"/>
                <w:szCs w:val="21"/>
              </w:rPr>
            </w:pPr>
            <w:r w:rsidRPr="001B33F4">
              <w:rPr>
                <w:sz w:val="21"/>
                <w:szCs w:val="21"/>
              </w:rPr>
              <w:t>学生已拒绝</w:t>
            </w:r>
            <w:r w:rsidRPr="001B33F4">
              <w:rPr>
                <w:sz w:val="21"/>
                <w:szCs w:val="21"/>
              </w:rPr>
              <w:t>offer</w:t>
            </w:r>
          </w:p>
        </w:tc>
        <w:tc>
          <w:tcPr>
            <w:tcW w:w="1214" w:type="dxa"/>
            <w:shd w:val="clear" w:color="auto" w:fill="auto"/>
            <w:vAlign w:val="center"/>
          </w:tcPr>
          <w:p w14:paraId="6F679F6E" w14:textId="77777777" w:rsidR="00646959" w:rsidRPr="001B33F4" w:rsidRDefault="00415D8E">
            <w:pPr>
              <w:widowControl w:val="0"/>
              <w:jc w:val="center"/>
              <w:rPr>
                <w:sz w:val="21"/>
                <w:szCs w:val="21"/>
              </w:rPr>
            </w:pPr>
            <w:r w:rsidRPr="001B33F4">
              <w:rPr>
                <w:sz w:val="21"/>
                <w:szCs w:val="21"/>
              </w:rPr>
              <w:t>点击发送</w:t>
            </w:r>
            <w:r w:rsidRPr="001B33F4">
              <w:rPr>
                <w:sz w:val="21"/>
                <w:szCs w:val="21"/>
              </w:rPr>
              <w:t>offer</w:t>
            </w:r>
          </w:p>
        </w:tc>
        <w:tc>
          <w:tcPr>
            <w:tcW w:w="850" w:type="dxa"/>
            <w:shd w:val="clear" w:color="auto" w:fill="auto"/>
            <w:vAlign w:val="center"/>
          </w:tcPr>
          <w:p w14:paraId="755C3E43" w14:textId="77777777" w:rsidR="00646959" w:rsidRPr="001B33F4" w:rsidRDefault="00415D8E">
            <w:pPr>
              <w:widowControl w:val="0"/>
              <w:jc w:val="center"/>
              <w:rPr>
                <w:sz w:val="21"/>
                <w:szCs w:val="21"/>
              </w:rPr>
            </w:pPr>
            <w:r w:rsidRPr="001B33F4">
              <w:rPr>
                <w:sz w:val="21"/>
                <w:szCs w:val="21"/>
              </w:rPr>
              <w:t>Pass</w:t>
            </w:r>
          </w:p>
        </w:tc>
        <w:tc>
          <w:tcPr>
            <w:tcW w:w="3508" w:type="dxa"/>
            <w:shd w:val="clear" w:color="auto" w:fill="auto"/>
            <w:vAlign w:val="center"/>
          </w:tcPr>
          <w:p w14:paraId="6ECD818E" w14:textId="77777777" w:rsidR="00646959" w:rsidRPr="001B33F4" w:rsidRDefault="00415D8E">
            <w:pPr>
              <w:widowControl w:val="0"/>
              <w:jc w:val="center"/>
              <w:rPr>
                <w:sz w:val="21"/>
                <w:szCs w:val="21"/>
              </w:rPr>
            </w:pPr>
            <w:r w:rsidRPr="001B33F4">
              <w:rPr>
                <w:sz w:val="21"/>
                <w:szCs w:val="21"/>
              </w:rPr>
              <w:t>该学生已拒绝您的</w:t>
            </w:r>
            <w:r w:rsidRPr="001B33F4">
              <w:rPr>
                <w:sz w:val="21"/>
                <w:szCs w:val="21"/>
              </w:rPr>
              <w:t>offer</w:t>
            </w:r>
            <w:r w:rsidRPr="001B33F4">
              <w:rPr>
                <w:sz w:val="21"/>
                <w:szCs w:val="21"/>
              </w:rPr>
              <w:t>，不能重复发送</w:t>
            </w:r>
            <w:r w:rsidRPr="001B33F4">
              <w:rPr>
                <w:sz w:val="21"/>
                <w:szCs w:val="21"/>
              </w:rPr>
              <w:t>offer</w:t>
            </w:r>
          </w:p>
        </w:tc>
      </w:tr>
      <w:tr w:rsidR="00646959" w:rsidRPr="001B33F4" w14:paraId="275DC67A" w14:textId="77777777">
        <w:tc>
          <w:tcPr>
            <w:tcW w:w="675" w:type="dxa"/>
            <w:shd w:val="clear" w:color="auto" w:fill="auto"/>
            <w:vAlign w:val="center"/>
          </w:tcPr>
          <w:p w14:paraId="00A6CED4" w14:textId="77777777" w:rsidR="00646959" w:rsidRPr="001B33F4" w:rsidRDefault="00415D8E">
            <w:pPr>
              <w:widowControl w:val="0"/>
              <w:jc w:val="center"/>
              <w:rPr>
                <w:sz w:val="21"/>
                <w:szCs w:val="21"/>
              </w:rPr>
            </w:pPr>
            <w:r w:rsidRPr="001B33F4">
              <w:rPr>
                <w:sz w:val="21"/>
                <w:szCs w:val="21"/>
              </w:rPr>
              <w:t>3</w:t>
            </w:r>
          </w:p>
        </w:tc>
        <w:tc>
          <w:tcPr>
            <w:tcW w:w="3039" w:type="dxa"/>
            <w:shd w:val="clear" w:color="auto" w:fill="auto"/>
            <w:vAlign w:val="center"/>
          </w:tcPr>
          <w:p w14:paraId="1A594787" w14:textId="77777777" w:rsidR="00646959" w:rsidRPr="001B33F4" w:rsidRDefault="00415D8E">
            <w:pPr>
              <w:widowControl w:val="0"/>
              <w:jc w:val="center"/>
              <w:rPr>
                <w:sz w:val="21"/>
                <w:szCs w:val="21"/>
              </w:rPr>
            </w:pPr>
            <w:r w:rsidRPr="001B33F4">
              <w:rPr>
                <w:sz w:val="21"/>
                <w:szCs w:val="21"/>
              </w:rPr>
              <w:t>学生已接受</w:t>
            </w:r>
            <w:r w:rsidRPr="001B33F4">
              <w:rPr>
                <w:sz w:val="21"/>
                <w:szCs w:val="21"/>
              </w:rPr>
              <w:t>offer</w:t>
            </w:r>
          </w:p>
        </w:tc>
        <w:tc>
          <w:tcPr>
            <w:tcW w:w="1214" w:type="dxa"/>
            <w:shd w:val="clear" w:color="auto" w:fill="auto"/>
            <w:vAlign w:val="center"/>
          </w:tcPr>
          <w:p w14:paraId="6E19B579" w14:textId="77777777" w:rsidR="00646959" w:rsidRPr="001B33F4" w:rsidRDefault="00415D8E">
            <w:pPr>
              <w:widowControl w:val="0"/>
              <w:jc w:val="center"/>
              <w:rPr>
                <w:sz w:val="21"/>
                <w:szCs w:val="21"/>
              </w:rPr>
            </w:pPr>
            <w:r w:rsidRPr="001B33F4">
              <w:rPr>
                <w:sz w:val="21"/>
                <w:szCs w:val="21"/>
              </w:rPr>
              <w:t>点击发送</w:t>
            </w:r>
            <w:r w:rsidRPr="001B33F4">
              <w:rPr>
                <w:sz w:val="21"/>
                <w:szCs w:val="21"/>
              </w:rPr>
              <w:t>offer</w:t>
            </w:r>
          </w:p>
        </w:tc>
        <w:tc>
          <w:tcPr>
            <w:tcW w:w="850" w:type="dxa"/>
            <w:shd w:val="clear" w:color="auto" w:fill="auto"/>
            <w:vAlign w:val="center"/>
          </w:tcPr>
          <w:p w14:paraId="6B53C779" w14:textId="77777777" w:rsidR="00646959" w:rsidRPr="001B33F4" w:rsidRDefault="00415D8E">
            <w:pPr>
              <w:widowControl w:val="0"/>
              <w:jc w:val="center"/>
              <w:rPr>
                <w:sz w:val="21"/>
                <w:szCs w:val="21"/>
              </w:rPr>
            </w:pPr>
            <w:r w:rsidRPr="001B33F4">
              <w:rPr>
                <w:sz w:val="21"/>
                <w:szCs w:val="21"/>
              </w:rPr>
              <w:t>Pass</w:t>
            </w:r>
          </w:p>
        </w:tc>
        <w:tc>
          <w:tcPr>
            <w:tcW w:w="3508" w:type="dxa"/>
            <w:shd w:val="clear" w:color="auto" w:fill="auto"/>
            <w:vAlign w:val="center"/>
          </w:tcPr>
          <w:p w14:paraId="08184D65" w14:textId="77777777" w:rsidR="00646959" w:rsidRPr="001B33F4" w:rsidRDefault="00415D8E">
            <w:pPr>
              <w:widowControl w:val="0"/>
              <w:jc w:val="center"/>
              <w:rPr>
                <w:sz w:val="21"/>
                <w:szCs w:val="21"/>
              </w:rPr>
            </w:pPr>
            <w:r w:rsidRPr="001B33F4">
              <w:rPr>
                <w:sz w:val="21"/>
                <w:szCs w:val="21"/>
              </w:rPr>
              <w:t>该学生已接受</w:t>
            </w:r>
            <w:r w:rsidRPr="001B33F4">
              <w:rPr>
                <w:sz w:val="21"/>
                <w:szCs w:val="21"/>
              </w:rPr>
              <w:t>offer</w:t>
            </w:r>
            <w:r w:rsidRPr="001B33F4">
              <w:rPr>
                <w:sz w:val="21"/>
                <w:szCs w:val="21"/>
              </w:rPr>
              <w:t>，不能重复发送</w:t>
            </w:r>
            <w:r w:rsidRPr="001B33F4">
              <w:rPr>
                <w:sz w:val="21"/>
                <w:szCs w:val="21"/>
              </w:rPr>
              <w:t>offer</w:t>
            </w:r>
          </w:p>
        </w:tc>
      </w:tr>
      <w:tr w:rsidR="00646959" w:rsidRPr="001B33F4" w14:paraId="5C3F2187" w14:textId="77777777">
        <w:tc>
          <w:tcPr>
            <w:tcW w:w="675" w:type="dxa"/>
            <w:shd w:val="clear" w:color="auto" w:fill="auto"/>
            <w:vAlign w:val="center"/>
          </w:tcPr>
          <w:p w14:paraId="5394054B" w14:textId="77777777" w:rsidR="00646959" w:rsidRPr="001B33F4" w:rsidRDefault="00415D8E">
            <w:pPr>
              <w:widowControl w:val="0"/>
              <w:jc w:val="center"/>
              <w:rPr>
                <w:sz w:val="21"/>
                <w:szCs w:val="21"/>
              </w:rPr>
            </w:pPr>
            <w:r w:rsidRPr="001B33F4">
              <w:rPr>
                <w:sz w:val="21"/>
                <w:szCs w:val="21"/>
              </w:rPr>
              <w:t>4</w:t>
            </w:r>
          </w:p>
        </w:tc>
        <w:tc>
          <w:tcPr>
            <w:tcW w:w="3039" w:type="dxa"/>
            <w:shd w:val="clear" w:color="auto" w:fill="auto"/>
            <w:vAlign w:val="center"/>
          </w:tcPr>
          <w:p w14:paraId="709BF951" w14:textId="77777777" w:rsidR="00646959" w:rsidRPr="001B33F4" w:rsidRDefault="00415D8E">
            <w:pPr>
              <w:widowControl w:val="0"/>
              <w:jc w:val="center"/>
              <w:rPr>
                <w:sz w:val="21"/>
                <w:szCs w:val="21"/>
              </w:rPr>
            </w:pPr>
            <w:r w:rsidRPr="001B33F4">
              <w:rPr>
                <w:sz w:val="21"/>
                <w:szCs w:val="21"/>
              </w:rPr>
              <w:t>企业未发送过</w:t>
            </w:r>
            <w:r w:rsidRPr="001B33F4">
              <w:rPr>
                <w:sz w:val="21"/>
                <w:szCs w:val="21"/>
              </w:rPr>
              <w:t>offer</w:t>
            </w:r>
          </w:p>
        </w:tc>
        <w:tc>
          <w:tcPr>
            <w:tcW w:w="1214" w:type="dxa"/>
            <w:shd w:val="clear" w:color="auto" w:fill="auto"/>
            <w:vAlign w:val="center"/>
          </w:tcPr>
          <w:p w14:paraId="2AB887EC" w14:textId="77777777" w:rsidR="00646959" w:rsidRPr="001B33F4" w:rsidRDefault="00415D8E">
            <w:pPr>
              <w:widowControl w:val="0"/>
              <w:jc w:val="center"/>
              <w:rPr>
                <w:sz w:val="21"/>
                <w:szCs w:val="21"/>
              </w:rPr>
            </w:pPr>
            <w:r w:rsidRPr="001B33F4">
              <w:rPr>
                <w:sz w:val="21"/>
                <w:szCs w:val="21"/>
              </w:rPr>
              <w:t>点击发送</w:t>
            </w:r>
            <w:r w:rsidRPr="001B33F4">
              <w:rPr>
                <w:sz w:val="21"/>
                <w:szCs w:val="21"/>
              </w:rPr>
              <w:t>offer</w:t>
            </w:r>
          </w:p>
        </w:tc>
        <w:tc>
          <w:tcPr>
            <w:tcW w:w="850" w:type="dxa"/>
            <w:shd w:val="clear" w:color="auto" w:fill="auto"/>
            <w:vAlign w:val="center"/>
          </w:tcPr>
          <w:p w14:paraId="04432701" w14:textId="77777777" w:rsidR="00646959" w:rsidRPr="001B33F4" w:rsidRDefault="00415D8E">
            <w:pPr>
              <w:widowControl w:val="0"/>
              <w:jc w:val="center"/>
              <w:rPr>
                <w:sz w:val="21"/>
                <w:szCs w:val="21"/>
              </w:rPr>
            </w:pPr>
            <w:r w:rsidRPr="001B33F4">
              <w:rPr>
                <w:sz w:val="21"/>
                <w:szCs w:val="21"/>
              </w:rPr>
              <w:t>Pass</w:t>
            </w:r>
          </w:p>
        </w:tc>
        <w:tc>
          <w:tcPr>
            <w:tcW w:w="3508" w:type="dxa"/>
            <w:shd w:val="clear" w:color="auto" w:fill="auto"/>
            <w:vAlign w:val="center"/>
          </w:tcPr>
          <w:p w14:paraId="1F3C02AB" w14:textId="77777777" w:rsidR="00646959" w:rsidRPr="001B33F4" w:rsidRDefault="00415D8E">
            <w:pPr>
              <w:widowControl w:val="0"/>
              <w:jc w:val="center"/>
              <w:rPr>
                <w:sz w:val="21"/>
                <w:szCs w:val="21"/>
              </w:rPr>
            </w:pPr>
            <w:r w:rsidRPr="001B33F4">
              <w:rPr>
                <w:sz w:val="21"/>
                <w:szCs w:val="21"/>
              </w:rPr>
              <w:t>满足条件，顺利发送</w:t>
            </w:r>
            <w:r w:rsidRPr="001B33F4">
              <w:rPr>
                <w:sz w:val="21"/>
                <w:szCs w:val="21"/>
              </w:rPr>
              <w:t>offer</w:t>
            </w:r>
          </w:p>
        </w:tc>
      </w:tr>
    </w:tbl>
    <w:p w14:paraId="7CF615DA" w14:textId="77777777" w:rsidR="00646959" w:rsidRPr="001B33F4" w:rsidRDefault="00646959"/>
    <w:p w14:paraId="07B135EC" w14:textId="22489BC8" w:rsidR="00646959" w:rsidRPr="001B33F4" w:rsidRDefault="00C6762D">
      <w:pPr>
        <w:pStyle w:val="2"/>
        <w:spacing w:before="120"/>
        <w:jc w:val="left"/>
        <w:rPr>
          <w:rFonts w:ascii="Times New Roman"/>
          <w:bCs w:val="0"/>
        </w:rPr>
      </w:pPr>
      <w:bookmarkStart w:id="62" w:name="_Toc42621198"/>
      <w:r w:rsidRPr="001B33F4">
        <w:rPr>
          <w:rFonts w:ascii="Times New Roman"/>
          <w:bCs w:val="0"/>
        </w:rPr>
        <w:t>7</w:t>
      </w:r>
      <w:r w:rsidR="00415D8E" w:rsidRPr="001B33F4">
        <w:rPr>
          <w:rFonts w:ascii="Times New Roman"/>
          <w:bCs w:val="0"/>
        </w:rPr>
        <w:t>.5</w:t>
      </w:r>
      <w:r w:rsidR="0031221C" w:rsidRPr="001B33F4">
        <w:rPr>
          <w:rFonts w:ascii="Times New Roman"/>
          <w:bCs w:val="0"/>
        </w:rPr>
        <w:t xml:space="preserve">  </w:t>
      </w:r>
      <w:r w:rsidR="00415D8E" w:rsidRPr="001B33F4">
        <w:rPr>
          <w:rFonts w:ascii="Times New Roman"/>
          <w:bCs w:val="0"/>
        </w:rPr>
        <w:t>测试结果</w:t>
      </w:r>
      <w:bookmarkEnd w:id="62"/>
    </w:p>
    <w:p w14:paraId="04AA423A" w14:textId="151E11DE" w:rsidR="00646959" w:rsidRPr="001B33F4" w:rsidRDefault="00415D8E" w:rsidP="00950317">
      <w:pPr>
        <w:snapToGrid w:val="0"/>
        <w:ind w:firstLineChars="200" w:firstLine="480"/>
      </w:pPr>
      <w:r w:rsidRPr="001B33F4">
        <w:t>测试用例选取了两个主要的并且具有代表性的页面，每个页面的功能最终都得以实现，运行中没有明显的错误，满足需求中的功能。</w:t>
      </w:r>
    </w:p>
    <w:p w14:paraId="44E800D9" w14:textId="77777777" w:rsidR="00EB7EF5" w:rsidRPr="001B33F4" w:rsidRDefault="00EB7EF5">
      <w:pPr>
        <w:pStyle w:val="1"/>
        <w:jc w:val="left"/>
        <w:rPr>
          <w:rStyle w:val="10"/>
          <w:rFonts w:ascii="Times New Roman"/>
          <w:bCs/>
        </w:rPr>
        <w:sectPr w:rsidR="00EB7EF5" w:rsidRPr="001B33F4" w:rsidSect="005F3BF9">
          <w:footnotePr>
            <w:numFmt w:val="decimalEnclosedCircleChinese"/>
          </w:footnotePr>
          <w:pgSz w:w="11906" w:h="16838"/>
          <w:pgMar w:top="1985" w:right="1418" w:bottom="1418" w:left="1418" w:header="1418" w:footer="1134" w:gutter="0"/>
          <w:cols w:space="0"/>
          <w:docGrid w:linePitch="326"/>
        </w:sectPr>
      </w:pPr>
    </w:p>
    <w:p w14:paraId="12BB5987" w14:textId="6977C37E" w:rsidR="00646959" w:rsidRPr="001B33F4" w:rsidRDefault="00C6762D">
      <w:pPr>
        <w:pStyle w:val="1"/>
        <w:jc w:val="left"/>
        <w:rPr>
          <w:rFonts w:ascii="Times New Roman"/>
        </w:rPr>
      </w:pPr>
      <w:bookmarkStart w:id="63" w:name="_Toc42621199"/>
      <w:r w:rsidRPr="001B33F4">
        <w:rPr>
          <w:rStyle w:val="10"/>
          <w:rFonts w:ascii="Times New Roman"/>
          <w:bCs/>
        </w:rPr>
        <w:lastRenderedPageBreak/>
        <w:t>8</w:t>
      </w:r>
      <w:r w:rsidR="00415D8E" w:rsidRPr="001B33F4">
        <w:rPr>
          <w:rStyle w:val="10"/>
          <w:rFonts w:ascii="Times New Roman"/>
          <w:bCs/>
        </w:rPr>
        <w:t xml:space="preserve">  </w:t>
      </w:r>
      <w:r w:rsidR="00A642DA" w:rsidRPr="001B33F4">
        <w:rPr>
          <w:rStyle w:val="10"/>
          <w:rFonts w:ascii="Times New Roman"/>
          <w:bCs/>
        </w:rPr>
        <w:t>设计总结</w:t>
      </w:r>
      <w:bookmarkEnd w:id="63"/>
    </w:p>
    <w:p w14:paraId="38665B32" w14:textId="77777777" w:rsidR="00646959" w:rsidRPr="001B33F4" w:rsidRDefault="00415D8E" w:rsidP="00950317">
      <w:pPr>
        <w:snapToGrid w:val="0"/>
        <w:ind w:firstLineChars="200" w:firstLine="480"/>
      </w:pPr>
      <w:r w:rsidRPr="001B33F4">
        <w:t>就业管理信息系统从实际出发，以沈阳建筑大学就业管理工作过程为基础，在对本系统进行需求分析，在对本系统功能不断从测试、完善的基础上，最终完成了职位信息、企业信息、简历信息、数据下载等信息的管理，实现了多个功能模块的设计与实现，本系统的顺利运行，能够提高就业信息管理工作相关人员的工作效率、节约了管理成本、增强了资源有效整合能力、各部门协同工作能力和信息共享能力。</w:t>
      </w:r>
    </w:p>
    <w:p w14:paraId="1EEF47C6" w14:textId="77777777" w:rsidR="00646959" w:rsidRPr="001B33F4" w:rsidRDefault="00415D8E" w:rsidP="00950317">
      <w:pPr>
        <w:snapToGrid w:val="0"/>
        <w:ind w:firstLineChars="200" w:firstLine="480"/>
      </w:pPr>
      <w:r w:rsidRPr="001B33F4">
        <w:t>系统基于</w:t>
      </w:r>
      <w:r w:rsidRPr="001B33F4">
        <w:t>B/S</w:t>
      </w:r>
      <w:r w:rsidRPr="001B33F4">
        <w:t>架构设计，</w:t>
      </w:r>
      <w:r w:rsidRPr="001B33F4">
        <w:t>Layui</w:t>
      </w:r>
      <w:r w:rsidRPr="001B33F4">
        <w:t>前端框架、</w:t>
      </w:r>
      <w:r w:rsidRPr="001B33F4">
        <w:t>jQuery</w:t>
      </w:r>
      <w:r w:rsidRPr="001B33F4">
        <w:t>等技术设计系统前端</w:t>
      </w:r>
      <w:r w:rsidRPr="001B33F4">
        <w:t>UI</w:t>
      </w:r>
      <w:r w:rsidRPr="001B33F4">
        <w:t>，系统功能开发与后端数据库的设计结合了</w:t>
      </w:r>
      <w:r w:rsidRPr="001B33F4">
        <w:t>Java</w:t>
      </w:r>
      <w:r w:rsidRPr="001B33F4">
        <w:t>语言、</w:t>
      </w:r>
      <w:r w:rsidRPr="001B33F4">
        <w:t>Spring Boot</w:t>
      </w:r>
      <w:r w:rsidRPr="001B33F4">
        <w:t>框架及时以及</w:t>
      </w:r>
      <w:r w:rsidRPr="001B33F4">
        <w:t>MySQL</w:t>
      </w:r>
      <w:r w:rsidRPr="001B33F4">
        <w:t>、</w:t>
      </w:r>
      <w:r w:rsidRPr="001B33F4">
        <w:t>Redis</w:t>
      </w:r>
      <w:r w:rsidRPr="001B33F4">
        <w:t>数据库管理系统等相关技术。对系统从功能测试、性能测试等几方面测试，结果表明，较好地实现了预期的系统目标，基本满足前期调研的需求。</w:t>
      </w:r>
    </w:p>
    <w:p w14:paraId="49C56E1F" w14:textId="546B7F36" w:rsidR="005F3BF9" w:rsidRPr="001B33F4" w:rsidRDefault="005F3BF9" w:rsidP="005F3BF9"/>
    <w:p w14:paraId="3AFC16EE" w14:textId="77777777" w:rsidR="005F3BF9" w:rsidRPr="001B33F4" w:rsidRDefault="005F3BF9">
      <w:pPr>
        <w:tabs>
          <w:tab w:val="clear" w:pos="377"/>
        </w:tabs>
        <w:spacing w:line="240" w:lineRule="auto"/>
        <w:jc w:val="left"/>
      </w:pPr>
      <w:r w:rsidRPr="001B33F4">
        <w:br w:type="page"/>
      </w:r>
    </w:p>
    <w:p w14:paraId="770DFDB5" w14:textId="77777777" w:rsidR="005F3BF9" w:rsidRPr="001B33F4" w:rsidRDefault="005F3BF9" w:rsidP="005F3BF9">
      <w:pPr>
        <w:pStyle w:val="1"/>
        <w:jc w:val="center"/>
        <w:rPr>
          <w:rFonts w:ascii="Times New Roman"/>
        </w:rPr>
      </w:pPr>
      <w:bookmarkStart w:id="64" w:name="_Toc42621200"/>
      <w:r w:rsidRPr="001B33F4">
        <w:rPr>
          <w:rFonts w:ascii="Times New Roman"/>
        </w:rPr>
        <w:t>参考文献</w:t>
      </w:r>
      <w:bookmarkEnd w:id="64"/>
    </w:p>
    <w:p w14:paraId="6ECB0F3F" w14:textId="77777777" w:rsidR="005F3BF9" w:rsidRPr="001B33F4" w:rsidRDefault="005F3BF9" w:rsidP="005163BE">
      <w:pPr>
        <w:pStyle w:val="af2"/>
        <w:ind w:leftChars="174" w:left="846" w:hangingChars="204" w:hanging="428"/>
        <w:jc w:val="both"/>
        <w:rPr>
          <w:rFonts w:ascii="Times New Roman" w:hAnsi="Times New Roman"/>
        </w:rPr>
      </w:pPr>
      <w:r w:rsidRPr="001B33F4">
        <w:rPr>
          <w:rFonts w:ascii="Times New Roman" w:hAnsi="Times New Roman"/>
        </w:rPr>
        <w:t xml:space="preserve">[1] </w:t>
      </w:r>
      <w:r w:rsidRPr="001B33F4">
        <w:rPr>
          <w:rFonts w:ascii="Times New Roman" w:hAnsi="Times New Roman"/>
        </w:rPr>
        <w:t>黎斌</w:t>
      </w:r>
      <w:r w:rsidRPr="001B33F4">
        <w:rPr>
          <w:rFonts w:ascii="Times New Roman" w:hAnsi="Times New Roman"/>
        </w:rPr>
        <w:t>.</w:t>
      </w:r>
      <w:r w:rsidRPr="001B33F4">
        <w:rPr>
          <w:rFonts w:ascii="Times New Roman" w:hAnsi="Times New Roman"/>
        </w:rPr>
        <w:t>关于高校学生就业信息管理平台建设新模式的思考与构建</w:t>
      </w:r>
      <w:r w:rsidRPr="001B33F4">
        <w:rPr>
          <w:rFonts w:ascii="Times New Roman" w:hAnsi="Times New Roman"/>
        </w:rPr>
        <w:t>[J].</w:t>
      </w:r>
      <w:r w:rsidRPr="001B33F4">
        <w:rPr>
          <w:rFonts w:ascii="Times New Roman" w:hAnsi="Times New Roman"/>
        </w:rPr>
        <w:t>学周刊</w:t>
      </w:r>
      <w:r w:rsidRPr="001B33F4">
        <w:rPr>
          <w:rFonts w:ascii="Times New Roman" w:hAnsi="Times New Roman"/>
        </w:rPr>
        <w:t>,2015,(18):5.</w:t>
      </w:r>
    </w:p>
    <w:p w14:paraId="7F14E5E2" w14:textId="04C7AD7D" w:rsidR="005F3BF9" w:rsidRPr="001B33F4" w:rsidRDefault="005F3BF9" w:rsidP="005163BE">
      <w:pPr>
        <w:pStyle w:val="af2"/>
        <w:ind w:leftChars="174" w:left="846" w:hangingChars="204" w:hanging="428"/>
        <w:jc w:val="both"/>
        <w:rPr>
          <w:rFonts w:ascii="Times New Roman" w:hAnsi="Times New Roman"/>
        </w:rPr>
      </w:pPr>
      <w:r w:rsidRPr="001B33F4">
        <w:rPr>
          <w:rFonts w:ascii="Times New Roman" w:hAnsi="Times New Roman"/>
        </w:rPr>
        <w:t xml:space="preserve">[2] </w:t>
      </w:r>
      <w:r w:rsidRPr="001B33F4">
        <w:rPr>
          <w:rFonts w:ascii="Times New Roman" w:hAnsi="Times New Roman"/>
        </w:rPr>
        <w:t>徐茂红</w:t>
      </w:r>
      <w:r w:rsidRPr="001B33F4">
        <w:rPr>
          <w:rFonts w:ascii="Times New Roman" w:hAnsi="Times New Roman"/>
        </w:rPr>
        <w:t>,</w:t>
      </w:r>
      <w:r w:rsidRPr="001B33F4">
        <w:rPr>
          <w:rFonts w:ascii="Times New Roman" w:hAnsi="Times New Roman"/>
        </w:rPr>
        <w:t>王飞</w:t>
      </w:r>
      <w:r w:rsidRPr="001B33F4">
        <w:rPr>
          <w:rFonts w:ascii="Times New Roman" w:hAnsi="Times New Roman"/>
        </w:rPr>
        <w:t>,</w:t>
      </w:r>
      <w:r w:rsidRPr="001B33F4">
        <w:rPr>
          <w:rFonts w:ascii="Times New Roman" w:hAnsi="Times New Roman"/>
        </w:rPr>
        <w:t>张明</w:t>
      </w:r>
      <w:r w:rsidRPr="001B33F4">
        <w:rPr>
          <w:rFonts w:ascii="Times New Roman" w:hAnsi="Times New Roman"/>
        </w:rPr>
        <w:t>.</w:t>
      </w:r>
      <w:r w:rsidRPr="001B33F4">
        <w:rPr>
          <w:rFonts w:ascii="Times New Roman" w:hAnsi="Times New Roman"/>
        </w:rPr>
        <w:t>基于大数据量的</w:t>
      </w:r>
      <w:r w:rsidRPr="001B33F4">
        <w:rPr>
          <w:rFonts w:ascii="Times New Roman" w:hAnsi="Times New Roman"/>
        </w:rPr>
        <w:t>Redis</w:t>
      </w:r>
      <w:r w:rsidRPr="001B33F4">
        <w:rPr>
          <w:rFonts w:ascii="Times New Roman" w:hAnsi="Times New Roman"/>
        </w:rPr>
        <w:t>技术应用与研究</w:t>
      </w:r>
      <w:r w:rsidRPr="001B33F4">
        <w:rPr>
          <w:rFonts w:ascii="Times New Roman" w:hAnsi="Times New Roman"/>
        </w:rPr>
        <w:t>[J].</w:t>
      </w:r>
      <w:r w:rsidRPr="001B33F4">
        <w:rPr>
          <w:rFonts w:ascii="Times New Roman" w:hAnsi="Times New Roman"/>
        </w:rPr>
        <w:t>信息技术与信息化</w:t>
      </w:r>
      <w:r w:rsidRPr="001B33F4">
        <w:rPr>
          <w:rFonts w:ascii="Times New Roman" w:hAnsi="Times New Roman"/>
        </w:rPr>
        <w:t>,</w:t>
      </w:r>
      <w:r w:rsidR="00746A86" w:rsidRPr="001B33F4">
        <w:rPr>
          <w:rFonts w:ascii="Times New Roman" w:hAnsi="Times New Roman"/>
        </w:rPr>
        <w:t xml:space="preserve"> 2019(11):228-230.</w:t>
      </w:r>
    </w:p>
    <w:p w14:paraId="5FC414FF" w14:textId="77777777" w:rsidR="005F3BF9" w:rsidRPr="001B33F4" w:rsidRDefault="005F3BF9" w:rsidP="005163BE">
      <w:pPr>
        <w:pStyle w:val="af2"/>
        <w:ind w:leftChars="174" w:left="846" w:hangingChars="204" w:hanging="428"/>
        <w:jc w:val="both"/>
        <w:rPr>
          <w:rFonts w:ascii="Times New Roman" w:hAnsi="Times New Roman"/>
        </w:rPr>
      </w:pPr>
      <w:r w:rsidRPr="001B33F4">
        <w:rPr>
          <w:rFonts w:ascii="Times New Roman" w:hAnsi="Times New Roman"/>
        </w:rPr>
        <w:t xml:space="preserve">[3] </w:t>
      </w:r>
      <w:r w:rsidRPr="001B33F4">
        <w:rPr>
          <w:rFonts w:ascii="Times New Roman" w:hAnsi="Times New Roman"/>
        </w:rPr>
        <w:t>宋永涛</w:t>
      </w:r>
      <w:r w:rsidRPr="001B33F4">
        <w:rPr>
          <w:rFonts w:ascii="Times New Roman" w:hAnsi="Times New Roman"/>
        </w:rPr>
        <w:t>,</w:t>
      </w:r>
      <w:r w:rsidRPr="001B33F4">
        <w:rPr>
          <w:rFonts w:ascii="Times New Roman" w:hAnsi="Times New Roman"/>
        </w:rPr>
        <w:t>刘刚范</w:t>
      </w:r>
      <w:r w:rsidRPr="001B33F4">
        <w:rPr>
          <w:rFonts w:ascii="Times New Roman" w:hAnsi="Times New Roman"/>
        </w:rPr>
        <w:t>,</w:t>
      </w:r>
      <w:r w:rsidRPr="001B33F4">
        <w:rPr>
          <w:rFonts w:ascii="Times New Roman" w:hAnsi="Times New Roman"/>
        </w:rPr>
        <w:t>李刚</w:t>
      </w:r>
      <w:r w:rsidRPr="001B33F4">
        <w:rPr>
          <w:rFonts w:ascii="Times New Roman" w:hAnsi="Times New Roman"/>
        </w:rPr>
        <w:t>,</w:t>
      </w:r>
      <w:r w:rsidRPr="001B33F4">
        <w:rPr>
          <w:rFonts w:ascii="Times New Roman" w:hAnsi="Times New Roman"/>
        </w:rPr>
        <w:t>王涛</w:t>
      </w:r>
      <w:r w:rsidRPr="001B33F4">
        <w:rPr>
          <w:rFonts w:ascii="Times New Roman" w:hAnsi="Times New Roman"/>
        </w:rPr>
        <w:t>,</w:t>
      </w:r>
      <w:r w:rsidRPr="001B33F4">
        <w:rPr>
          <w:rFonts w:ascii="Times New Roman" w:hAnsi="Times New Roman"/>
        </w:rPr>
        <w:t>王博文</w:t>
      </w:r>
      <w:r w:rsidRPr="001B33F4">
        <w:rPr>
          <w:rFonts w:ascii="Times New Roman" w:hAnsi="Times New Roman"/>
        </w:rPr>
        <w:t>.Java</w:t>
      </w:r>
      <w:r w:rsidRPr="001B33F4">
        <w:rPr>
          <w:rFonts w:ascii="Times New Roman" w:hAnsi="Times New Roman"/>
        </w:rPr>
        <w:t>编程特点和技术的应用分析</w:t>
      </w:r>
      <w:r w:rsidRPr="001B33F4">
        <w:rPr>
          <w:rFonts w:ascii="Times New Roman" w:hAnsi="Times New Roman"/>
        </w:rPr>
        <w:t>[J].</w:t>
      </w:r>
      <w:r w:rsidRPr="001B33F4">
        <w:rPr>
          <w:rFonts w:ascii="Times New Roman" w:hAnsi="Times New Roman"/>
        </w:rPr>
        <w:t>福建电脑</w:t>
      </w:r>
      <w:r w:rsidRPr="001B33F4">
        <w:rPr>
          <w:rFonts w:ascii="Times New Roman" w:hAnsi="Times New Roman"/>
        </w:rPr>
        <w:t>,2019,(6):84-85.</w:t>
      </w:r>
    </w:p>
    <w:p w14:paraId="00666B42" w14:textId="77777777" w:rsidR="005F3BF9" w:rsidRPr="001B33F4" w:rsidRDefault="005F3BF9" w:rsidP="005163BE">
      <w:pPr>
        <w:pStyle w:val="af2"/>
        <w:ind w:leftChars="174" w:left="846" w:hangingChars="204" w:hanging="428"/>
        <w:jc w:val="both"/>
        <w:rPr>
          <w:rFonts w:ascii="Times New Roman" w:hAnsi="Times New Roman"/>
        </w:rPr>
      </w:pPr>
      <w:r w:rsidRPr="001B33F4">
        <w:rPr>
          <w:rFonts w:ascii="Times New Roman" w:hAnsi="Times New Roman"/>
        </w:rPr>
        <w:t xml:space="preserve">[4] </w:t>
      </w:r>
      <w:r w:rsidRPr="001B33F4">
        <w:rPr>
          <w:rFonts w:ascii="Times New Roman" w:hAnsi="Times New Roman"/>
        </w:rPr>
        <w:t>王永和</w:t>
      </w:r>
      <w:r w:rsidRPr="001B33F4">
        <w:rPr>
          <w:rFonts w:ascii="Times New Roman" w:hAnsi="Times New Roman"/>
        </w:rPr>
        <w:t>,</w:t>
      </w:r>
      <w:r w:rsidRPr="001B33F4">
        <w:rPr>
          <w:rFonts w:ascii="Times New Roman" w:hAnsi="Times New Roman"/>
        </w:rPr>
        <w:t>张劲松</w:t>
      </w:r>
      <w:r w:rsidRPr="001B33F4">
        <w:rPr>
          <w:rFonts w:ascii="Times New Roman" w:hAnsi="Times New Roman"/>
        </w:rPr>
        <w:t>,</w:t>
      </w:r>
      <w:r w:rsidRPr="001B33F4">
        <w:rPr>
          <w:rFonts w:ascii="Times New Roman" w:hAnsi="Times New Roman"/>
        </w:rPr>
        <w:t>邓安明</w:t>
      </w:r>
      <w:r w:rsidRPr="001B33F4">
        <w:rPr>
          <w:rFonts w:ascii="Times New Roman" w:hAnsi="Times New Roman"/>
        </w:rPr>
        <w:t>,</w:t>
      </w:r>
      <w:r w:rsidRPr="001B33F4">
        <w:rPr>
          <w:rFonts w:ascii="Times New Roman" w:hAnsi="Times New Roman"/>
        </w:rPr>
        <w:t>周智勋</w:t>
      </w:r>
      <w:r w:rsidRPr="001B33F4">
        <w:rPr>
          <w:rFonts w:ascii="Times New Roman" w:hAnsi="Times New Roman"/>
        </w:rPr>
        <w:t>.Spring Boot</w:t>
      </w:r>
      <w:r w:rsidRPr="001B33F4">
        <w:rPr>
          <w:rFonts w:ascii="Times New Roman" w:hAnsi="Times New Roman"/>
        </w:rPr>
        <w:t>研究和应用</w:t>
      </w:r>
      <w:r w:rsidRPr="001B33F4">
        <w:rPr>
          <w:rFonts w:ascii="Times New Roman" w:hAnsi="Times New Roman"/>
        </w:rPr>
        <w:t>[J].</w:t>
      </w:r>
      <w:r w:rsidRPr="001B33F4">
        <w:rPr>
          <w:rFonts w:ascii="Times New Roman" w:hAnsi="Times New Roman"/>
        </w:rPr>
        <w:t>信息通信</w:t>
      </w:r>
      <w:r w:rsidRPr="001B33F4">
        <w:rPr>
          <w:rFonts w:ascii="Times New Roman" w:hAnsi="Times New Roman"/>
        </w:rPr>
        <w:t>,2016,(10):91-94.</w:t>
      </w:r>
    </w:p>
    <w:p w14:paraId="742D76AD" w14:textId="77777777" w:rsidR="005F3BF9" w:rsidRPr="001B33F4" w:rsidRDefault="005F3BF9" w:rsidP="005163BE">
      <w:pPr>
        <w:pStyle w:val="af2"/>
        <w:ind w:leftChars="174" w:left="846" w:hangingChars="204" w:hanging="428"/>
        <w:jc w:val="both"/>
        <w:rPr>
          <w:rFonts w:ascii="Times New Roman" w:hAnsi="Times New Roman"/>
        </w:rPr>
      </w:pPr>
      <w:r w:rsidRPr="001B33F4">
        <w:rPr>
          <w:rFonts w:ascii="Times New Roman" w:hAnsi="Times New Roman"/>
        </w:rPr>
        <w:t xml:space="preserve">[5] </w:t>
      </w:r>
      <w:r w:rsidRPr="001B33F4">
        <w:rPr>
          <w:rFonts w:ascii="Times New Roman" w:hAnsi="Times New Roman"/>
        </w:rPr>
        <w:t>翁云翔</w:t>
      </w:r>
      <w:r w:rsidRPr="001B33F4">
        <w:rPr>
          <w:rFonts w:ascii="Times New Roman" w:hAnsi="Times New Roman"/>
        </w:rPr>
        <w:t>.Java</w:t>
      </w:r>
      <w:r w:rsidRPr="001B33F4">
        <w:rPr>
          <w:rFonts w:ascii="Times New Roman" w:hAnsi="Times New Roman"/>
        </w:rPr>
        <w:t>安全框架</w:t>
      </w:r>
      <w:r w:rsidRPr="001B33F4">
        <w:rPr>
          <w:rFonts w:ascii="Times New Roman" w:hAnsi="Times New Roman"/>
        </w:rPr>
        <w:t>Shiro</w:t>
      </w:r>
      <w:r w:rsidRPr="001B33F4">
        <w:rPr>
          <w:rFonts w:ascii="Times New Roman" w:hAnsi="Times New Roman"/>
        </w:rPr>
        <w:t>在</w:t>
      </w:r>
      <w:r w:rsidRPr="001B33F4">
        <w:rPr>
          <w:rFonts w:ascii="Times New Roman" w:hAnsi="Times New Roman"/>
        </w:rPr>
        <w:t>Web</w:t>
      </w:r>
      <w:r w:rsidRPr="001B33F4">
        <w:rPr>
          <w:rFonts w:ascii="Times New Roman" w:hAnsi="Times New Roman"/>
        </w:rPr>
        <w:t>中的研究与应用</w:t>
      </w:r>
      <w:r w:rsidRPr="001B33F4">
        <w:rPr>
          <w:rFonts w:ascii="Times New Roman" w:hAnsi="Times New Roman"/>
        </w:rPr>
        <w:t>[D].</w:t>
      </w:r>
      <w:r w:rsidRPr="001B33F4">
        <w:rPr>
          <w:rFonts w:ascii="Times New Roman" w:hAnsi="Times New Roman"/>
        </w:rPr>
        <w:t>湖北省</w:t>
      </w:r>
      <w:r w:rsidRPr="001B33F4">
        <w:rPr>
          <w:rFonts w:ascii="Times New Roman" w:hAnsi="Times New Roman"/>
        </w:rPr>
        <w:t>:</w:t>
      </w:r>
      <w:r w:rsidRPr="001B33F4">
        <w:rPr>
          <w:rFonts w:ascii="Times New Roman" w:hAnsi="Times New Roman"/>
        </w:rPr>
        <w:t>武汉邮电科学研究院</w:t>
      </w:r>
      <w:r w:rsidRPr="001B33F4">
        <w:rPr>
          <w:rFonts w:ascii="Times New Roman" w:hAnsi="Times New Roman"/>
        </w:rPr>
        <w:t>,2016.</w:t>
      </w:r>
    </w:p>
    <w:p w14:paraId="0F2EB16E" w14:textId="77777777" w:rsidR="005F3BF9" w:rsidRPr="001B33F4" w:rsidRDefault="005F3BF9" w:rsidP="005163BE">
      <w:pPr>
        <w:pStyle w:val="af2"/>
        <w:ind w:leftChars="174" w:left="846" w:hangingChars="204" w:hanging="428"/>
        <w:jc w:val="both"/>
        <w:rPr>
          <w:rFonts w:ascii="Times New Roman" w:hAnsi="Times New Roman"/>
        </w:rPr>
      </w:pPr>
      <w:r w:rsidRPr="001B33F4">
        <w:rPr>
          <w:rFonts w:ascii="Times New Roman" w:hAnsi="Times New Roman"/>
        </w:rPr>
        <w:t xml:space="preserve">[6] </w:t>
      </w:r>
      <w:r w:rsidRPr="001B33F4">
        <w:rPr>
          <w:rFonts w:ascii="Times New Roman" w:hAnsi="Times New Roman"/>
        </w:rPr>
        <w:t>荣艳冬</w:t>
      </w:r>
      <w:r w:rsidRPr="001B33F4">
        <w:rPr>
          <w:rFonts w:ascii="Times New Roman" w:hAnsi="Times New Roman"/>
        </w:rPr>
        <w:t>.</w:t>
      </w:r>
      <w:r w:rsidRPr="001B33F4">
        <w:rPr>
          <w:rFonts w:ascii="Times New Roman" w:hAnsi="Times New Roman"/>
        </w:rPr>
        <w:t>关于</w:t>
      </w:r>
      <w:r w:rsidRPr="001B33F4">
        <w:rPr>
          <w:rFonts w:ascii="Times New Roman" w:hAnsi="Times New Roman"/>
        </w:rPr>
        <w:t>Mybatis</w:t>
      </w:r>
      <w:r w:rsidRPr="001B33F4">
        <w:rPr>
          <w:rFonts w:ascii="Times New Roman" w:hAnsi="Times New Roman"/>
        </w:rPr>
        <w:t>持久层框架的应用研究</w:t>
      </w:r>
      <w:r w:rsidRPr="001B33F4">
        <w:rPr>
          <w:rFonts w:ascii="Times New Roman" w:hAnsi="Times New Roman"/>
        </w:rPr>
        <w:t>[J].</w:t>
      </w:r>
      <w:r w:rsidRPr="001B33F4">
        <w:rPr>
          <w:rFonts w:ascii="Times New Roman" w:hAnsi="Times New Roman"/>
        </w:rPr>
        <w:t>信息安全与技术</w:t>
      </w:r>
      <w:r w:rsidRPr="001B33F4">
        <w:rPr>
          <w:rFonts w:ascii="Times New Roman" w:hAnsi="Times New Roman"/>
        </w:rPr>
        <w:t>,2015,(12):86-88.</w:t>
      </w:r>
    </w:p>
    <w:p w14:paraId="0D597E17" w14:textId="77777777" w:rsidR="005F3BF9" w:rsidRPr="001B33F4" w:rsidRDefault="005F3BF9" w:rsidP="005163BE">
      <w:pPr>
        <w:pStyle w:val="af2"/>
        <w:ind w:leftChars="174" w:left="846" w:hangingChars="204" w:hanging="428"/>
        <w:jc w:val="both"/>
        <w:rPr>
          <w:rFonts w:ascii="Times New Roman" w:hAnsi="Times New Roman"/>
        </w:rPr>
      </w:pPr>
      <w:r w:rsidRPr="001B33F4">
        <w:rPr>
          <w:rFonts w:ascii="Times New Roman" w:hAnsi="Times New Roman"/>
        </w:rPr>
        <w:t xml:space="preserve">[7] </w:t>
      </w:r>
      <w:r w:rsidRPr="001B33F4">
        <w:rPr>
          <w:rFonts w:ascii="Times New Roman" w:hAnsi="Times New Roman"/>
        </w:rPr>
        <w:t>魏鑫</w:t>
      </w:r>
      <w:r w:rsidRPr="001B33F4">
        <w:rPr>
          <w:rFonts w:ascii="Times New Roman" w:hAnsi="Times New Roman"/>
        </w:rPr>
        <w:t>.Mybatis</w:t>
      </w:r>
      <w:r w:rsidRPr="001B33F4">
        <w:rPr>
          <w:rFonts w:ascii="Times New Roman" w:hAnsi="Times New Roman"/>
        </w:rPr>
        <w:t>逆向工程功能扩展实现</w:t>
      </w:r>
      <w:r w:rsidRPr="001B33F4">
        <w:rPr>
          <w:rFonts w:ascii="Times New Roman" w:hAnsi="Times New Roman"/>
        </w:rPr>
        <w:t>[J].</w:t>
      </w:r>
      <w:r w:rsidRPr="001B33F4">
        <w:rPr>
          <w:rFonts w:ascii="Times New Roman" w:hAnsi="Times New Roman"/>
        </w:rPr>
        <w:t>电脑编程技巧与维护</w:t>
      </w:r>
      <w:r w:rsidRPr="001B33F4">
        <w:rPr>
          <w:rFonts w:ascii="Times New Roman" w:hAnsi="Times New Roman"/>
        </w:rPr>
        <w:t>,2019,(1):38-41.</w:t>
      </w:r>
    </w:p>
    <w:p w14:paraId="3D46E384" w14:textId="77777777" w:rsidR="005F3BF9" w:rsidRPr="001B33F4" w:rsidRDefault="005F3BF9" w:rsidP="005163BE">
      <w:pPr>
        <w:pStyle w:val="af2"/>
        <w:ind w:leftChars="174" w:left="846" w:hangingChars="204" w:hanging="428"/>
        <w:jc w:val="both"/>
        <w:rPr>
          <w:rFonts w:ascii="Times New Roman" w:hAnsi="Times New Roman"/>
        </w:rPr>
      </w:pPr>
      <w:r w:rsidRPr="001B33F4">
        <w:rPr>
          <w:rFonts w:ascii="Times New Roman" w:hAnsi="Times New Roman"/>
        </w:rPr>
        <w:t xml:space="preserve">[8] </w:t>
      </w:r>
      <w:r w:rsidRPr="001B33F4">
        <w:rPr>
          <w:rFonts w:ascii="Times New Roman" w:hAnsi="Times New Roman"/>
        </w:rPr>
        <w:t>何晶</w:t>
      </w:r>
      <w:r w:rsidRPr="001B33F4">
        <w:rPr>
          <w:rFonts w:ascii="Times New Roman" w:hAnsi="Times New Roman"/>
        </w:rPr>
        <w:t>.</w:t>
      </w:r>
      <w:r w:rsidRPr="001B33F4">
        <w:rPr>
          <w:rFonts w:ascii="Times New Roman" w:hAnsi="Times New Roman"/>
        </w:rPr>
        <w:t>以</w:t>
      </w:r>
      <w:r w:rsidRPr="001B33F4">
        <w:rPr>
          <w:rFonts w:ascii="Times New Roman" w:hAnsi="Times New Roman"/>
        </w:rPr>
        <w:t>SSH</w:t>
      </w:r>
      <w:r w:rsidRPr="001B33F4">
        <w:rPr>
          <w:rFonts w:ascii="Times New Roman" w:hAnsi="Times New Roman"/>
        </w:rPr>
        <w:t>框架与</w:t>
      </w:r>
      <w:r w:rsidRPr="001B33F4">
        <w:rPr>
          <w:rFonts w:ascii="Times New Roman" w:hAnsi="Times New Roman"/>
        </w:rPr>
        <w:t>jQuery</w:t>
      </w:r>
      <w:r w:rsidRPr="001B33F4">
        <w:rPr>
          <w:rFonts w:ascii="Times New Roman" w:hAnsi="Times New Roman"/>
        </w:rPr>
        <w:t>技术为基础的</w:t>
      </w:r>
      <w:r w:rsidRPr="001B33F4">
        <w:rPr>
          <w:rFonts w:ascii="Times New Roman" w:hAnsi="Times New Roman"/>
        </w:rPr>
        <w:t>Java-Web</w:t>
      </w:r>
      <w:r w:rsidRPr="001B33F4">
        <w:rPr>
          <w:rFonts w:ascii="Times New Roman" w:hAnsi="Times New Roman"/>
        </w:rPr>
        <w:t>开发应用探讨</w:t>
      </w:r>
      <w:r w:rsidRPr="001B33F4">
        <w:rPr>
          <w:rFonts w:ascii="Times New Roman" w:hAnsi="Times New Roman"/>
        </w:rPr>
        <w:t>[J].</w:t>
      </w:r>
      <w:r w:rsidRPr="001B33F4">
        <w:rPr>
          <w:rFonts w:ascii="Times New Roman" w:hAnsi="Times New Roman"/>
        </w:rPr>
        <w:t>计算机产品与流通</w:t>
      </w:r>
      <w:r w:rsidRPr="001B33F4">
        <w:rPr>
          <w:rFonts w:ascii="Times New Roman" w:hAnsi="Times New Roman"/>
        </w:rPr>
        <w:t>,2019,(11):104-105.</w:t>
      </w:r>
    </w:p>
    <w:p w14:paraId="63930A67" w14:textId="77777777" w:rsidR="005F3BF9" w:rsidRPr="001B33F4" w:rsidRDefault="005F3BF9" w:rsidP="005163BE">
      <w:pPr>
        <w:pStyle w:val="af2"/>
        <w:ind w:leftChars="174" w:left="846" w:hangingChars="204" w:hanging="428"/>
        <w:jc w:val="both"/>
        <w:rPr>
          <w:rFonts w:ascii="Times New Roman" w:hAnsi="Times New Roman"/>
        </w:rPr>
      </w:pPr>
      <w:r w:rsidRPr="001B33F4">
        <w:rPr>
          <w:rFonts w:ascii="Times New Roman" w:hAnsi="Times New Roman"/>
        </w:rPr>
        <w:t xml:space="preserve">[9] </w:t>
      </w:r>
      <w:r w:rsidRPr="001B33F4">
        <w:rPr>
          <w:rFonts w:ascii="Times New Roman" w:hAnsi="Times New Roman"/>
        </w:rPr>
        <w:t>赵文硕</w:t>
      </w:r>
      <w:r w:rsidRPr="001B33F4">
        <w:rPr>
          <w:rFonts w:ascii="Times New Roman" w:hAnsi="Times New Roman"/>
        </w:rPr>
        <w:t>.</w:t>
      </w:r>
      <w:r w:rsidRPr="001B33F4">
        <w:rPr>
          <w:rFonts w:ascii="Times New Roman" w:hAnsi="Times New Roman"/>
        </w:rPr>
        <w:t>关系型与非关系型数据库的应用研究</w:t>
      </w:r>
      <w:r w:rsidRPr="001B33F4">
        <w:rPr>
          <w:rFonts w:ascii="Times New Roman" w:hAnsi="Times New Roman"/>
        </w:rPr>
        <w:t>[D].</w:t>
      </w:r>
      <w:r w:rsidRPr="001B33F4">
        <w:rPr>
          <w:rFonts w:ascii="Times New Roman" w:hAnsi="Times New Roman"/>
        </w:rPr>
        <w:t>北京</w:t>
      </w:r>
      <w:r w:rsidRPr="001B33F4">
        <w:rPr>
          <w:rFonts w:ascii="Times New Roman" w:hAnsi="Times New Roman"/>
        </w:rPr>
        <w:t>:</w:t>
      </w:r>
      <w:r w:rsidRPr="001B33F4">
        <w:rPr>
          <w:rFonts w:ascii="Times New Roman" w:hAnsi="Times New Roman"/>
        </w:rPr>
        <w:t>华北电力大学</w:t>
      </w:r>
      <w:r w:rsidRPr="001B33F4">
        <w:rPr>
          <w:rFonts w:ascii="Times New Roman" w:hAnsi="Times New Roman"/>
        </w:rPr>
        <w:t>,2016.</w:t>
      </w:r>
    </w:p>
    <w:p w14:paraId="1B030E40" w14:textId="4DEA598B" w:rsidR="005F3BF9" w:rsidRPr="001B33F4" w:rsidRDefault="005F3BF9" w:rsidP="005163BE">
      <w:pPr>
        <w:pStyle w:val="af2"/>
        <w:ind w:leftChars="174" w:left="846" w:hangingChars="204" w:hanging="428"/>
        <w:jc w:val="both"/>
        <w:rPr>
          <w:rFonts w:ascii="Times New Roman" w:hAnsi="Times New Roman"/>
        </w:rPr>
      </w:pPr>
      <w:r w:rsidRPr="001B33F4">
        <w:rPr>
          <w:rFonts w:ascii="Times New Roman" w:hAnsi="Times New Roman"/>
        </w:rPr>
        <w:t>[10]</w:t>
      </w:r>
      <w:r w:rsidRPr="001B33F4">
        <w:rPr>
          <w:rFonts w:ascii="Times New Roman" w:hAnsi="Times New Roman"/>
        </w:rPr>
        <w:t>曹灿</w:t>
      </w:r>
      <w:r w:rsidRPr="001B33F4">
        <w:rPr>
          <w:rFonts w:ascii="Times New Roman" w:hAnsi="Times New Roman"/>
        </w:rPr>
        <w:t>,</w:t>
      </w:r>
      <w:r w:rsidRPr="001B33F4">
        <w:rPr>
          <w:rFonts w:ascii="Times New Roman" w:hAnsi="Times New Roman"/>
        </w:rPr>
        <w:t>刘志刚</w:t>
      </w:r>
      <w:r w:rsidRPr="001B33F4">
        <w:rPr>
          <w:rFonts w:ascii="Times New Roman" w:hAnsi="Times New Roman"/>
        </w:rPr>
        <w:t>.</w:t>
      </w:r>
      <w:r w:rsidRPr="001B33F4">
        <w:rPr>
          <w:rFonts w:ascii="Times New Roman" w:hAnsi="Times New Roman"/>
        </w:rPr>
        <w:t>基于</w:t>
      </w:r>
      <w:r w:rsidRPr="001B33F4">
        <w:rPr>
          <w:rFonts w:ascii="Times New Roman" w:hAnsi="Times New Roman"/>
        </w:rPr>
        <w:t>SSH</w:t>
      </w:r>
      <w:r w:rsidRPr="001B33F4">
        <w:rPr>
          <w:rFonts w:ascii="Times New Roman" w:hAnsi="Times New Roman"/>
        </w:rPr>
        <w:t>和</w:t>
      </w:r>
      <w:r w:rsidRPr="001B33F4">
        <w:rPr>
          <w:rFonts w:ascii="Times New Roman" w:hAnsi="Times New Roman"/>
        </w:rPr>
        <w:t>Layui</w:t>
      </w:r>
      <w:r w:rsidRPr="001B33F4">
        <w:rPr>
          <w:rFonts w:ascii="Times New Roman" w:hAnsi="Times New Roman"/>
        </w:rPr>
        <w:t>的工程科学前沿与实践系统</w:t>
      </w:r>
      <w:r w:rsidRPr="001B33F4">
        <w:rPr>
          <w:rFonts w:ascii="Times New Roman" w:hAnsi="Times New Roman"/>
        </w:rPr>
        <w:t>[J].</w:t>
      </w:r>
      <w:r w:rsidRPr="001B33F4">
        <w:rPr>
          <w:rFonts w:ascii="Times New Roman" w:hAnsi="Times New Roman"/>
        </w:rPr>
        <w:t>工业控制计算机，</w:t>
      </w:r>
      <w:r w:rsidRPr="001B33F4">
        <w:rPr>
          <w:rFonts w:ascii="Times New Roman" w:hAnsi="Times New Roman"/>
        </w:rPr>
        <w:t>2019,(2):91-96.</w:t>
      </w:r>
    </w:p>
    <w:p w14:paraId="6A464E0C" w14:textId="1AC57C3A" w:rsidR="00646959" w:rsidRPr="001B33F4" w:rsidRDefault="00E2754E" w:rsidP="0022203D">
      <w:pPr>
        <w:pStyle w:val="af2"/>
        <w:ind w:leftChars="174" w:left="846" w:hangingChars="204" w:hanging="428"/>
        <w:jc w:val="both"/>
      </w:pPr>
      <w:r w:rsidRPr="001B33F4">
        <w:rPr>
          <w:rFonts w:ascii="Times New Roman" w:hAnsi="Times New Roman"/>
        </w:rPr>
        <w:t>[11] Rui André Oliveira,Miquel Martínez Raga.An approach for benchmarking the security of web service frameworks[M].Future Generation Computer Systems,2019.</w:t>
      </w:r>
    </w:p>
    <w:sectPr w:rsidR="00646959" w:rsidRPr="001B33F4" w:rsidSect="005F3BF9">
      <w:footerReference w:type="default" r:id="rId24"/>
      <w:footnotePr>
        <w:numFmt w:val="decimalEnclosedCircleChinese"/>
      </w:footnotePr>
      <w:pgSz w:w="11906" w:h="16838"/>
      <w:pgMar w:top="1985" w:right="1418" w:bottom="1418" w:left="1418" w:header="1418" w:footer="1134" w:gutter="0"/>
      <w:cols w:space="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E27F7" w14:textId="77777777" w:rsidR="000674EB" w:rsidRDefault="000674EB">
      <w:pPr>
        <w:spacing w:line="240" w:lineRule="auto"/>
      </w:pPr>
      <w:r>
        <w:separator/>
      </w:r>
    </w:p>
  </w:endnote>
  <w:endnote w:type="continuationSeparator" w:id="0">
    <w:p w14:paraId="4AE82576" w14:textId="77777777" w:rsidR="000674EB" w:rsidRDefault="000674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00" w:usb3="00000000" w:csb0="0004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FFB6B" w14:textId="65933798" w:rsidR="007B36C7" w:rsidRDefault="007B36C7">
    <w:pPr>
      <w:pStyle w:val="a6"/>
      <w:jc w:val="center"/>
    </w:pPr>
    <w:r>
      <w:rPr>
        <w:noProof/>
      </w:rPr>
      <mc:AlternateContent>
        <mc:Choice Requires="wps">
          <w:drawing>
            <wp:anchor distT="0" distB="0" distL="114300" distR="114300" simplePos="0" relativeHeight="251657728" behindDoc="0" locked="0" layoutInCell="1" allowOverlap="1" wp14:anchorId="0D88313D" wp14:editId="0B5561BD">
              <wp:simplePos x="0" y="0"/>
              <wp:positionH relativeFrom="margin">
                <wp:align>center</wp:align>
              </wp:positionH>
              <wp:positionV relativeFrom="paragraph">
                <wp:posOffset>0</wp:posOffset>
              </wp:positionV>
              <wp:extent cx="190500" cy="512445"/>
              <wp:effectExtent l="0" t="1270" r="1270" b="63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512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653CE" w14:textId="0301BE08" w:rsidR="007B36C7" w:rsidRDefault="007B36C7">
                          <w:pPr>
                            <w:pStyle w:val="a6"/>
                            <w:jc w:val="center"/>
                          </w:pPr>
                          <w:r>
                            <w:rPr>
                              <w:rStyle w:val="ae"/>
                            </w:rPr>
                            <w:t>–</w:t>
                          </w:r>
                          <w:r>
                            <w:fldChar w:fldCharType="begin"/>
                          </w:r>
                          <w:r>
                            <w:rPr>
                              <w:rStyle w:val="ae"/>
                            </w:rPr>
                            <w:instrText xml:space="preserve"> PAGE </w:instrText>
                          </w:r>
                          <w:r>
                            <w:fldChar w:fldCharType="separate"/>
                          </w:r>
                          <w:r w:rsidR="00443D28">
                            <w:rPr>
                              <w:rStyle w:val="ae"/>
                              <w:noProof/>
                            </w:rPr>
                            <w:t>III</w:t>
                          </w:r>
                          <w:r>
                            <w:fldChar w:fldCharType="end"/>
                          </w:r>
                          <w:r>
                            <w:rPr>
                              <w:rStyle w:val="ae"/>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88313D" id="_x0000_t202" coordsize="21600,21600" o:spt="202" path="m,l,21600r21600,l21600,xe">
              <v:stroke joinstyle="miter"/>
              <v:path gradientshapeok="t" o:connecttype="rect"/>
            </v:shapetype>
            <v:shape id="Text Box 3" o:spid="_x0000_s1093" type="#_x0000_t202" style="position:absolute;left:0;text-align:left;margin-left:0;margin-top:0;width:15pt;height:40.3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" filled="f" stroked="f">
              <v:textbox style="mso-fit-shape-to-text:t" inset="0,0,0,0">
                <w:txbxContent>
                  <w:p w14:paraId="420653CE" w14:textId="0301BE08" w:rsidR="007B36C7" w:rsidRDefault="007B36C7">
                    <w:pPr>
                      <w:pStyle w:val="a6"/>
                      <w:jc w:val="center"/>
                    </w:pPr>
                    <w:r>
                      <w:rPr>
                        <w:rStyle w:val="ae"/>
                      </w:rPr>
                      <w:t>–</w:t>
                    </w:r>
                    <w:r>
                      <w:fldChar w:fldCharType="begin"/>
                    </w:r>
                    <w:r>
                      <w:rPr>
                        <w:rStyle w:val="ae"/>
                      </w:rPr>
                      <w:instrText xml:space="preserve"> PAGE </w:instrText>
                    </w:r>
                    <w:r>
                      <w:fldChar w:fldCharType="separate"/>
                    </w:r>
                    <w:r w:rsidR="00443D28">
                      <w:rPr>
                        <w:rStyle w:val="ae"/>
                        <w:noProof/>
                      </w:rPr>
                      <w:t>III</w:t>
                    </w:r>
                    <w:r>
                      <w:fldChar w:fldCharType="end"/>
                    </w:r>
                    <w:r>
                      <w:rPr>
                        <w:rStyle w:val="ae"/>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E4E19" w14:textId="37E53123" w:rsidR="007B36C7" w:rsidRDefault="007B36C7">
    <w:pPr>
      <w:pStyle w:val="a6"/>
      <w:jc w:val="center"/>
    </w:pPr>
    <w:r>
      <w:rPr>
        <w:noProof/>
      </w:rPr>
      <mc:AlternateContent>
        <mc:Choice Requires="wps">
          <w:drawing>
            <wp:anchor distT="0" distB="0" distL="114300" distR="114300" simplePos="0" relativeHeight="251658752" behindDoc="0" locked="0" layoutInCell="1" allowOverlap="1" wp14:anchorId="3CD597E6" wp14:editId="105C16D9">
              <wp:simplePos x="0" y="0"/>
              <wp:positionH relativeFrom="margin">
                <wp:align>center</wp:align>
              </wp:positionH>
              <wp:positionV relativeFrom="paragraph">
                <wp:posOffset>0</wp:posOffset>
              </wp:positionV>
              <wp:extent cx="1828800" cy="18288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D03CA" w14:textId="1A9F1F92" w:rsidR="007B36C7" w:rsidRDefault="007B36C7">
                          <w:pPr>
                            <w:pStyle w:val="a6"/>
                            <w:jc w:val="center"/>
                          </w:pPr>
                          <w:r>
                            <w:rPr>
                              <w:rStyle w:val="ae"/>
                            </w:rPr>
                            <w:t>–</w:t>
                          </w:r>
                          <w:r>
                            <w:fldChar w:fldCharType="begin"/>
                          </w:r>
                          <w:r>
                            <w:rPr>
                              <w:rStyle w:val="ae"/>
                            </w:rPr>
                            <w:instrText xml:space="preserve"> PAGE </w:instrText>
                          </w:r>
                          <w:r>
                            <w:fldChar w:fldCharType="separate"/>
                          </w:r>
                          <w:r w:rsidR="00443D28">
                            <w:rPr>
                              <w:rStyle w:val="ae"/>
                              <w:noProof/>
                            </w:rPr>
                            <w:t>1</w:t>
                          </w:r>
                          <w:r>
                            <w:fldChar w:fldCharType="end"/>
                          </w:r>
                          <w:r>
                            <w:rPr>
                              <w:rStyle w:val="ae"/>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CD597E6" id="_x0000_t202" coordsize="21600,21600" o:spt="202" path="m,l,21600r21600,l21600,xe">
              <v:stroke joinstyle="miter"/>
              <v:path gradientshapeok="t" o:connecttype="rect"/>
            </v:shapetype>
            <v:shape id="Text Box 2" o:spid="_x0000_s1094" type="#_x0000_t202" style="position:absolute;left:0;text-align:left;margin-left:0;margin-top:0;width:2in;height:2in;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aIhqKakCAACvBQAADgAAAAAAAAAAAAAAAAAuAgAA&#10;ZHJzL2Uyb0RvYy54bWxQSwECLQAUAAYACAAAACEADErw7tYAAAAFAQAADwAAAAAAAAAAAAAAAAAD&#10;BQAAZHJzL2Rvd25yZXYueG1sUEsFBgAAAAAEAAQA8wAAAAYGAAAAAA==&#10;" filled="f" stroked="f">
              <v:textbox style="mso-fit-shape-to-text:t" inset="0,0,0,0">
                <w:txbxContent>
                  <w:p w14:paraId="639D03CA" w14:textId="1A9F1F92" w:rsidR="007B36C7" w:rsidRDefault="007B36C7">
                    <w:pPr>
                      <w:pStyle w:val="a6"/>
                      <w:jc w:val="center"/>
                    </w:pPr>
                    <w:r>
                      <w:rPr>
                        <w:rStyle w:val="ae"/>
                      </w:rPr>
                      <w:t>–</w:t>
                    </w:r>
                    <w:r>
                      <w:fldChar w:fldCharType="begin"/>
                    </w:r>
                    <w:r>
                      <w:rPr>
                        <w:rStyle w:val="ae"/>
                      </w:rPr>
                      <w:instrText xml:space="preserve"> PAGE </w:instrText>
                    </w:r>
                    <w:r>
                      <w:fldChar w:fldCharType="separate"/>
                    </w:r>
                    <w:r w:rsidR="00443D28">
                      <w:rPr>
                        <w:rStyle w:val="ae"/>
                        <w:noProof/>
                      </w:rPr>
                      <w:t>1</w:t>
                    </w:r>
                    <w:r>
                      <w:fldChar w:fldCharType="end"/>
                    </w:r>
                    <w:r>
                      <w:rPr>
                        <w:rStyle w:val="ae"/>
                      </w:rPr>
                      <w:t>–</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A858D" w14:textId="06B1382B" w:rsidR="007B36C7" w:rsidRDefault="007B36C7">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60E32" w14:textId="77777777" w:rsidR="000674EB" w:rsidRDefault="000674EB">
      <w:pPr>
        <w:spacing w:line="240" w:lineRule="auto"/>
      </w:pPr>
      <w:r>
        <w:separator/>
      </w:r>
    </w:p>
  </w:footnote>
  <w:footnote w:type="continuationSeparator" w:id="0">
    <w:p w14:paraId="117AC382" w14:textId="77777777" w:rsidR="000674EB" w:rsidRDefault="000674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HorizontalSpacing w:val="2"/>
  <w:drawingGridVerticalSpacing w:val="2"/>
  <w:noPunctuationKerning/>
  <w:characterSpacingControl w:val="compressPunctuation"/>
  <w:hdrShapeDefaults>
    <o:shapedefaults v:ext="edit" spidmax="2049" fillcolor="white">
      <v:fill color="white"/>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05926"/>
    <w:rsid w:val="00005DD6"/>
    <w:rsid w:val="00012C7F"/>
    <w:rsid w:val="00013240"/>
    <w:rsid w:val="000133D6"/>
    <w:rsid w:val="00015216"/>
    <w:rsid w:val="0001648E"/>
    <w:rsid w:val="00016C68"/>
    <w:rsid w:val="0002063C"/>
    <w:rsid w:val="00022EEB"/>
    <w:rsid w:val="0002588A"/>
    <w:rsid w:val="00025CB0"/>
    <w:rsid w:val="000263F0"/>
    <w:rsid w:val="000265A0"/>
    <w:rsid w:val="00026B0C"/>
    <w:rsid w:val="00027947"/>
    <w:rsid w:val="00027EF8"/>
    <w:rsid w:val="00031363"/>
    <w:rsid w:val="00031563"/>
    <w:rsid w:val="00031BB8"/>
    <w:rsid w:val="00034E0C"/>
    <w:rsid w:val="00040157"/>
    <w:rsid w:val="000402A5"/>
    <w:rsid w:val="000402E7"/>
    <w:rsid w:val="00041DCE"/>
    <w:rsid w:val="0004304E"/>
    <w:rsid w:val="00045C9D"/>
    <w:rsid w:val="00050265"/>
    <w:rsid w:val="00052596"/>
    <w:rsid w:val="00055DE1"/>
    <w:rsid w:val="00055E09"/>
    <w:rsid w:val="00055FA7"/>
    <w:rsid w:val="00060622"/>
    <w:rsid w:val="00062872"/>
    <w:rsid w:val="00063C50"/>
    <w:rsid w:val="000674EB"/>
    <w:rsid w:val="0006772D"/>
    <w:rsid w:val="00067AD6"/>
    <w:rsid w:val="00067CA5"/>
    <w:rsid w:val="00070A98"/>
    <w:rsid w:val="0007267C"/>
    <w:rsid w:val="00072762"/>
    <w:rsid w:val="0007376F"/>
    <w:rsid w:val="00076C21"/>
    <w:rsid w:val="00080AC0"/>
    <w:rsid w:val="0008176E"/>
    <w:rsid w:val="00082B5E"/>
    <w:rsid w:val="00090997"/>
    <w:rsid w:val="000921CF"/>
    <w:rsid w:val="00093572"/>
    <w:rsid w:val="00094126"/>
    <w:rsid w:val="00096C71"/>
    <w:rsid w:val="000A033E"/>
    <w:rsid w:val="000A0466"/>
    <w:rsid w:val="000A1220"/>
    <w:rsid w:val="000A18BC"/>
    <w:rsid w:val="000A1D99"/>
    <w:rsid w:val="000A2281"/>
    <w:rsid w:val="000A229F"/>
    <w:rsid w:val="000A3FB5"/>
    <w:rsid w:val="000A548C"/>
    <w:rsid w:val="000A7FC0"/>
    <w:rsid w:val="000B0929"/>
    <w:rsid w:val="000B0DB2"/>
    <w:rsid w:val="000B1B80"/>
    <w:rsid w:val="000B36D5"/>
    <w:rsid w:val="000B4099"/>
    <w:rsid w:val="000B419C"/>
    <w:rsid w:val="000B75B2"/>
    <w:rsid w:val="000B7870"/>
    <w:rsid w:val="000B7E19"/>
    <w:rsid w:val="000C075D"/>
    <w:rsid w:val="000C33BF"/>
    <w:rsid w:val="000C6105"/>
    <w:rsid w:val="000C6D19"/>
    <w:rsid w:val="000D2D64"/>
    <w:rsid w:val="000D5397"/>
    <w:rsid w:val="000E2B0B"/>
    <w:rsid w:val="000E4A93"/>
    <w:rsid w:val="000E4D0C"/>
    <w:rsid w:val="000E52D0"/>
    <w:rsid w:val="000E5F47"/>
    <w:rsid w:val="000F0F05"/>
    <w:rsid w:val="000F2A3B"/>
    <w:rsid w:val="000F3979"/>
    <w:rsid w:val="000F4CA9"/>
    <w:rsid w:val="000F54DB"/>
    <w:rsid w:val="000F6E18"/>
    <w:rsid w:val="000F7733"/>
    <w:rsid w:val="000F7A2A"/>
    <w:rsid w:val="001001F4"/>
    <w:rsid w:val="00106A9C"/>
    <w:rsid w:val="00106EB8"/>
    <w:rsid w:val="001123FB"/>
    <w:rsid w:val="001136EC"/>
    <w:rsid w:val="001145AD"/>
    <w:rsid w:val="001151CF"/>
    <w:rsid w:val="00115FCC"/>
    <w:rsid w:val="00117AEC"/>
    <w:rsid w:val="001221FC"/>
    <w:rsid w:val="00122571"/>
    <w:rsid w:val="00122CCE"/>
    <w:rsid w:val="00123716"/>
    <w:rsid w:val="00124364"/>
    <w:rsid w:val="0012466E"/>
    <w:rsid w:val="00124B36"/>
    <w:rsid w:val="001254EF"/>
    <w:rsid w:val="00127455"/>
    <w:rsid w:val="0013060A"/>
    <w:rsid w:val="001306E3"/>
    <w:rsid w:val="00134C6F"/>
    <w:rsid w:val="00135B39"/>
    <w:rsid w:val="00140A2E"/>
    <w:rsid w:val="00141966"/>
    <w:rsid w:val="00141AC5"/>
    <w:rsid w:val="00141B27"/>
    <w:rsid w:val="0014272B"/>
    <w:rsid w:val="00143787"/>
    <w:rsid w:val="001520B6"/>
    <w:rsid w:val="001548B2"/>
    <w:rsid w:val="00155B98"/>
    <w:rsid w:val="00156C03"/>
    <w:rsid w:val="00157535"/>
    <w:rsid w:val="00157F5C"/>
    <w:rsid w:val="001614B6"/>
    <w:rsid w:val="00166A68"/>
    <w:rsid w:val="0017135E"/>
    <w:rsid w:val="00172BC1"/>
    <w:rsid w:val="00175670"/>
    <w:rsid w:val="001760E7"/>
    <w:rsid w:val="00180466"/>
    <w:rsid w:val="001813FE"/>
    <w:rsid w:val="001817DD"/>
    <w:rsid w:val="00182BAD"/>
    <w:rsid w:val="00186172"/>
    <w:rsid w:val="00187308"/>
    <w:rsid w:val="00187BFE"/>
    <w:rsid w:val="00190AAE"/>
    <w:rsid w:val="00191993"/>
    <w:rsid w:val="001947BB"/>
    <w:rsid w:val="001948E8"/>
    <w:rsid w:val="001966F9"/>
    <w:rsid w:val="00196E1B"/>
    <w:rsid w:val="001973E4"/>
    <w:rsid w:val="0019769E"/>
    <w:rsid w:val="001A20CC"/>
    <w:rsid w:val="001A318F"/>
    <w:rsid w:val="001A3876"/>
    <w:rsid w:val="001A4758"/>
    <w:rsid w:val="001A56D0"/>
    <w:rsid w:val="001A66BA"/>
    <w:rsid w:val="001A68E9"/>
    <w:rsid w:val="001A6DD1"/>
    <w:rsid w:val="001A753E"/>
    <w:rsid w:val="001B1E95"/>
    <w:rsid w:val="001B33F4"/>
    <w:rsid w:val="001B38DE"/>
    <w:rsid w:val="001B5CAA"/>
    <w:rsid w:val="001B5DF7"/>
    <w:rsid w:val="001B64DD"/>
    <w:rsid w:val="001B7470"/>
    <w:rsid w:val="001C09AA"/>
    <w:rsid w:val="001C0F6A"/>
    <w:rsid w:val="001C17A2"/>
    <w:rsid w:val="001C3FAD"/>
    <w:rsid w:val="001C4D75"/>
    <w:rsid w:val="001C56C9"/>
    <w:rsid w:val="001C7552"/>
    <w:rsid w:val="001D18F7"/>
    <w:rsid w:val="001D21BE"/>
    <w:rsid w:val="001D2337"/>
    <w:rsid w:val="001D3743"/>
    <w:rsid w:val="001D4C91"/>
    <w:rsid w:val="001D6416"/>
    <w:rsid w:val="001D7213"/>
    <w:rsid w:val="001D7DEF"/>
    <w:rsid w:val="001E1789"/>
    <w:rsid w:val="001E2739"/>
    <w:rsid w:val="001E377C"/>
    <w:rsid w:val="001E37FE"/>
    <w:rsid w:val="001E491F"/>
    <w:rsid w:val="001E6156"/>
    <w:rsid w:val="001E7C04"/>
    <w:rsid w:val="001E7E1B"/>
    <w:rsid w:val="001F207C"/>
    <w:rsid w:val="001F2C73"/>
    <w:rsid w:val="001F53DA"/>
    <w:rsid w:val="001F5836"/>
    <w:rsid w:val="001F696E"/>
    <w:rsid w:val="001F69D6"/>
    <w:rsid w:val="001F769F"/>
    <w:rsid w:val="00200131"/>
    <w:rsid w:val="0020133F"/>
    <w:rsid w:val="00202913"/>
    <w:rsid w:val="0020403E"/>
    <w:rsid w:val="00206D2E"/>
    <w:rsid w:val="00214606"/>
    <w:rsid w:val="0021465A"/>
    <w:rsid w:val="0021525F"/>
    <w:rsid w:val="00216041"/>
    <w:rsid w:val="00216BA6"/>
    <w:rsid w:val="00220CA1"/>
    <w:rsid w:val="0022185E"/>
    <w:rsid w:val="002218B5"/>
    <w:rsid w:val="00221F1A"/>
    <w:rsid w:val="0022203D"/>
    <w:rsid w:val="00222BF6"/>
    <w:rsid w:val="00223A88"/>
    <w:rsid w:val="002251E7"/>
    <w:rsid w:val="00226248"/>
    <w:rsid w:val="00226D7C"/>
    <w:rsid w:val="002336E0"/>
    <w:rsid w:val="00234773"/>
    <w:rsid w:val="00235EBB"/>
    <w:rsid w:val="00236047"/>
    <w:rsid w:val="00237C70"/>
    <w:rsid w:val="00240133"/>
    <w:rsid w:val="00242D38"/>
    <w:rsid w:val="0024551E"/>
    <w:rsid w:val="00251ABC"/>
    <w:rsid w:val="002528F4"/>
    <w:rsid w:val="002539D2"/>
    <w:rsid w:val="00253EF5"/>
    <w:rsid w:val="0025484F"/>
    <w:rsid w:val="00254BC0"/>
    <w:rsid w:val="00256337"/>
    <w:rsid w:val="002567FC"/>
    <w:rsid w:val="00256989"/>
    <w:rsid w:val="00260DBB"/>
    <w:rsid w:val="00263FFD"/>
    <w:rsid w:val="0026528A"/>
    <w:rsid w:val="00265D27"/>
    <w:rsid w:val="0026600B"/>
    <w:rsid w:val="00271FCC"/>
    <w:rsid w:val="00273DE4"/>
    <w:rsid w:val="0027471B"/>
    <w:rsid w:val="002808E1"/>
    <w:rsid w:val="00283FF0"/>
    <w:rsid w:val="00285649"/>
    <w:rsid w:val="00285AC3"/>
    <w:rsid w:val="00286BCA"/>
    <w:rsid w:val="00287407"/>
    <w:rsid w:val="00290D60"/>
    <w:rsid w:val="002929E2"/>
    <w:rsid w:val="002930E6"/>
    <w:rsid w:val="00296DB6"/>
    <w:rsid w:val="00297184"/>
    <w:rsid w:val="0029750F"/>
    <w:rsid w:val="00297E42"/>
    <w:rsid w:val="002A0209"/>
    <w:rsid w:val="002A5B4C"/>
    <w:rsid w:val="002B060D"/>
    <w:rsid w:val="002B07C1"/>
    <w:rsid w:val="002B08C7"/>
    <w:rsid w:val="002B0B29"/>
    <w:rsid w:val="002B3218"/>
    <w:rsid w:val="002B3F75"/>
    <w:rsid w:val="002B5998"/>
    <w:rsid w:val="002B7645"/>
    <w:rsid w:val="002B7F72"/>
    <w:rsid w:val="002C2979"/>
    <w:rsid w:val="002C6B6F"/>
    <w:rsid w:val="002D0695"/>
    <w:rsid w:val="002D2890"/>
    <w:rsid w:val="002D2E01"/>
    <w:rsid w:val="002D3C02"/>
    <w:rsid w:val="002D75FE"/>
    <w:rsid w:val="002D7BD6"/>
    <w:rsid w:val="002E00EF"/>
    <w:rsid w:val="002E1ED9"/>
    <w:rsid w:val="002E30CF"/>
    <w:rsid w:val="002E32D0"/>
    <w:rsid w:val="002E7A64"/>
    <w:rsid w:val="002F15D4"/>
    <w:rsid w:val="002F2753"/>
    <w:rsid w:val="002F4E92"/>
    <w:rsid w:val="0030273D"/>
    <w:rsid w:val="00305CBA"/>
    <w:rsid w:val="00311753"/>
    <w:rsid w:val="0031221C"/>
    <w:rsid w:val="00312E1C"/>
    <w:rsid w:val="00313098"/>
    <w:rsid w:val="00314E07"/>
    <w:rsid w:val="0032377D"/>
    <w:rsid w:val="00325E5C"/>
    <w:rsid w:val="00327AE2"/>
    <w:rsid w:val="00332A76"/>
    <w:rsid w:val="0033321F"/>
    <w:rsid w:val="003342D0"/>
    <w:rsid w:val="00335E86"/>
    <w:rsid w:val="003366A1"/>
    <w:rsid w:val="00336B47"/>
    <w:rsid w:val="00336DE3"/>
    <w:rsid w:val="00337E59"/>
    <w:rsid w:val="00342633"/>
    <w:rsid w:val="0034666E"/>
    <w:rsid w:val="00346DC9"/>
    <w:rsid w:val="003508D2"/>
    <w:rsid w:val="00352C38"/>
    <w:rsid w:val="00356E0D"/>
    <w:rsid w:val="00357846"/>
    <w:rsid w:val="00361DBE"/>
    <w:rsid w:val="0036255C"/>
    <w:rsid w:val="00364B77"/>
    <w:rsid w:val="00365050"/>
    <w:rsid w:val="003662FF"/>
    <w:rsid w:val="0037072F"/>
    <w:rsid w:val="00370DEE"/>
    <w:rsid w:val="00371421"/>
    <w:rsid w:val="00371AC6"/>
    <w:rsid w:val="00372253"/>
    <w:rsid w:val="00374A25"/>
    <w:rsid w:val="00375360"/>
    <w:rsid w:val="003767AC"/>
    <w:rsid w:val="00380556"/>
    <w:rsid w:val="00384D20"/>
    <w:rsid w:val="00386188"/>
    <w:rsid w:val="00386767"/>
    <w:rsid w:val="00387084"/>
    <w:rsid w:val="00387212"/>
    <w:rsid w:val="003915ED"/>
    <w:rsid w:val="00393251"/>
    <w:rsid w:val="00393E98"/>
    <w:rsid w:val="00396751"/>
    <w:rsid w:val="00396B5E"/>
    <w:rsid w:val="00397E19"/>
    <w:rsid w:val="003A06C7"/>
    <w:rsid w:val="003A1904"/>
    <w:rsid w:val="003A222D"/>
    <w:rsid w:val="003A2CF9"/>
    <w:rsid w:val="003A3235"/>
    <w:rsid w:val="003A3DF2"/>
    <w:rsid w:val="003A3E60"/>
    <w:rsid w:val="003A4CF7"/>
    <w:rsid w:val="003A7A11"/>
    <w:rsid w:val="003B148A"/>
    <w:rsid w:val="003B1CF3"/>
    <w:rsid w:val="003B21F2"/>
    <w:rsid w:val="003B4742"/>
    <w:rsid w:val="003B6429"/>
    <w:rsid w:val="003C1108"/>
    <w:rsid w:val="003C1E11"/>
    <w:rsid w:val="003C266D"/>
    <w:rsid w:val="003C329D"/>
    <w:rsid w:val="003C3BEB"/>
    <w:rsid w:val="003C454E"/>
    <w:rsid w:val="003C5D8A"/>
    <w:rsid w:val="003D194A"/>
    <w:rsid w:val="003D1AEC"/>
    <w:rsid w:val="003D57DC"/>
    <w:rsid w:val="003E09F9"/>
    <w:rsid w:val="003E25F1"/>
    <w:rsid w:val="003E4509"/>
    <w:rsid w:val="003E704E"/>
    <w:rsid w:val="003F070D"/>
    <w:rsid w:val="003F0CEA"/>
    <w:rsid w:val="003F16D6"/>
    <w:rsid w:val="003F1F07"/>
    <w:rsid w:val="003F2B06"/>
    <w:rsid w:val="003F31D9"/>
    <w:rsid w:val="003F3F8E"/>
    <w:rsid w:val="003F4D69"/>
    <w:rsid w:val="003F59E9"/>
    <w:rsid w:val="003F6615"/>
    <w:rsid w:val="00400F58"/>
    <w:rsid w:val="004014FB"/>
    <w:rsid w:val="00401584"/>
    <w:rsid w:val="00402967"/>
    <w:rsid w:val="00404BBC"/>
    <w:rsid w:val="00415D8E"/>
    <w:rsid w:val="004179DD"/>
    <w:rsid w:val="00421BF5"/>
    <w:rsid w:val="00423044"/>
    <w:rsid w:val="00423503"/>
    <w:rsid w:val="004243A3"/>
    <w:rsid w:val="00424C67"/>
    <w:rsid w:val="00425355"/>
    <w:rsid w:val="004266B1"/>
    <w:rsid w:val="0042728D"/>
    <w:rsid w:val="0042756B"/>
    <w:rsid w:val="0043552A"/>
    <w:rsid w:val="004355EC"/>
    <w:rsid w:val="00435D73"/>
    <w:rsid w:val="00437237"/>
    <w:rsid w:val="0044097B"/>
    <w:rsid w:val="004413E2"/>
    <w:rsid w:val="00441882"/>
    <w:rsid w:val="004421A6"/>
    <w:rsid w:val="00442A63"/>
    <w:rsid w:val="00443396"/>
    <w:rsid w:val="00443CF2"/>
    <w:rsid w:val="00443D28"/>
    <w:rsid w:val="00445144"/>
    <w:rsid w:val="004462B4"/>
    <w:rsid w:val="0044744F"/>
    <w:rsid w:val="00462165"/>
    <w:rsid w:val="00463E29"/>
    <w:rsid w:val="00463F6F"/>
    <w:rsid w:val="004646D6"/>
    <w:rsid w:val="00464DCC"/>
    <w:rsid w:val="004654F4"/>
    <w:rsid w:val="00465DC1"/>
    <w:rsid w:val="0046789F"/>
    <w:rsid w:val="0047054F"/>
    <w:rsid w:val="0047521F"/>
    <w:rsid w:val="00475690"/>
    <w:rsid w:val="00475899"/>
    <w:rsid w:val="00482B84"/>
    <w:rsid w:val="00482F51"/>
    <w:rsid w:val="0048415A"/>
    <w:rsid w:val="004867F2"/>
    <w:rsid w:val="004873CE"/>
    <w:rsid w:val="00490EC0"/>
    <w:rsid w:val="00493B59"/>
    <w:rsid w:val="004A14A0"/>
    <w:rsid w:val="004A3BDD"/>
    <w:rsid w:val="004A3C93"/>
    <w:rsid w:val="004A4E83"/>
    <w:rsid w:val="004A5033"/>
    <w:rsid w:val="004A58B2"/>
    <w:rsid w:val="004A5D78"/>
    <w:rsid w:val="004A6B61"/>
    <w:rsid w:val="004B0664"/>
    <w:rsid w:val="004B1132"/>
    <w:rsid w:val="004B22BB"/>
    <w:rsid w:val="004B2B74"/>
    <w:rsid w:val="004B31D6"/>
    <w:rsid w:val="004B5C14"/>
    <w:rsid w:val="004B6C39"/>
    <w:rsid w:val="004C3011"/>
    <w:rsid w:val="004C35CD"/>
    <w:rsid w:val="004C59AC"/>
    <w:rsid w:val="004C7B3D"/>
    <w:rsid w:val="004D39F7"/>
    <w:rsid w:val="004E0521"/>
    <w:rsid w:val="004E6621"/>
    <w:rsid w:val="004E6AF9"/>
    <w:rsid w:val="004F1729"/>
    <w:rsid w:val="004F56E6"/>
    <w:rsid w:val="005018E9"/>
    <w:rsid w:val="00503A63"/>
    <w:rsid w:val="00503DCC"/>
    <w:rsid w:val="005050BD"/>
    <w:rsid w:val="00505E82"/>
    <w:rsid w:val="005065F3"/>
    <w:rsid w:val="005118C0"/>
    <w:rsid w:val="00511D8F"/>
    <w:rsid w:val="0051344E"/>
    <w:rsid w:val="00515258"/>
    <w:rsid w:val="00515990"/>
    <w:rsid w:val="00516099"/>
    <w:rsid w:val="005163BE"/>
    <w:rsid w:val="005165B8"/>
    <w:rsid w:val="00522CCE"/>
    <w:rsid w:val="005231F8"/>
    <w:rsid w:val="0052389A"/>
    <w:rsid w:val="0052389C"/>
    <w:rsid w:val="00523E03"/>
    <w:rsid w:val="005244FB"/>
    <w:rsid w:val="005316E9"/>
    <w:rsid w:val="0053262C"/>
    <w:rsid w:val="00534320"/>
    <w:rsid w:val="005345CC"/>
    <w:rsid w:val="00534A18"/>
    <w:rsid w:val="00535707"/>
    <w:rsid w:val="0053613E"/>
    <w:rsid w:val="00536E7D"/>
    <w:rsid w:val="00537563"/>
    <w:rsid w:val="00537999"/>
    <w:rsid w:val="00537CAB"/>
    <w:rsid w:val="00537FE4"/>
    <w:rsid w:val="005406EB"/>
    <w:rsid w:val="005420DC"/>
    <w:rsid w:val="00543BC7"/>
    <w:rsid w:val="00543E7C"/>
    <w:rsid w:val="00545CB9"/>
    <w:rsid w:val="005477CB"/>
    <w:rsid w:val="00547D09"/>
    <w:rsid w:val="00554228"/>
    <w:rsid w:val="00555128"/>
    <w:rsid w:val="005552CF"/>
    <w:rsid w:val="00556CFB"/>
    <w:rsid w:val="00560F6C"/>
    <w:rsid w:val="0056411C"/>
    <w:rsid w:val="0056502C"/>
    <w:rsid w:val="005650CE"/>
    <w:rsid w:val="0056597D"/>
    <w:rsid w:val="0057000F"/>
    <w:rsid w:val="00570DEC"/>
    <w:rsid w:val="00574CE2"/>
    <w:rsid w:val="0057518E"/>
    <w:rsid w:val="00575838"/>
    <w:rsid w:val="00576F62"/>
    <w:rsid w:val="00577A74"/>
    <w:rsid w:val="00580565"/>
    <w:rsid w:val="00580659"/>
    <w:rsid w:val="00582643"/>
    <w:rsid w:val="005839DD"/>
    <w:rsid w:val="00584AC2"/>
    <w:rsid w:val="005858AE"/>
    <w:rsid w:val="00586099"/>
    <w:rsid w:val="00587697"/>
    <w:rsid w:val="00590016"/>
    <w:rsid w:val="00592C2B"/>
    <w:rsid w:val="00592E01"/>
    <w:rsid w:val="00593386"/>
    <w:rsid w:val="00593936"/>
    <w:rsid w:val="00594DEC"/>
    <w:rsid w:val="0059687F"/>
    <w:rsid w:val="0059701F"/>
    <w:rsid w:val="005A0E66"/>
    <w:rsid w:val="005A16E1"/>
    <w:rsid w:val="005A50F9"/>
    <w:rsid w:val="005A6A20"/>
    <w:rsid w:val="005B000C"/>
    <w:rsid w:val="005B5450"/>
    <w:rsid w:val="005B580C"/>
    <w:rsid w:val="005C0408"/>
    <w:rsid w:val="005C2165"/>
    <w:rsid w:val="005C249F"/>
    <w:rsid w:val="005C332D"/>
    <w:rsid w:val="005C5B05"/>
    <w:rsid w:val="005C6B90"/>
    <w:rsid w:val="005D0E8C"/>
    <w:rsid w:val="005D42CD"/>
    <w:rsid w:val="005D44AE"/>
    <w:rsid w:val="005D576B"/>
    <w:rsid w:val="005D7A68"/>
    <w:rsid w:val="005E00F2"/>
    <w:rsid w:val="005E0B04"/>
    <w:rsid w:val="005E0EEA"/>
    <w:rsid w:val="005E1475"/>
    <w:rsid w:val="005E2403"/>
    <w:rsid w:val="005E24F3"/>
    <w:rsid w:val="005E36BD"/>
    <w:rsid w:val="005E382B"/>
    <w:rsid w:val="005E54CB"/>
    <w:rsid w:val="005E598A"/>
    <w:rsid w:val="005F1113"/>
    <w:rsid w:val="005F246F"/>
    <w:rsid w:val="005F3BF9"/>
    <w:rsid w:val="005F4052"/>
    <w:rsid w:val="00601BA0"/>
    <w:rsid w:val="006021FC"/>
    <w:rsid w:val="00602D98"/>
    <w:rsid w:val="0060496D"/>
    <w:rsid w:val="0060498F"/>
    <w:rsid w:val="00605B2E"/>
    <w:rsid w:val="006060C0"/>
    <w:rsid w:val="00611252"/>
    <w:rsid w:val="00615FB9"/>
    <w:rsid w:val="0061697C"/>
    <w:rsid w:val="00620844"/>
    <w:rsid w:val="00623E9D"/>
    <w:rsid w:val="00624AC9"/>
    <w:rsid w:val="00624CCB"/>
    <w:rsid w:val="00625912"/>
    <w:rsid w:val="00626090"/>
    <w:rsid w:val="006326B3"/>
    <w:rsid w:val="00633F3A"/>
    <w:rsid w:val="0063705C"/>
    <w:rsid w:val="00640B8A"/>
    <w:rsid w:val="00646959"/>
    <w:rsid w:val="00646FE1"/>
    <w:rsid w:val="0064787D"/>
    <w:rsid w:val="006505E7"/>
    <w:rsid w:val="00650946"/>
    <w:rsid w:val="00650B80"/>
    <w:rsid w:val="00652B91"/>
    <w:rsid w:val="00654BDA"/>
    <w:rsid w:val="00655AF0"/>
    <w:rsid w:val="006566D7"/>
    <w:rsid w:val="00661F6A"/>
    <w:rsid w:val="00663895"/>
    <w:rsid w:val="006731A7"/>
    <w:rsid w:val="00674E38"/>
    <w:rsid w:val="006755C8"/>
    <w:rsid w:val="00675872"/>
    <w:rsid w:val="00676008"/>
    <w:rsid w:val="00676020"/>
    <w:rsid w:val="006766EE"/>
    <w:rsid w:val="00677359"/>
    <w:rsid w:val="0068391A"/>
    <w:rsid w:val="00687AB8"/>
    <w:rsid w:val="00690AD5"/>
    <w:rsid w:val="00695799"/>
    <w:rsid w:val="00695995"/>
    <w:rsid w:val="00695F2E"/>
    <w:rsid w:val="006A1FFC"/>
    <w:rsid w:val="006A2225"/>
    <w:rsid w:val="006A4719"/>
    <w:rsid w:val="006A559A"/>
    <w:rsid w:val="006A77FE"/>
    <w:rsid w:val="006B1F49"/>
    <w:rsid w:val="006B379D"/>
    <w:rsid w:val="006B487A"/>
    <w:rsid w:val="006B56BE"/>
    <w:rsid w:val="006B6057"/>
    <w:rsid w:val="006C0DF1"/>
    <w:rsid w:val="006C127D"/>
    <w:rsid w:val="006C2893"/>
    <w:rsid w:val="006D2B01"/>
    <w:rsid w:val="006D5A66"/>
    <w:rsid w:val="006D5C8D"/>
    <w:rsid w:val="006D77B1"/>
    <w:rsid w:val="006D7AF7"/>
    <w:rsid w:val="006E018F"/>
    <w:rsid w:val="006E0E74"/>
    <w:rsid w:val="006E1F8F"/>
    <w:rsid w:val="006E325C"/>
    <w:rsid w:val="006E464E"/>
    <w:rsid w:val="006E48A9"/>
    <w:rsid w:val="006E4B0D"/>
    <w:rsid w:val="006E4DEB"/>
    <w:rsid w:val="006E69DD"/>
    <w:rsid w:val="006E79CD"/>
    <w:rsid w:val="006F0633"/>
    <w:rsid w:val="006F252A"/>
    <w:rsid w:val="006F2C0E"/>
    <w:rsid w:val="006F4AD3"/>
    <w:rsid w:val="00701BEE"/>
    <w:rsid w:val="00702664"/>
    <w:rsid w:val="0070457D"/>
    <w:rsid w:val="00705C11"/>
    <w:rsid w:val="00705DC1"/>
    <w:rsid w:val="0070748C"/>
    <w:rsid w:val="00712AE8"/>
    <w:rsid w:val="00713247"/>
    <w:rsid w:val="007132E3"/>
    <w:rsid w:val="00713429"/>
    <w:rsid w:val="0071393D"/>
    <w:rsid w:val="0072125A"/>
    <w:rsid w:val="00722FDC"/>
    <w:rsid w:val="00725045"/>
    <w:rsid w:val="00725E3C"/>
    <w:rsid w:val="00725E66"/>
    <w:rsid w:val="00725FD5"/>
    <w:rsid w:val="00730518"/>
    <w:rsid w:val="00730A6A"/>
    <w:rsid w:val="00730DE0"/>
    <w:rsid w:val="0073135B"/>
    <w:rsid w:val="00734D1A"/>
    <w:rsid w:val="00736100"/>
    <w:rsid w:val="00740CDA"/>
    <w:rsid w:val="00740EBA"/>
    <w:rsid w:val="00742267"/>
    <w:rsid w:val="00742B81"/>
    <w:rsid w:val="007455C0"/>
    <w:rsid w:val="00745BE0"/>
    <w:rsid w:val="00746A86"/>
    <w:rsid w:val="00747738"/>
    <w:rsid w:val="0075128C"/>
    <w:rsid w:val="00751581"/>
    <w:rsid w:val="00751CBF"/>
    <w:rsid w:val="00757021"/>
    <w:rsid w:val="00761764"/>
    <w:rsid w:val="00761A8D"/>
    <w:rsid w:val="00762A76"/>
    <w:rsid w:val="0076364D"/>
    <w:rsid w:val="00763C1A"/>
    <w:rsid w:val="00765C12"/>
    <w:rsid w:val="007665FA"/>
    <w:rsid w:val="00767722"/>
    <w:rsid w:val="00770860"/>
    <w:rsid w:val="00772C3A"/>
    <w:rsid w:val="00773E1B"/>
    <w:rsid w:val="00774C66"/>
    <w:rsid w:val="00782364"/>
    <w:rsid w:val="0078619D"/>
    <w:rsid w:val="007876D8"/>
    <w:rsid w:val="007917D4"/>
    <w:rsid w:val="007934FE"/>
    <w:rsid w:val="007954BA"/>
    <w:rsid w:val="007965F1"/>
    <w:rsid w:val="007A08C2"/>
    <w:rsid w:val="007A1675"/>
    <w:rsid w:val="007A1DC6"/>
    <w:rsid w:val="007A292C"/>
    <w:rsid w:val="007A5FEF"/>
    <w:rsid w:val="007A60DF"/>
    <w:rsid w:val="007A6C5F"/>
    <w:rsid w:val="007B36C7"/>
    <w:rsid w:val="007B47B5"/>
    <w:rsid w:val="007B56BD"/>
    <w:rsid w:val="007B5BE8"/>
    <w:rsid w:val="007B64AA"/>
    <w:rsid w:val="007B6C65"/>
    <w:rsid w:val="007C082E"/>
    <w:rsid w:val="007C18C4"/>
    <w:rsid w:val="007C1DFD"/>
    <w:rsid w:val="007C2850"/>
    <w:rsid w:val="007C30C1"/>
    <w:rsid w:val="007C30E9"/>
    <w:rsid w:val="007C39D7"/>
    <w:rsid w:val="007C46AC"/>
    <w:rsid w:val="007D2D74"/>
    <w:rsid w:val="007D6530"/>
    <w:rsid w:val="007D76A1"/>
    <w:rsid w:val="007E10CD"/>
    <w:rsid w:val="007E2328"/>
    <w:rsid w:val="007E2C56"/>
    <w:rsid w:val="007E547B"/>
    <w:rsid w:val="007E5673"/>
    <w:rsid w:val="007E6306"/>
    <w:rsid w:val="007F107E"/>
    <w:rsid w:val="007F1685"/>
    <w:rsid w:val="007F254A"/>
    <w:rsid w:val="007F3F65"/>
    <w:rsid w:val="00801C39"/>
    <w:rsid w:val="00803CD9"/>
    <w:rsid w:val="008048BA"/>
    <w:rsid w:val="008048F9"/>
    <w:rsid w:val="00804F0B"/>
    <w:rsid w:val="008052F5"/>
    <w:rsid w:val="00806F55"/>
    <w:rsid w:val="00807624"/>
    <w:rsid w:val="0081029F"/>
    <w:rsid w:val="00810EF7"/>
    <w:rsid w:val="0081501D"/>
    <w:rsid w:val="00817A8D"/>
    <w:rsid w:val="00820C29"/>
    <w:rsid w:val="00822EA9"/>
    <w:rsid w:val="00824DF7"/>
    <w:rsid w:val="00826306"/>
    <w:rsid w:val="00826556"/>
    <w:rsid w:val="00827200"/>
    <w:rsid w:val="00830A1C"/>
    <w:rsid w:val="00834282"/>
    <w:rsid w:val="0083598E"/>
    <w:rsid w:val="0083741B"/>
    <w:rsid w:val="00842A5F"/>
    <w:rsid w:val="00843AFB"/>
    <w:rsid w:val="008448CF"/>
    <w:rsid w:val="00844FED"/>
    <w:rsid w:val="0084570F"/>
    <w:rsid w:val="00846C35"/>
    <w:rsid w:val="008525EA"/>
    <w:rsid w:val="00854369"/>
    <w:rsid w:val="0085615A"/>
    <w:rsid w:val="00857397"/>
    <w:rsid w:val="0085795F"/>
    <w:rsid w:val="00860213"/>
    <w:rsid w:val="0086042F"/>
    <w:rsid w:val="00861198"/>
    <w:rsid w:val="00861A46"/>
    <w:rsid w:val="00861B59"/>
    <w:rsid w:val="00862AF2"/>
    <w:rsid w:val="0086394D"/>
    <w:rsid w:val="00865054"/>
    <w:rsid w:val="00866D19"/>
    <w:rsid w:val="008671FD"/>
    <w:rsid w:val="008675DF"/>
    <w:rsid w:val="008722D2"/>
    <w:rsid w:val="008809FD"/>
    <w:rsid w:val="00880E1A"/>
    <w:rsid w:val="00881A2A"/>
    <w:rsid w:val="00882DDA"/>
    <w:rsid w:val="00882F86"/>
    <w:rsid w:val="00884F20"/>
    <w:rsid w:val="008859A1"/>
    <w:rsid w:val="00891258"/>
    <w:rsid w:val="00891EAD"/>
    <w:rsid w:val="008928E2"/>
    <w:rsid w:val="0089311C"/>
    <w:rsid w:val="008934E4"/>
    <w:rsid w:val="008949D8"/>
    <w:rsid w:val="00896B3B"/>
    <w:rsid w:val="00897838"/>
    <w:rsid w:val="00897887"/>
    <w:rsid w:val="008A1563"/>
    <w:rsid w:val="008A2517"/>
    <w:rsid w:val="008A3650"/>
    <w:rsid w:val="008A4152"/>
    <w:rsid w:val="008A4CC4"/>
    <w:rsid w:val="008A6465"/>
    <w:rsid w:val="008B1578"/>
    <w:rsid w:val="008B165B"/>
    <w:rsid w:val="008B234C"/>
    <w:rsid w:val="008C05ED"/>
    <w:rsid w:val="008C0C51"/>
    <w:rsid w:val="008C11CA"/>
    <w:rsid w:val="008C175B"/>
    <w:rsid w:val="008C4138"/>
    <w:rsid w:val="008C4425"/>
    <w:rsid w:val="008C6296"/>
    <w:rsid w:val="008C6F30"/>
    <w:rsid w:val="008D0C10"/>
    <w:rsid w:val="008D12C7"/>
    <w:rsid w:val="008D28C7"/>
    <w:rsid w:val="008D43B1"/>
    <w:rsid w:val="008D4686"/>
    <w:rsid w:val="008D5637"/>
    <w:rsid w:val="008D5A7B"/>
    <w:rsid w:val="008E10F5"/>
    <w:rsid w:val="008E465F"/>
    <w:rsid w:val="008E773D"/>
    <w:rsid w:val="008F0053"/>
    <w:rsid w:val="008F1EB3"/>
    <w:rsid w:val="008F2C05"/>
    <w:rsid w:val="008F46CE"/>
    <w:rsid w:val="008F716C"/>
    <w:rsid w:val="0090173F"/>
    <w:rsid w:val="009019A5"/>
    <w:rsid w:val="00903DE7"/>
    <w:rsid w:val="00904042"/>
    <w:rsid w:val="009041DB"/>
    <w:rsid w:val="0090767C"/>
    <w:rsid w:val="0091062F"/>
    <w:rsid w:val="00911D2B"/>
    <w:rsid w:val="0091304B"/>
    <w:rsid w:val="00915029"/>
    <w:rsid w:val="00915320"/>
    <w:rsid w:val="00916EFA"/>
    <w:rsid w:val="00917233"/>
    <w:rsid w:val="00925D92"/>
    <w:rsid w:val="0092601C"/>
    <w:rsid w:val="00931B78"/>
    <w:rsid w:val="00932C17"/>
    <w:rsid w:val="009346A6"/>
    <w:rsid w:val="009365F7"/>
    <w:rsid w:val="00936C08"/>
    <w:rsid w:val="00937494"/>
    <w:rsid w:val="009400AB"/>
    <w:rsid w:val="009408ED"/>
    <w:rsid w:val="00940CB9"/>
    <w:rsid w:val="0094201A"/>
    <w:rsid w:val="00944164"/>
    <w:rsid w:val="00945E35"/>
    <w:rsid w:val="009475CA"/>
    <w:rsid w:val="00950106"/>
    <w:rsid w:val="00950253"/>
    <w:rsid w:val="00950317"/>
    <w:rsid w:val="0096119B"/>
    <w:rsid w:val="00962652"/>
    <w:rsid w:val="0096343A"/>
    <w:rsid w:val="00963586"/>
    <w:rsid w:val="00963595"/>
    <w:rsid w:val="0096442C"/>
    <w:rsid w:val="00966714"/>
    <w:rsid w:val="009672E5"/>
    <w:rsid w:val="00967787"/>
    <w:rsid w:val="00972870"/>
    <w:rsid w:val="00973E57"/>
    <w:rsid w:val="00975309"/>
    <w:rsid w:val="0097575F"/>
    <w:rsid w:val="00984562"/>
    <w:rsid w:val="009866BF"/>
    <w:rsid w:val="00987CFF"/>
    <w:rsid w:val="00990EE0"/>
    <w:rsid w:val="00992CD0"/>
    <w:rsid w:val="009944F0"/>
    <w:rsid w:val="00994584"/>
    <w:rsid w:val="009948B1"/>
    <w:rsid w:val="00995D9F"/>
    <w:rsid w:val="00996090"/>
    <w:rsid w:val="009964DA"/>
    <w:rsid w:val="00997CB6"/>
    <w:rsid w:val="009A2AFD"/>
    <w:rsid w:val="009A6964"/>
    <w:rsid w:val="009A7202"/>
    <w:rsid w:val="009B2A04"/>
    <w:rsid w:val="009B40AD"/>
    <w:rsid w:val="009B4606"/>
    <w:rsid w:val="009B5394"/>
    <w:rsid w:val="009B6799"/>
    <w:rsid w:val="009B7264"/>
    <w:rsid w:val="009B7FC7"/>
    <w:rsid w:val="009C0CAD"/>
    <w:rsid w:val="009C0DD8"/>
    <w:rsid w:val="009C0F43"/>
    <w:rsid w:val="009C1C53"/>
    <w:rsid w:val="009C401F"/>
    <w:rsid w:val="009C425C"/>
    <w:rsid w:val="009C4339"/>
    <w:rsid w:val="009C4BD3"/>
    <w:rsid w:val="009C5ACC"/>
    <w:rsid w:val="009C626C"/>
    <w:rsid w:val="009C69B1"/>
    <w:rsid w:val="009D01C7"/>
    <w:rsid w:val="009D0968"/>
    <w:rsid w:val="009D2AFB"/>
    <w:rsid w:val="009D3F06"/>
    <w:rsid w:val="009D7317"/>
    <w:rsid w:val="009E3629"/>
    <w:rsid w:val="009E39F6"/>
    <w:rsid w:val="009E75E9"/>
    <w:rsid w:val="009F0048"/>
    <w:rsid w:val="009F0931"/>
    <w:rsid w:val="009F1E52"/>
    <w:rsid w:val="009F2260"/>
    <w:rsid w:val="009F24CB"/>
    <w:rsid w:val="009F2C38"/>
    <w:rsid w:val="009F33C3"/>
    <w:rsid w:val="009F4047"/>
    <w:rsid w:val="009F4EC0"/>
    <w:rsid w:val="009F59D1"/>
    <w:rsid w:val="009F7235"/>
    <w:rsid w:val="009F73D7"/>
    <w:rsid w:val="00A01328"/>
    <w:rsid w:val="00A034AC"/>
    <w:rsid w:val="00A0396E"/>
    <w:rsid w:val="00A03B5C"/>
    <w:rsid w:val="00A04F5C"/>
    <w:rsid w:val="00A07BF6"/>
    <w:rsid w:val="00A07F91"/>
    <w:rsid w:val="00A10D08"/>
    <w:rsid w:val="00A10D47"/>
    <w:rsid w:val="00A12442"/>
    <w:rsid w:val="00A12B6E"/>
    <w:rsid w:val="00A13BF3"/>
    <w:rsid w:val="00A14739"/>
    <w:rsid w:val="00A14F54"/>
    <w:rsid w:val="00A20479"/>
    <w:rsid w:val="00A20C44"/>
    <w:rsid w:val="00A22198"/>
    <w:rsid w:val="00A235D5"/>
    <w:rsid w:val="00A2495D"/>
    <w:rsid w:val="00A250F3"/>
    <w:rsid w:val="00A27934"/>
    <w:rsid w:val="00A27D59"/>
    <w:rsid w:val="00A31062"/>
    <w:rsid w:val="00A33529"/>
    <w:rsid w:val="00A339E1"/>
    <w:rsid w:val="00A33ED1"/>
    <w:rsid w:val="00A36C70"/>
    <w:rsid w:val="00A37678"/>
    <w:rsid w:val="00A40734"/>
    <w:rsid w:val="00A42FF4"/>
    <w:rsid w:val="00A460F5"/>
    <w:rsid w:val="00A4672A"/>
    <w:rsid w:val="00A47EE8"/>
    <w:rsid w:val="00A503DB"/>
    <w:rsid w:val="00A52AA5"/>
    <w:rsid w:val="00A55DE7"/>
    <w:rsid w:val="00A5663D"/>
    <w:rsid w:val="00A56C50"/>
    <w:rsid w:val="00A5702B"/>
    <w:rsid w:val="00A6250E"/>
    <w:rsid w:val="00A63643"/>
    <w:rsid w:val="00A642DA"/>
    <w:rsid w:val="00A64BBC"/>
    <w:rsid w:val="00A6617A"/>
    <w:rsid w:val="00A67833"/>
    <w:rsid w:val="00A70461"/>
    <w:rsid w:val="00A70CD6"/>
    <w:rsid w:val="00A717AF"/>
    <w:rsid w:val="00A759EF"/>
    <w:rsid w:val="00A77BD6"/>
    <w:rsid w:val="00A82233"/>
    <w:rsid w:val="00A829D7"/>
    <w:rsid w:val="00A82DFD"/>
    <w:rsid w:val="00A82FAB"/>
    <w:rsid w:val="00A84D68"/>
    <w:rsid w:val="00A85F27"/>
    <w:rsid w:val="00A8794F"/>
    <w:rsid w:val="00A90737"/>
    <w:rsid w:val="00A90AAA"/>
    <w:rsid w:val="00A92F78"/>
    <w:rsid w:val="00A9347B"/>
    <w:rsid w:val="00A9402E"/>
    <w:rsid w:val="00A95598"/>
    <w:rsid w:val="00A97AEE"/>
    <w:rsid w:val="00AA015A"/>
    <w:rsid w:val="00AA0973"/>
    <w:rsid w:val="00AA0D1B"/>
    <w:rsid w:val="00AA2AF6"/>
    <w:rsid w:val="00AA2F0B"/>
    <w:rsid w:val="00AA5EA3"/>
    <w:rsid w:val="00AA6597"/>
    <w:rsid w:val="00AA6FEB"/>
    <w:rsid w:val="00AA7762"/>
    <w:rsid w:val="00AB1CA4"/>
    <w:rsid w:val="00AB45BF"/>
    <w:rsid w:val="00AB4E13"/>
    <w:rsid w:val="00AB5597"/>
    <w:rsid w:val="00AB5F15"/>
    <w:rsid w:val="00AB62DB"/>
    <w:rsid w:val="00AB67C9"/>
    <w:rsid w:val="00AC1120"/>
    <w:rsid w:val="00AC1754"/>
    <w:rsid w:val="00AC2E92"/>
    <w:rsid w:val="00AC3D63"/>
    <w:rsid w:val="00AC5230"/>
    <w:rsid w:val="00AC6322"/>
    <w:rsid w:val="00AD5C37"/>
    <w:rsid w:val="00AD788A"/>
    <w:rsid w:val="00AD7B5D"/>
    <w:rsid w:val="00AD7BF0"/>
    <w:rsid w:val="00AE01E6"/>
    <w:rsid w:val="00AE01EE"/>
    <w:rsid w:val="00AE25A0"/>
    <w:rsid w:val="00AE3977"/>
    <w:rsid w:val="00AE3D3B"/>
    <w:rsid w:val="00AE77FA"/>
    <w:rsid w:val="00AF0BAD"/>
    <w:rsid w:val="00AF1AEC"/>
    <w:rsid w:val="00AF3203"/>
    <w:rsid w:val="00AF4358"/>
    <w:rsid w:val="00B014BE"/>
    <w:rsid w:val="00B0323D"/>
    <w:rsid w:val="00B03340"/>
    <w:rsid w:val="00B04BB6"/>
    <w:rsid w:val="00B04C75"/>
    <w:rsid w:val="00B05F40"/>
    <w:rsid w:val="00B0701D"/>
    <w:rsid w:val="00B07C8B"/>
    <w:rsid w:val="00B10811"/>
    <w:rsid w:val="00B11926"/>
    <w:rsid w:val="00B1256F"/>
    <w:rsid w:val="00B1492B"/>
    <w:rsid w:val="00B22C6D"/>
    <w:rsid w:val="00B22DED"/>
    <w:rsid w:val="00B237D7"/>
    <w:rsid w:val="00B23C11"/>
    <w:rsid w:val="00B2537D"/>
    <w:rsid w:val="00B26112"/>
    <w:rsid w:val="00B268D0"/>
    <w:rsid w:val="00B26E67"/>
    <w:rsid w:val="00B30578"/>
    <w:rsid w:val="00B337DB"/>
    <w:rsid w:val="00B34BDC"/>
    <w:rsid w:val="00B35363"/>
    <w:rsid w:val="00B3543D"/>
    <w:rsid w:val="00B359F3"/>
    <w:rsid w:val="00B36319"/>
    <w:rsid w:val="00B372D1"/>
    <w:rsid w:val="00B419B7"/>
    <w:rsid w:val="00B464A2"/>
    <w:rsid w:val="00B47DF0"/>
    <w:rsid w:val="00B51913"/>
    <w:rsid w:val="00B53080"/>
    <w:rsid w:val="00B5506B"/>
    <w:rsid w:val="00B559FD"/>
    <w:rsid w:val="00B560E6"/>
    <w:rsid w:val="00B56743"/>
    <w:rsid w:val="00B603BF"/>
    <w:rsid w:val="00B611E1"/>
    <w:rsid w:val="00B62744"/>
    <w:rsid w:val="00B6609C"/>
    <w:rsid w:val="00B72998"/>
    <w:rsid w:val="00B7412E"/>
    <w:rsid w:val="00B74650"/>
    <w:rsid w:val="00B74B16"/>
    <w:rsid w:val="00B75EE4"/>
    <w:rsid w:val="00B76C9D"/>
    <w:rsid w:val="00B76CB9"/>
    <w:rsid w:val="00B7743F"/>
    <w:rsid w:val="00B82AD4"/>
    <w:rsid w:val="00B8347A"/>
    <w:rsid w:val="00B83963"/>
    <w:rsid w:val="00B84ACE"/>
    <w:rsid w:val="00B84B57"/>
    <w:rsid w:val="00B853FC"/>
    <w:rsid w:val="00B9050D"/>
    <w:rsid w:val="00B90E55"/>
    <w:rsid w:val="00B90ED8"/>
    <w:rsid w:val="00B92F9E"/>
    <w:rsid w:val="00B95205"/>
    <w:rsid w:val="00B9626A"/>
    <w:rsid w:val="00B96897"/>
    <w:rsid w:val="00B96E70"/>
    <w:rsid w:val="00BA0DB5"/>
    <w:rsid w:val="00BA0F9F"/>
    <w:rsid w:val="00BA2209"/>
    <w:rsid w:val="00BA3E63"/>
    <w:rsid w:val="00BA7D9C"/>
    <w:rsid w:val="00BB052D"/>
    <w:rsid w:val="00BB2F12"/>
    <w:rsid w:val="00BB33F2"/>
    <w:rsid w:val="00BB3CAA"/>
    <w:rsid w:val="00BB4580"/>
    <w:rsid w:val="00BB5126"/>
    <w:rsid w:val="00BB73C7"/>
    <w:rsid w:val="00BB746D"/>
    <w:rsid w:val="00BC0CD2"/>
    <w:rsid w:val="00BC1D85"/>
    <w:rsid w:val="00BC2101"/>
    <w:rsid w:val="00BC35AB"/>
    <w:rsid w:val="00BC36C4"/>
    <w:rsid w:val="00BC6276"/>
    <w:rsid w:val="00BC7724"/>
    <w:rsid w:val="00BC7EA9"/>
    <w:rsid w:val="00BD55C5"/>
    <w:rsid w:val="00BD58AD"/>
    <w:rsid w:val="00BD5CB2"/>
    <w:rsid w:val="00BE07E5"/>
    <w:rsid w:val="00BE2AF1"/>
    <w:rsid w:val="00BE2D31"/>
    <w:rsid w:val="00BE5CEA"/>
    <w:rsid w:val="00BF0F91"/>
    <w:rsid w:val="00BF1C29"/>
    <w:rsid w:val="00BF1E3D"/>
    <w:rsid w:val="00BF23E7"/>
    <w:rsid w:val="00BF4485"/>
    <w:rsid w:val="00BF5A16"/>
    <w:rsid w:val="00BF67CC"/>
    <w:rsid w:val="00C00001"/>
    <w:rsid w:val="00C0177E"/>
    <w:rsid w:val="00C017E1"/>
    <w:rsid w:val="00C02188"/>
    <w:rsid w:val="00C0247D"/>
    <w:rsid w:val="00C03574"/>
    <w:rsid w:val="00C05A4F"/>
    <w:rsid w:val="00C05F9B"/>
    <w:rsid w:val="00C0671E"/>
    <w:rsid w:val="00C06CB1"/>
    <w:rsid w:val="00C07B11"/>
    <w:rsid w:val="00C1020A"/>
    <w:rsid w:val="00C131F0"/>
    <w:rsid w:val="00C148DD"/>
    <w:rsid w:val="00C175CC"/>
    <w:rsid w:val="00C17A08"/>
    <w:rsid w:val="00C21815"/>
    <w:rsid w:val="00C233E1"/>
    <w:rsid w:val="00C23C1E"/>
    <w:rsid w:val="00C25320"/>
    <w:rsid w:val="00C257A2"/>
    <w:rsid w:val="00C25C47"/>
    <w:rsid w:val="00C3005D"/>
    <w:rsid w:val="00C302DD"/>
    <w:rsid w:val="00C30607"/>
    <w:rsid w:val="00C32FAC"/>
    <w:rsid w:val="00C34D53"/>
    <w:rsid w:val="00C406BF"/>
    <w:rsid w:val="00C4111F"/>
    <w:rsid w:val="00C41CD6"/>
    <w:rsid w:val="00C41DFD"/>
    <w:rsid w:val="00C44FFF"/>
    <w:rsid w:val="00C45AFD"/>
    <w:rsid w:val="00C46302"/>
    <w:rsid w:val="00C50AD7"/>
    <w:rsid w:val="00C50BF8"/>
    <w:rsid w:val="00C51D2F"/>
    <w:rsid w:val="00C52070"/>
    <w:rsid w:val="00C54271"/>
    <w:rsid w:val="00C54649"/>
    <w:rsid w:val="00C55261"/>
    <w:rsid w:val="00C56DC6"/>
    <w:rsid w:val="00C56F09"/>
    <w:rsid w:val="00C57E72"/>
    <w:rsid w:val="00C635B1"/>
    <w:rsid w:val="00C63923"/>
    <w:rsid w:val="00C66CED"/>
    <w:rsid w:val="00C6762D"/>
    <w:rsid w:val="00C67BCF"/>
    <w:rsid w:val="00C721DC"/>
    <w:rsid w:val="00C729E1"/>
    <w:rsid w:val="00C73493"/>
    <w:rsid w:val="00C73558"/>
    <w:rsid w:val="00C73583"/>
    <w:rsid w:val="00C75B44"/>
    <w:rsid w:val="00C76394"/>
    <w:rsid w:val="00C8073D"/>
    <w:rsid w:val="00C83709"/>
    <w:rsid w:val="00C86050"/>
    <w:rsid w:val="00C93A54"/>
    <w:rsid w:val="00C94272"/>
    <w:rsid w:val="00CA2222"/>
    <w:rsid w:val="00CA3C7D"/>
    <w:rsid w:val="00CB2FE2"/>
    <w:rsid w:val="00CB3326"/>
    <w:rsid w:val="00CB340B"/>
    <w:rsid w:val="00CB42FB"/>
    <w:rsid w:val="00CC034B"/>
    <w:rsid w:val="00CC0551"/>
    <w:rsid w:val="00CC4A5A"/>
    <w:rsid w:val="00CC6CA0"/>
    <w:rsid w:val="00CD0931"/>
    <w:rsid w:val="00CD1AAA"/>
    <w:rsid w:val="00CD1ED7"/>
    <w:rsid w:val="00CD242D"/>
    <w:rsid w:val="00CD4FAA"/>
    <w:rsid w:val="00CE0EB7"/>
    <w:rsid w:val="00CE30C2"/>
    <w:rsid w:val="00CE3316"/>
    <w:rsid w:val="00CE4163"/>
    <w:rsid w:val="00CE4F6D"/>
    <w:rsid w:val="00CE7D31"/>
    <w:rsid w:val="00CF0708"/>
    <w:rsid w:val="00CF0710"/>
    <w:rsid w:val="00CF4005"/>
    <w:rsid w:val="00CF44DF"/>
    <w:rsid w:val="00CF4E9A"/>
    <w:rsid w:val="00D028B5"/>
    <w:rsid w:val="00D05A39"/>
    <w:rsid w:val="00D07EB6"/>
    <w:rsid w:val="00D1509E"/>
    <w:rsid w:val="00D20786"/>
    <w:rsid w:val="00D20862"/>
    <w:rsid w:val="00D20F51"/>
    <w:rsid w:val="00D21E7E"/>
    <w:rsid w:val="00D225EF"/>
    <w:rsid w:val="00D23D13"/>
    <w:rsid w:val="00D247F8"/>
    <w:rsid w:val="00D24EEB"/>
    <w:rsid w:val="00D30AA2"/>
    <w:rsid w:val="00D32AF7"/>
    <w:rsid w:val="00D33043"/>
    <w:rsid w:val="00D34DFE"/>
    <w:rsid w:val="00D34E58"/>
    <w:rsid w:val="00D37E4A"/>
    <w:rsid w:val="00D42460"/>
    <w:rsid w:val="00D4469C"/>
    <w:rsid w:val="00D47BCF"/>
    <w:rsid w:val="00D50054"/>
    <w:rsid w:val="00D53476"/>
    <w:rsid w:val="00D54913"/>
    <w:rsid w:val="00D606B1"/>
    <w:rsid w:val="00D63C5E"/>
    <w:rsid w:val="00D64D0D"/>
    <w:rsid w:val="00D66CBC"/>
    <w:rsid w:val="00D715C2"/>
    <w:rsid w:val="00D7222A"/>
    <w:rsid w:val="00D80136"/>
    <w:rsid w:val="00D8061E"/>
    <w:rsid w:val="00D816A8"/>
    <w:rsid w:val="00D82494"/>
    <w:rsid w:val="00D846F7"/>
    <w:rsid w:val="00D87A67"/>
    <w:rsid w:val="00D90582"/>
    <w:rsid w:val="00D9112F"/>
    <w:rsid w:val="00D9244F"/>
    <w:rsid w:val="00D9295B"/>
    <w:rsid w:val="00D92A7E"/>
    <w:rsid w:val="00D94D73"/>
    <w:rsid w:val="00D94E47"/>
    <w:rsid w:val="00D95499"/>
    <w:rsid w:val="00DA074B"/>
    <w:rsid w:val="00DA14D7"/>
    <w:rsid w:val="00DA1906"/>
    <w:rsid w:val="00DA19D9"/>
    <w:rsid w:val="00DA638A"/>
    <w:rsid w:val="00DA6944"/>
    <w:rsid w:val="00DA6E7E"/>
    <w:rsid w:val="00DA79C5"/>
    <w:rsid w:val="00DB26D1"/>
    <w:rsid w:val="00DB2993"/>
    <w:rsid w:val="00DB3C7A"/>
    <w:rsid w:val="00DB44CE"/>
    <w:rsid w:val="00DB5AE3"/>
    <w:rsid w:val="00DB5FF9"/>
    <w:rsid w:val="00DB6405"/>
    <w:rsid w:val="00DB738C"/>
    <w:rsid w:val="00DC0D7A"/>
    <w:rsid w:val="00DC4659"/>
    <w:rsid w:val="00DC4FC5"/>
    <w:rsid w:val="00DC616D"/>
    <w:rsid w:val="00DC6333"/>
    <w:rsid w:val="00DC7A3A"/>
    <w:rsid w:val="00DC7A7F"/>
    <w:rsid w:val="00DD0B86"/>
    <w:rsid w:val="00DD6CE2"/>
    <w:rsid w:val="00DE353A"/>
    <w:rsid w:val="00DE5FA5"/>
    <w:rsid w:val="00DE65ED"/>
    <w:rsid w:val="00DE6B53"/>
    <w:rsid w:val="00DE72A8"/>
    <w:rsid w:val="00DE7730"/>
    <w:rsid w:val="00DE7761"/>
    <w:rsid w:val="00DF2A8B"/>
    <w:rsid w:val="00DF33ED"/>
    <w:rsid w:val="00DF3B73"/>
    <w:rsid w:val="00DF4B03"/>
    <w:rsid w:val="00DF52B8"/>
    <w:rsid w:val="00DF5C11"/>
    <w:rsid w:val="00DF5F91"/>
    <w:rsid w:val="00DF7912"/>
    <w:rsid w:val="00E0307E"/>
    <w:rsid w:val="00E03F38"/>
    <w:rsid w:val="00E056B2"/>
    <w:rsid w:val="00E11AC7"/>
    <w:rsid w:val="00E126F6"/>
    <w:rsid w:val="00E13035"/>
    <w:rsid w:val="00E13F0D"/>
    <w:rsid w:val="00E17184"/>
    <w:rsid w:val="00E17806"/>
    <w:rsid w:val="00E2116D"/>
    <w:rsid w:val="00E22CF4"/>
    <w:rsid w:val="00E247CA"/>
    <w:rsid w:val="00E2754E"/>
    <w:rsid w:val="00E30B08"/>
    <w:rsid w:val="00E3175A"/>
    <w:rsid w:val="00E32F58"/>
    <w:rsid w:val="00E34CA5"/>
    <w:rsid w:val="00E4148E"/>
    <w:rsid w:val="00E42B15"/>
    <w:rsid w:val="00E43340"/>
    <w:rsid w:val="00E43557"/>
    <w:rsid w:val="00E4427D"/>
    <w:rsid w:val="00E46D54"/>
    <w:rsid w:val="00E4739E"/>
    <w:rsid w:val="00E47D51"/>
    <w:rsid w:val="00E5102F"/>
    <w:rsid w:val="00E52426"/>
    <w:rsid w:val="00E5322D"/>
    <w:rsid w:val="00E543F9"/>
    <w:rsid w:val="00E545F7"/>
    <w:rsid w:val="00E550C5"/>
    <w:rsid w:val="00E559B8"/>
    <w:rsid w:val="00E575C4"/>
    <w:rsid w:val="00E630E4"/>
    <w:rsid w:val="00E635DA"/>
    <w:rsid w:val="00E63ABE"/>
    <w:rsid w:val="00E63D02"/>
    <w:rsid w:val="00E66216"/>
    <w:rsid w:val="00E70FC4"/>
    <w:rsid w:val="00E73E1C"/>
    <w:rsid w:val="00E74760"/>
    <w:rsid w:val="00E7487C"/>
    <w:rsid w:val="00E76B6A"/>
    <w:rsid w:val="00E84729"/>
    <w:rsid w:val="00E85347"/>
    <w:rsid w:val="00E8634C"/>
    <w:rsid w:val="00E86E14"/>
    <w:rsid w:val="00E9045E"/>
    <w:rsid w:val="00E910F0"/>
    <w:rsid w:val="00E92A4D"/>
    <w:rsid w:val="00E95687"/>
    <w:rsid w:val="00E96584"/>
    <w:rsid w:val="00E978C5"/>
    <w:rsid w:val="00E979FA"/>
    <w:rsid w:val="00EA081E"/>
    <w:rsid w:val="00EA12AC"/>
    <w:rsid w:val="00EA2BE4"/>
    <w:rsid w:val="00EA4589"/>
    <w:rsid w:val="00EA4BD9"/>
    <w:rsid w:val="00EA5058"/>
    <w:rsid w:val="00EA622B"/>
    <w:rsid w:val="00EA7A8A"/>
    <w:rsid w:val="00EB3843"/>
    <w:rsid w:val="00EB5AED"/>
    <w:rsid w:val="00EB7EF5"/>
    <w:rsid w:val="00EC01AD"/>
    <w:rsid w:val="00EC745D"/>
    <w:rsid w:val="00EC77F5"/>
    <w:rsid w:val="00EC7A3D"/>
    <w:rsid w:val="00ED28D0"/>
    <w:rsid w:val="00ED708D"/>
    <w:rsid w:val="00ED721D"/>
    <w:rsid w:val="00ED75B8"/>
    <w:rsid w:val="00ED7F7C"/>
    <w:rsid w:val="00EE3C50"/>
    <w:rsid w:val="00EE514E"/>
    <w:rsid w:val="00EE68E9"/>
    <w:rsid w:val="00EE7D1C"/>
    <w:rsid w:val="00EF48E4"/>
    <w:rsid w:val="00EF5089"/>
    <w:rsid w:val="00EF64A9"/>
    <w:rsid w:val="00EF7B9B"/>
    <w:rsid w:val="00F04F6E"/>
    <w:rsid w:val="00F064F4"/>
    <w:rsid w:val="00F07031"/>
    <w:rsid w:val="00F0770B"/>
    <w:rsid w:val="00F127E5"/>
    <w:rsid w:val="00F15162"/>
    <w:rsid w:val="00F15E8F"/>
    <w:rsid w:val="00F16F5E"/>
    <w:rsid w:val="00F17489"/>
    <w:rsid w:val="00F201E7"/>
    <w:rsid w:val="00F203D7"/>
    <w:rsid w:val="00F22EC4"/>
    <w:rsid w:val="00F2319D"/>
    <w:rsid w:val="00F24892"/>
    <w:rsid w:val="00F27D3D"/>
    <w:rsid w:val="00F30B15"/>
    <w:rsid w:val="00F31B9C"/>
    <w:rsid w:val="00F3475D"/>
    <w:rsid w:val="00F347DB"/>
    <w:rsid w:val="00F3576F"/>
    <w:rsid w:val="00F357BC"/>
    <w:rsid w:val="00F36134"/>
    <w:rsid w:val="00F36509"/>
    <w:rsid w:val="00F40FF1"/>
    <w:rsid w:val="00F43020"/>
    <w:rsid w:val="00F43091"/>
    <w:rsid w:val="00F4381C"/>
    <w:rsid w:val="00F44656"/>
    <w:rsid w:val="00F44D4A"/>
    <w:rsid w:val="00F453CA"/>
    <w:rsid w:val="00F4596F"/>
    <w:rsid w:val="00F468E0"/>
    <w:rsid w:val="00F5023A"/>
    <w:rsid w:val="00F5142D"/>
    <w:rsid w:val="00F5305F"/>
    <w:rsid w:val="00F54D43"/>
    <w:rsid w:val="00F56837"/>
    <w:rsid w:val="00F56C01"/>
    <w:rsid w:val="00F57960"/>
    <w:rsid w:val="00F61058"/>
    <w:rsid w:val="00F64A0D"/>
    <w:rsid w:val="00F669BB"/>
    <w:rsid w:val="00F67264"/>
    <w:rsid w:val="00F6744F"/>
    <w:rsid w:val="00F70B2B"/>
    <w:rsid w:val="00F72D75"/>
    <w:rsid w:val="00F75759"/>
    <w:rsid w:val="00F7788A"/>
    <w:rsid w:val="00F803B7"/>
    <w:rsid w:val="00F820B7"/>
    <w:rsid w:val="00F830A5"/>
    <w:rsid w:val="00F842D5"/>
    <w:rsid w:val="00F849DF"/>
    <w:rsid w:val="00F851B9"/>
    <w:rsid w:val="00F870A4"/>
    <w:rsid w:val="00F873D8"/>
    <w:rsid w:val="00F901DC"/>
    <w:rsid w:val="00F90F2A"/>
    <w:rsid w:val="00F916AA"/>
    <w:rsid w:val="00F9786B"/>
    <w:rsid w:val="00FA000B"/>
    <w:rsid w:val="00FA2033"/>
    <w:rsid w:val="00FA23A9"/>
    <w:rsid w:val="00FA4E92"/>
    <w:rsid w:val="00FB345E"/>
    <w:rsid w:val="00FB4A26"/>
    <w:rsid w:val="00FB6408"/>
    <w:rsid w:val="00FB7376"/>
    <w:rsid w:val="00FB7A9B"/>
    <w:rsid w:val="00FB7F2E"/>
    <w:rsid w:val="00FC3532"/>
    <w:rsid w:val="00FD136D"/>
    <w:rsid w:val="00FD1721"/>
    <w:rsid w:val="00FD3FD0"/>
    <w:rsid w:val="00FD51FF"/>
    <w:rsid w:val="00FD54F2"/>
    <w:rsid w:val="00FD6DA6"/>
    <w:rsid w:val="00FE00BC"/>
    <w:rsid w:val="00FE1D46"/>
    <w:rsid w:val="00FE22D8"/>
    <w:rsid w:val="00FE2F36"/>
    <w:rsid w:val="00FE4CA0"/>
    <w:rsid w:val="00FE648A"/>
    <w:rsid w:val="00FE72E4"/>
    <w:rsid w:val="00FF0147"/>
    <w:rsid w:val="00FF5BD7"/>
    <w:rsid w:val="00FF7401"/>
    <w:rsid w:val="02DB0008"/>
    <w:rsid w:val="04BC276F"/>
    <w:rsid w:val="06E21A2F"/>
    <w:rsid w:val="09FC5446"/>
    <w:rsid w:val="0C832B4F"/>
    <w:rsid w:val="0CDC6B46"/>
    <w:rsid w:val="0D757738"/>
    <w:rsid w:val="0DAB146A"/>
    <w:rsid w:val="128A1FB6"/>
    <w:rsid w:val="13CF2381"/>
    <w:rsid w:val="17834584"/>
    <w:rsid w:val="1A5F756B"/>
    <w:rsid w:val="1EE976D0"/>
    <w:rsid w:val="2441235C"/>
    <w:rsid w:val="2A827D6A"/>
    <w:rsid w:val="2E0F053C"/>
    <w:rsid w:val="36C658AF"/>
    <w:rsid w:val="3D306488"/>
    <w:rsid w:val="3D8F2D8E"/>
    <w:rsid w:val="45C92E41"/>
    <w:rsid w:val="49CC4D4A"/>
    <w:rsid w:val="4DC1638E"/>
    <w:rsid w:val="4FB02034"/>
    <w:rsid w:val="509A5EC8"/>
    <w:rsid w:val="53E44708"/>
    <w:rsid w:val="54416168"/>
    <w:rsid w:val="55A86DE5"/>
    <w:rsid w:val="595D6DB6"/>
    <w:rsid w:val="5B0F1E68"/>
    <w:rsid w:val="62747ADB"/>
    <w:rsid w:val="6CF0605D"/>
    <w:rsid w:val="75275C58"/>
    <w:rsid w:val="784939D6"/>
    <w:rsid w:val="7E236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63DD1F5"/>
  <w15:docId w15:val="{0911AB78-02F2-433F-9046-E8E98327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unhideWhenUsed="1"/>
    <w:lsdException w:name="toc 5" w:semiHidden="1" w:unhideWhenUsed="1"/>
    <w:lsdException w:name="toc 6" w:semiHidden="1" w:qFormat="1"/>
    <w:lsdException w:name="toc 7" w:semiHidden="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tabs>
        <w:tab w:val="left" w:pos="377"/>
      </w:tabs>
      <w:spacing w:line="300" w:lineRule="auto"/>
      <w:jc w:val="both"/>
    </w:pPr>
    <w:rPr>
      <w:sz w:val="24"/>
      <w:szCs w:val="24"/>
    </w:rPr>
  </w:style>
  <w:style w:type="paragraph" w:styleId="1">
    <w:name w:val="heading 1"/>
    <w:basedOn w:val="a"/>
    <w:next w:val="a"/>
    <w:link w:val="10"/>
    <w:qFormat/>
    <w:pPr>
      <w:keepNext/>
      <w:keepLines/>
      <w:spacing w:after="220" w:line="360" w:lineRule="auto"/>
      <w:outlineLvl w:val="0"/>
    </w:pPr>
    <w:rPr>
      <w:rFonts w:ascii="黑体" w:eastAsia="黑体"/>
      <w:bCs/>
      <w:kern w:val="44"/>
      <w:sz w:val="30"/>
      <w:szCs w:val="30"/>
    </w:rPr>
  </w:style>
  <w:style w:type="paragraph" w:styleId="2">
    <w:name w:val="heading 2"/>
    <w:basedOn w:val="a"/>
    <w:next w:val="a"/>
    <w:link w:val="20"/>
    <w:qFormat/>
    <w:pPr>
      <w:keepNext/>
      <w:keepLines/>
      <w:spacing w:beforeLines="50" w:line="360" w:lineRule="auto"/>
      <w:outlineLvl w:val="1"/>
    </w:pPr>
    <w:rPr>
      <w:rFonts w:ascii="黑体" w:eastAsia="黑体"/>
      <w:bCs/>
      <w:sz w:val="28"/>
      <w:szCs w:val="28"/>
    </w:rPr>
  </w:style>
  <w:style w:type="paragraph" w:styleId="3">
    <w:name w:val="heading 3"/>
    <w:basedOn w:val="a"/>
    <w:next w:val="a"/>
    <w:link w:val="30"/>
    <w:qFormat/>
    <w:pPr>
      <w:keepNext/>
      <w:keepLines/>
      <w:spacing w:beforeLines="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widowControl w:val="0"/>
      <w:tabs>
        <w:tab w:val="clear" w:pos="377"/>
      </w:tabs>
      <w:spacing w:line="240" w:lineRule="auto"/>
      <w:ind w:leftChars="1200" w:left="2520"/>
    </w:pPr>
    <w:rPr>
      <w:kern w:val="2"/>
      <w:sz w:val="21"/>
    </w:rPr>
  </w:style>
  <w:style w:type="paragraph" w:styleId="31">
    <w:name w:val="toc 3"/>
    <w:basedOn w:val="a"/>
    <w:next w:val="a"/>
    <w:uiPriority w:val="39"/>
    <w:pPr>
      <w:tabs>
        <w:tab w:val="clear" w:pos="377"/>
      </w:tabs>
      <w:ind w:leftChars="400" w:left="840"/>
    </w:pPr>
  </w:style>
  <w:style w:type="paragraph" w:styleId="a3">
    <w:name w:val="Date"/>
    <w:basedOn w:val="a"/>
    <w:next w:val="a"/>
    <w:link w:val="a4"/>
    <w:semiHidden/>
    <w:unhideWhenUsed/>
    <w:pPr>
      <w:ind w:leftChars="2500" w:left="100"/>
    </w:pPr>
  </w:style>
  <w:style w:type="paragraph" w:styleId="a5">
    <w:name w:val="Balloon Text"/>
    <w:basedOn w:val="a"/>
    <w:semiHidden/>
    <w:qFormat/>
    <w:rPr>
      <w:sz w:val="18"/>
      <w:szCs w:val="18"/>
    </w:rPr>
  </w:style>
  <w:style w:type="paragraph" w:styleId="a6">
    <w:name w:val="footer"/>
    <w:basedOn w:val="a"/>
    <w:pPr>
      <w:tabs>
        <w:tab w:val="clear" w:pos="377"/>
        <w:tab w:val="center" w:pos="4153"/>
        <w:tab w:val="right" w:pos="8306"/>
      </w:tabs>
      <w:spacing w:before="600" w:line="180" w:lineRule="atLeast"/>
      <w:jc w:val="left"/>
    </w:pPr>
    <w:rPr>
      <w:sz w:val="18"/>
      <w:szCs w:val="18"/>
    </w:rPr>
  </w:style>
  <w:style w:type="paragraph" w:styleId="a7">
    <w:name w:val="header"/>
    <w:basedOn w:val="a"/>
    <w:link w:val="a8"/>
    <w:uiPriority w:val="99"/>
    <w:qFormat/>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11">
    <w:name w:val="toc 1"/>
    <w:basedOn w:val="a"/>
    <w:next w:val="a"/>
    <w:uiPriority w:val="39"/>
    <w:qFormat/>
    <w:pPr>
      <w:tabs>
        <w:tab w:val="clear" w:pos="377"/>
      </w:tabs>
    </w:pPr>
  </w:style>
  <w:style w:type="paragraph" w:styleId="a9">
    <w:name w:val="footnote text"/>
    <w:basedOn w:val="a"/>
    <w:semiHidden/>
    <w:unhideWhenUsed/>
    <w:pPr>
      <w:snapToGrid w:val="0"/>
      <w:jc w:val="left"/>
    </w:pPr>
    <w:rPr>
      <w:sz w:val="18"/>
    </w:rPr>
  </w:style>
  <w:style w:type="paragraph" w:styleId="6">
    <w:name w:val="toc 6"/>
    <w:basedOn w:val="a"/>
    <w:next w:val="a"/>
    <w:semiHidden/>
    <w:qFormat/>
    <w:pPr>
      <w:widowControl w:val="0"/>
      <w:tabs>
        <w:tab w:val="clear" w:pos="377"/>
      </w:tabs>
      <w:spacing w:line="240" w:lineRule="auto"/>
      <w:ind w:leftChars="1000" w:left="2100"/>
    </w:pPr>
    <w:rPr>
      <w:kern w:val="2"/>
      <w:sz w:val="21"/>
    </w:rPr>
  </w:style>
  <w:style w:type="paragraph" w:styleId="21">
    <w:name w:val="toc 2"/>
    <w:basedOn w:val="a"/>
    <w:next w:val="a"/>
    <w:uiPriority w:val="39"/>
    <w:qFormat/>
    <w:pPr>
      <w:tabs>
        <w:tab w:val="clear" w:pos="377"/>
      </w:tabs>
      <w:ind w:leftChars="200" w:left="420"/>
    </w:pPr>
  </w:style>
  <w:style w:type="paragraph" w:styleId="aa">
    <w:name w:val="Normal (Web)"/>
    <w:basedOn w:val="a"/>
    <w:uiPriority w:val="99"/>
    <w:unhideWhenUsed/>
    <w:pPr>
      <w:tabs>
        <w:tab w:val="clear" w:pos="377"/>
      </w:tabs>
      <w:spacing w:before="100" w:beforeAutospacing="1" w:after="100" w:afterAutospacing="1" w:line="240" w:lineRule="auto"/>
      <w:jc w:val="left"/>
    </w:pPr>
    <w:rPr>
      <w:rFonts w:ascii="宋体" w:hAnsi="宋体" w:cs="宋体"/>
    </w:rPr>
  </w:style>
  <w:style w:type="paragraph" w:styleId="ab">
    <w:name w:val="Title"/>
    <w:basedOn w:val="a"/>
    <w:next w:val="a"/>
    <w:link w:val="ac"/>
    <w:qFormat/>
    <w:pPr>
      <w:spacing w:before="240" w:after="60"/>
      <w:jc w:val="center"/>
      <w:outlineLvl w:val="0"/>
    </w:pPr>
    <w:rPr>
      <w:rFonts w:ascii="Cambria" w:hAnsi="Cambria"/>
      <w:b/>
      <w:bCs/>
      <w:sz w:val="32"/>
      <w:szCs w:val="32"/>
    </w:rPr>
  </w:style>
  <w:style w:type="table" w:styleId="ad">
    <w:name w:val="Table Grid"/>
    <w:basedOn w:val="a1"/>
    <w:qFormat/>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0"/>
    <w:qFormat/>
  </w:style>
  <w:style w:type="character" w:styleId="af">
    <w:name w:val="Hyperlink"/>
    <w:uiPriority w:val="99"/>
    <w:qFormat/>
    <w:rPr>
      <w:color w:val="0000FF"/>
      <w:u w:val="single"/>
    </w:rPr>
  </w:style>
  <w:style w:type="character" w:styleId="af0">
    <w:name w:val="footnote reference"/>
    <w:semiHidden/>
    <w:unhideWhenUsed/>
    <w:qFormat/>
    <w:rPr>
      <w:vertAlign w:val="superscript"/>
    </w:rPr>
  </w:style>
  <w:style w:type="character" w:customStyle="1" w:styleId="Char">
    <w:name w:val="图名中文 Char"/>
    <w:link w:val="af1"/>
    <w:qFormat/>
    <w:rPr>
      <w:rFonts w:ascii="宋体" w:eastAsia="宋体" w:hAnsi="宋体"/>
      <w:sz w:val="21"/>
      <w:szCs w:val="21"/>
      <w:lang w:val="en-US" w:eastAsia="en-US" w:bidi="en-US"/>
    </w:rPr>
  </w:style>
  <w:style w:type="paragraph" w:customStyle="1" w:styleId="af1">
    <w:name w:val="图名中文"/>
    <w:basedOn w:val="a"/>
    <w:link w:val="Char"/>
    <w:qFormat/>
    <w:pPr>
      <w:tabs>
        <w:tab w:val="clear" w:pos="377"/>
      </w:tabs>
      <w:snapToGrid w:val="0"/>
      <w:ind w:firstLineChars="200" w:firstLine="480"/>
      <w:jc w:val="center"/>
    </w:pPr>
    <w:rPr>
      <w:rFonts w:ascii="宋体" w:hAnsi="宋体"/>
      <w:sz w:val="21"/>
      <w:szCs w:val="21"/>
      <w:lang w:eastAsia="en-US" w:bidi="en-US"/>
    </w:rPr>
  </w:style>
  <w:style w:type="character" w:customStyle="1" w:styleId="Char0">
    <w:name w:val="关键词题头 Char"/>
    <w:qFormat/>
    <w:rPr>
      <w:rFonts w:ascii="黑体" w:eastAsia="黑体"/>
      <w:sz w:val="24"/>
      <w:szCs w:val="24"/>
      <w:lang w:bidi="en-US"/>
    </w:rPr>
  </w:style>
  <w:style w:type="character" w:customStyle="1" w:styleId="a8">
    <w:name w:val="页眉 字符"/>
    <w:link w:val="a7"/>
    <w:uiPriority w:val="99"/>
    <w:qFormat/>
    <w:rPr>
      <w:spacing w:val="-5"/>
      <w:sz w:val="21"/>
      <w:szCs w:val="21"/>
    </w:rPr>
  </w:style>
  <w:style w:type="character" w:customStyle="1" w:styleId="Char1">
    <w:name w:val="关键词 Char"/>
    <w:qFormat/>
    <w:rPr>
      <w:rFonts w:ascii="仿宋_GB2312" w:eastAsia="仿宋_GB2312"/>
      <w:sz w:val="24"/>
      <w:szCs w:val="24"/>
      <w:lang w:bidi="en-US"/>
    </w:rPr>
  </w:style>
  <w:style w:type="character" w:customStyle="1" w:styleId="Char2">
    <w:name w:val="参考文献正文 Char"/>
    <w:link w:val="af2"/>
    <w:qFormat/>
    <w:rPr>
      <w:rFonts w:ascii="宋体" w:eastAsia="宋体" w:hAnsi="宋体"/>
      <w:sz w:val="21"/>
      <w:szCs w:val="21"/>
      <w:lang w:val="en-US" w:eastAsia="zh-CN" w:bidi="en-US"/>
    </w:rPr>
  </w:style>
  <w:style w:type="paragraph" w:customStyle="1" w:styleId="af2">
    <w:name w:val="参考文献正文"/>
    <w:basedOn w:val="a"/>
    <w:link w:val="Char2"/>
    <w:qFormat/>
    <w:pPr>
      <w:tabs>
        <w:tab w:val="clear" w:pos="377"/>
      </w:tabs>
      <w:snapToGrid w:val="0"/>
      <w:ind w:firstLineChars="200" w:firstLine="480"/>
      <w:jc w:val="left"/>
    </w:pPr>
    <w:rPr>
      <w:rFonts w:ascii="宋体" w:hAnsi="宋体"/>
      <w:sz w:val="21"/>
      <w:szCs w:val="21"/>
      <w:lang w:bidi="en-US"/>
    </w:rPr>
  </w:style>
  <w:style w:type="character" w:customStyle="1" w:styleId="Char3">
    <w:name w:val="图名英文 Char"/>
    <w:link w:val="af3"/>
    <w:qFormat/>
    <w:rPr>
      <w:rFonts w:eastAsia="宋体"/>
      <w:sz w:val="21"/>
      <w:szCs w:val="21"/>
      <w:lang w:val="en-US" w:eastAsia="en-US" w:bidi="en-US"/>
    </w:rPr>
  </w:style>
  <w:style w:type="paragraph" w:customStyle="1" w:styleId="af3">
    <w:name w:val="图名英文"/>
    <w:basedOn w:val="a"/>
    <w:link w:val="Char3"/>
    <w:qFormat/>
    <w:pPr>
      <w:tabs>
        <w:tab w:val="clear" w:pos="377"/>
      </w:tabs>
      <w:snapToGrid w:val="0"/>
      <w:ind w:firstLineChars="200" w:firstLine="480"/>
      <w:jc w:val="center"/>
    </w:pPr>
    <w:rPr>
      <w:sz w:val="21"/>
      <w:szCs w:val="21"/>
      <w:lang w:eastAsia="en-US" w:bidi="en-US"/>
    </w:rPr>
  </w:style>
  <w:style w:type="character" w:customStyle="1" w:styleId="1Char">
    <w:name w:val="正文1 Char"/>
    <w:link w:val="12"/>
    <w:qFormat/>
    <w:rPr>
      <w:rFonts w:eastAsia="宋体"/>
      <w:sz w:val="24"/>
      <w:lang w:val="en-US" w:eastAsia="en-US" w:bidi="en-US"/>
    </w:rPr>
  </w:style>
  <w:style w:type="paragraph" w:customStyle="1" w:styleId="12">
    <w:name w:val="正文1"/>
    <w:basedOn w:val="a"/>
    <w:link w:val="1Char"/>
    <w:qFormat/>
    <w:pPr>
      <w:tabs>
        <w:tab w:val="clear" w:pos="377"/>
      </w:tabs>
      <w:snapToGrid w:val="0"/>
      <w:ind w:firstLineChars="200" w:firstLine="480"/>
      <w:jc w:val="left"/>
    </w:pPr>
    <w:rPr>
      <w:szCs w:val="20"/>
      <w:lang w:eastAsia="en-US" w:bidi="en-US"/>
    </w:rPr>
  </w:style>
  <w:style w:type="character" w:customStyle="1" w:styleId="Char4">
    <w:name w:val="英文关键词 Char"/>
    <w:qFormat/>
    <w:rPr>
      <w:rFonts w:ascii="Calibri" w:eastAsia="宋体" w:hAnsi="Calibri"/>
      <w:sz w:val="24"/>
      <w:szCs w:val="24"/>
      <w:lang w:eastAsia="en-US" w:bidi="en-US"/>
    </w:rPr>
  </w:style>
  <w:style w:type="paragraph" w:customStyle="1" w:styleId="13">
    <w:name w:val="样式 参考文献标题 + 段后: 1 行"/>
    <w:basedOn w:val="a"/>
    <w:qFormat/>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customStyle="1" w:styleId="110">
    <w:name w:val="样式 标题 1 + 段后: 1 行"/>
    <w:basedOn w:val="1"/>
    <w:qFormat/>
    <w:pPr>
      <w:keepLines w:val="0"/>
      <w:tabs>
        <w:tab w:val="clear" w:pos="377"/>
      </w:tabs>
      <w:snapToGrid w:val="0"/>
      <w:spacing w:afterLines="100"/>
      <w:jc w:val="left"/>
    </w:pPr>
    <w:rPr>
      <w:rFonts w:ascii="Cambria" w:hAnsi="Cambria" w:cs="宋体"/>
      <w:bCs w:val="0"/>
      <w:kern w:val="32"/>
      <w:szCs w:val="20"/>
      <w:lang w:bidi="en-US"/>
    </w:rPr>
  </w:style>
  <w:style w:type="character" w:customStyle="1" w:styleId="a4">
    <w:name w:val="日期 字符"/>
    <w:link w:val="a3"/>
    <w:semiHidden/>
    <w:rPr>
      <w:sz w:val="24"/>
      <w:szCs w:val="24"/>
    </w:rPr>
  </w:style>
  <w:style w:type="paragraph" w:customStyle="1" w:styleId="14">
    <w:name w:val="列出段落1"/>
    <w:basedOn w:val="a"/>
    <w:uiPriority w:val="34"/>
    <w:qFormat/>
    <w:pPr>
      <w:widowControl w:val="0"/>
      <w:tabs>
        <w:tab w:val="clear" w:pos="377"/>
      </w:tabs>
      <w:spacing w:line="360" w:lineRule="auto"/>
      <w:ind w:firstLineChars="200" w:firstLine="420"/>
    </w:pPr>
    <w:rPr>
      <w:rFonts w:ascii="Calibri" w:hAnsi="Calibri"/>
      <w:kern w:val="2"/>
      <w:szCs w:val="22"/>
    </w:rPr>
  </w:style>
  <w:style w:type="paragraph" w:styleId="af4">
    <w:name w:val="List Paragraph"/>
    <w:basedOn w:val="a"/>
    <w:uiPriority w:val="34"/>
    <w:qFormat/>
    <w:pPr>
      <w:widowControl w:val="0"/>
      <w:tabs>
        <w:tab w:val="clear" w:pos="377"/>
      </w:tabs>
      <w:spacing w:line="360" w:lineRule="auto"/>
      <w:ind w:firstLineChars="200" w:firstLine="420"/>
    </w:pPr>
    <w:rPr>
      <w:rFonts w:ascii="Calibri" w:hAnsi="Calibri"/>
      <w:kern w:val="2"/>
      <w:szCs w:val="22"/>
    </w:rPr>
  </w:style>
  <w:style w:type="character" w:customStyle="1" w:styleId="10">
    <w:name w:val="标题 1 字符"/>
    <w:link w:val="1"/>
    <w:rPr>
      <w:rFonts w:ascii="黑体" w:eastAsia="黑体"/>
      <w:bCs/>
      <w:kern w:val="44"/>
      <w:sz w:val="30"/>
      <w:szCs w:val="30"/>
    </w:rPr>
  </w:style>
  <w:style w:type="character" w:customStyle="1" w:styleId="20">
    <w:name w:val="标题 2 字符"/>
    <w:link w:val="2"/>
    <w:qFormat/>
    <w:rPr>
      <w:rFonts w:ascii="黑体" w:eastAsia="黑体"/>
      <w:bCs/>
      <w:sz w:val="28"/>
      <w:szCs w:val="28"/>
    </w:rPr>
  </w:style>
  <w:style w:type="paragraph" w:customStyle="1" w:styleId="hhh">
    <w:name w:val="样式hhh"/>
    <w:basedOn w:val="a"/>
    <w:pPr>
      <w:jc w:val="center"/>
    </w:pPr>
  </w:style>
  <w:style w:type="character" w:customStyle="1" w:styleId="30">
    <w:name w:val="标题 3 字符"/>
    <w:link w:val="3"/>
    <w:rPr>
      <w:rFonts w:ascii="黑体" w:eastAsia="黑体"/>
      <w:bCs/>
      <w:szCs w:val="32"/>
    </w:rPr>
  </w:style>
  <w:style w:type="character" w:customStyle="1" w:styleId="ac">
    <w:name w:val="标题 字符"/>
    <w:link w:val="ab"/>
    <w:rPr>
      <w:rFonts w:ascii="Cambria" w:hAnsi="Cambria" w:cs="Times New Roman"/>
      <w:b/>
      <w:bCs/>
      <w:sz w:val="32"/>
      <w:szCs w:val="32"/>
    </w:rPr>
  </w:style>
  <w:style w:type="character" w:customStyle="1" w:styleId="UnresolvedMention">
    <w:name w:val="Unresolved Mention"/>
    <w:basedOn w:val="a0"/>
    <w:uiPriority w:val="99"/>
    <w:semiHidden/>
    <w:unhideWhenUsed/>
    <w:rsid w:val="00BF1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aike.baidu.com/item/RDBMS/1048260" TargetMode="External"/><Relationship Id="rId18" Type="http://schemas.openxmlformats.org/officeDocument/2006/relationships/hyperlink" Target="https://baike.baidu.com/item/%E6%95%B0%E6%8D%AE%E7%B1%BB%E5%9E%8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baike.baidu.com/item/%E5%85%B3%E7%B3%BB%E5%9E%8B%E6%95%B0%E6%8D%AE%E5%BA%93%E7%AE%A1%E7%90%86%E7%B3%BB%E7%BB%9F/696511" TargetMode="External"/><Relationship Id="rId17" Type="http://schemas.openxmlformats.org/officeDocument/2006/relationships/hyperlink" Target="https://baike.baidu.com/item/%E9%93%BE%E8%A1%A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aike.baidu.com/item/%E5%AD%98%E5%82%A8%E7%B3%BB%E7%BB%9F"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Oracle"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aike.baidu.com/item/%E5%BC%80%E6%94%BE%E6%BA%90%E7%A0%81/7176422" TargetMode="External"/><Relationship Id="rId23" Type="http://schemas.openxmlformats.org/officeDocument/2006/relationships/image" Target="media/image5.png"/><Relationship Id="rId10" Type="http://schemas.openxmlformats.org/officeDocument/2006/relationships/hyperlink" Target="https://baike.baidu.com/item/%E5%85%B3%E7%B3%BB%E5%9E%8B%E6%95%B0%E6%8D%AE%E5%BA%93%E7%AE%A1%E7%90%86%E7%B3%BB%E7%BB%9F/696511"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baike.baidu.com/item/%E6%95%B0%E6%8D%AE%E5%BA%93/103728" TargetMode="External"/><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chemeClr val="tx1"/>
          </a:solidFill>
        </a:ln>
      </a:spPr>
      <a:bodyPr/>
      <a:lstStyle/>
      <a:style>
        <a:lnRef idx="1">
          <a:schemeClr val="dk1"/>
        </a:lnRef>
        <a:fillRef idx="0">
          <a:schemeClr val="dk1"/>
        </a:fillRef>
        <a:effectRef idx="0">
          <a:schemeClr val="dk1"/>
        </a:effectRef>
        <a:fontRef idx="minor">
          <a:schemeClr val="tx1"/>
        </a:fontRef>
      </a:style>
    </a:lnDef>
    <a:txDef>
      <a:spPr bwMode="auto">
        <a:solidFill>
          <a:srgbClr val="FFFFFF"/>
        </a:solidFill>
        <a:ln w="9525">
          <a:solidFill>
            <a:srgbClr val="000000"/>
          </a:solidFill>
          <a:miter lim="800000"/>
          <a:headEnd/>
          <a:tailEnd/>
        </a:ln>
      </a:spPr>
      <a:bodyPr rot="0" spcFirstLastPara="0" vertOverflow="overflow" horzOverflow="overflow" vert="eaVert" wrap="square" lIns="91440" tIns="360000" rIns="126000" bIns="144000" numCol="1" spcCol="0" rtlCol="0" fromWordArt="0" anchor="t" anchorCtr="0" forceAA="0" upright="1"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52"/>
    <customShpInfo spid="_x0000_s2051"/>
    <customShpInfo spid="_x0000_s2050"/>
    <customShpInfo spid="_x0000_s1460"/>
    <customShpInfo spid="_x0000_s1462"/>
    <customShpInfo spid="_x0000_s1463"/>
    <customShpInfo spid="_x0000_s1464"/>
    <customShpInfo spid="_x0000_s1465"/>
    <customShpInfo spid="_x0000_s1466"/>
    <customShpInfo spid="_x0000_s1467"/>
    <customShpInfo spid="_x0000_s1461"/>
    <customShpInfo spid="_x0000_s1468"/>
    <customShpInfo spid="_x0000_s1469"/>
    <customShpInfo spid="_x0000_s1470"/>
    <customShpInfo spid="_x0000_s1471"/>
    <customShpInfo spid="_x0000_s1472"/>
    <customShpInfo spid="_x0000_s1473"/>
    <customShpInfo spid="_x0000_s1474"/>
    <customShpInfo spid="_x0000_s1475"/>
    <customShpInfo spid="_x0000_s1476"/>
    <customShpInfo spid="_x0000_s1459"/>
    <customShpInfo spid="_x0000_s1243"/>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44"/>
    <customShpInfo spid="_x0000_s1277"/>
    <customShpInfo spid="_x0000_s1278"/>
    <customShpInfo spid="_x0000_s1279"/>
    <customShpInfo spid="_x0000_s1280"/>
    <customShpInfo spid="_x0000_s1281"/>
    <customShpInfo spid="_x0000_s1282"/>
    <customShpInfo spid="_x0000_s1283"/>
    <customShpInfo spid="_x0000_s1284"/>
    <customShpInfo spid="_x0000_s1242"/>
    <customShpInfo spid="_x0000_s1286"/>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287"/>
    <customShpInfo spid="_x0000_s1306"/>
    <customShpInfo spid="_x0000_s1307"/>
    <customShpInfo spid="_x0000_s1308"/>
    <customShpInfo spid="_x0000_s1309"/>
    <customShpInfo spid="_x0000_s1310"/>
    <customShpInfo spid="_x0000_s1311"/>
    <customShpInfo spid="_x0000_s1285"/>
    <customShpInfo spid="_x0000_s1389"/>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390"/>
    <customShpInfo spid="_x0000_s1403"/>
    <customShpInfo spid="_x0000_s1404"/>
    <customShpInfo spid="_x0000_s1405"/>
    <customShpInfo spid="_x0000_s1406"/>
    <customShpInfo spid="_x0000_s1407"/>
    <customShpInfo spid="_x0000_s1408"/>
    <customShpInfo spid="_x0000_s1388"/>
    <customShpInfo spid="_x0000_s1410"/>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22"/>
    <customShpInfo spid="_x0000_s1411"/>
    <customShpInfo spid="_x0000_s1409"/>
    <customShpInfo spid="_x0000_s1477"/>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EE0CBF-45F8-47F2-8E2D-DE775E8EC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672</TotalTime>
  <Pages>1</Pages>
  <Words>2850</Words>
  <Characters>16247</Characters>
  <Application>Microsoft Office Word</Application>
  <DocSecurity>0</DocSecurity>
  <Lines>135</Lines>
  <Paragraphs>38</Paragraphs>
  <ScaleCrop>false</ScaleCrop>
  <Company/>
  <LinksUpToDate>false</LinksUpToDate>
  <CharactersWithSpaces>19059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dc:description/>
  <cp:lastModifiedBy>phenixhans</cp:lastModifiedBy>
  <cp:revision>92</cp:revision>
  <cp:lastPrinted>2015-12-07T08:42:00Z</cp:lastPrinted>
  <dcterms:created xsi:type="dcterms:W3CDTF">2019-12-08T06:59:00Z</dcterms:created>
  <dcterms:modified xsi:type="dcterms:W3CDTF">2021-11-18T06:00:00Z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2052-11.1.0.9662</vt:lpwstr>
  </property>
</Properties>
</file>